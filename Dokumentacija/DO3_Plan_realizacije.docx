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footer4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6F61C6" w:rsidR="002343C5" w:rsidRDefault="002343C5" w14:paraId="672A6659" wp14:textId="77777777">
      <w:pPr>
        <w:pStyle w:val="BodyText"/>
        <w:rPr>
          <w:lang w:val="sr-Latn-CS"/>
        </w:rPr>
      </w:pPr>
    </w:p>
    <w:p w:rsidR="76864546" w:rsidP="0BD5FF83" w:rsidRDefault="76864546" w14:paraId="5ABBC2DB" w14:textId="63F4CF22">
      <w:pPr>
        <w:pStyle w:val="Title"/>
        <w:suppressLineNumbers w:val="0"/>
        <w:tabs>
          <w:tab w:val="left" w:leader="none" w:pos="2970"/>
          <w:tab w:val="left" w:leader="none" w:pos="3060"/>
        </w:tabs>
        <w:bidi w:val="0"/>
        <w:spacing w:before="0" w:beforeAutospacing="off" w:after="0" w:afterAutospacing="off" w:line="240" w:lineRule="auto"/>
        <w:ind w:left="0" w:right="0"/>
        <w:jc w:val="right"/>
        <w:rPr/>
      </w:pPr>
      <w:r w:rsidRPr="0BD5FF83" w:rsidR="76864546">
        <w:rPr>
          <w:lang w:val="sr-Latn-CS"/>
        </w:rPr>
        <w:t>WAZAP</w:t>
      </w:r>
    </w:p>
    <w:p w:rsidR="76864546" w:rsidP="0BD5FF83" w:rsidRDefault="76864546" w14:paraId="0CDF11E9" w14:textId="7BCD206C">
      <w:pPr>
        <w:pStyle w:val="Title"/>
        <w:suppressLineNumbers w:val="0"/>
        <w:tabs>
          <w:tab w:val="left" w:leader="none" w:pos="2970"/>
          <w:tab w:val="left" w:leader="none" w:pos="3060"/>
        </w:tabs>
        <w:bidi w:val="0"/>
        <w:spacing w:before="0" w:beforeAutospacing="off" w:after="0" w:afterAutospacing="off" w:line="240" w:lineRule="auto"/>
        <w:ind w:left="0" w:right="0"/>
        <w:jc w:val="right"/>
        <w:rPr/>
      </w:pPr>
      <w:r w:rsidRPr="0BD5FF83" w:rsidR="76864546">
        <w:rPr>
          <w:lang w:val="sr-Latn-CS"/>
        </w:rPr>
        <w:t>Web aplikacija za akva park</w:t>
      </w:r>
    </w:p>
    <w:p xmlns:wp14="http://schemas.microsoft.com/office/word/2010/wordml" w:rsidR="006D0694" w:rsidRDefault="006D0694" w14:paraId="0A37501D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6F61C6" w14:paraId="3CC94ADE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Pr="006F61C6" w:rsidR="002343C5">
        <w:rPr>
          <w:lang w:val="sr-Latn-CS"/>
        </w:rPr>
        <w:t xml:space="preserve"> </w:t>
      </w:r>
    </w:p>
    <w:p xmlns:wp14="http://schemas.microsoft.com/office/word/2010/wordml" w:rsidRPr="006F61C6" w:rsidR="002343C5" w:rsidRDefault="002343C5" w14:paraId="5DAB6C7B" wp14:textId="77777777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xmlns:wp14="http://schemas.microsoft.com/office/word/2010/wordml" w:rsidRPr="006F61C6" w:rsidR="002343C5" w:rsidRDefault="002343C5" w14:paraId="7E7B734B" wp14:textId="77777777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Pr="006F61C6" w:rsid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Pr="006F61C6" w:rsid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xmlns:wp14="http://schemas.microsoft.com/office/word/2010/wordml" w:rsidRPr="006F61C6" w:rsidR="002343C5" w:rsidRDefault="002343C5" w14:paraId="02EB378F" wp14:textId="77777777">
      <w:pPr>
        <w:rPr>
          <w:lang w:val="sr-Latn-CS"/>
        </w:rPr>
        <w:sectPr w:rsidRPr="006F61C6" w:rsidR="002343C5" w:rsidSect="005A3FD1">
          <w:headerReference w:type="default" r:id="rId7"/>
          <w:footerReference w:type="even" r:id="rId8"/>
          <w:pgSz w:w="11907" w:h="16840" w:orient="portrait" w:code="9"/>
          <w:pgMar w:top="1440" w:right="1440" w:bottom="1440" w:left="1440" w:header="708" w:footer="708" w:gutter="0"/>
          <w:cols w:space="708"/>
          <w:vAlign w:val="center"/>
          <w:footerReference w:type="default" r:id="R4d478d4fea7a4dc6"/>
        </w:sectPr>
      </w:pPr>
    </w:p>
    <w:p xmlns:wp14="http://schemas.microsoft.com/office/word/2010/wordml" w:rsidRPr="006F61C6" w:rsidR="002343C5" w:rsidRDefault="006F61C6" w14:paraId="023F6467" wp14:textId="77777777">
      <w:pPr>
        <w:pStyle w:val="Title"/>
        <w:rPr>
          <w:lang w:val="sr-Latn-CS"/>
        </w:rPr>
      </w:pPr>
      <w:r w:rsidRPr="006F61C6">
        <w:rPr>
          <w:lang w:val="sr-Latn-CS"/>
        </w:rPr>
        <w:t>Pregled izmena</w:t>
      </w:r>
    </w:p>
    <w:tbl>
      <w:tblPr>
        <w:tblW w:w="924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/>
      </w:tblPr>
      <w:tblGrid>
        <w:gridCol w:w="2304"/>
        <w:gridCol w:w="1152"/>
        <w:gridCol w:w="3598"/>
        <w:gridCol w:w="2195"/>
      </w:tblGrid>
      <w:tr xmlns:wp14="http://schemas.microsoft.com/office/word/2010/wordml" w:rsidRPr="006F61C6" w:rsidR="002343C5" w:rsidTr="7DEB2FA8" w14:paraId="29D06CEC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6F61C6" w14:paraId="746F1487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343C5" w:rsidRDefault="006F61C6" w14:paraId="3102AD42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  <w:tcMar/>
          </w:tcPr>
          <w:p w:rsidRPr="006F61C6" w:rsidR="002343C5" w:rsidRDefault="006F61C6" w14:paraId="702199EA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  <w:tcMar/>
          </w:tcPr>
          <w:p w:rsidRPr="006F61C6" w:rsidR="002343C5" w:rsidRDefault="006F61C6" w14:paraId="4C320DDC" wp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xmlns:wp14="http://schemas.microsoft.com/office/word/2010/wordml" w:rsidRPr="006F61C6" w:rsidR="002343C5" w:rsidTr="7DEB2FA8" w14:paraId="1FEF128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P="7DEB2FA8" w:rsidRDefault="006F61C6" w14:paraId="632E6288" wp14:textId="23C82336">
            <w:pPr>
              <w:pStyle w:val="Tabletext"/>
              <w:suppressLineNumbers w:val="0"/>
              <w:bidi w:val="0"/>
              <w:spacing w:before="0" w:beforeAutospacing="off" w:after="120" w:afterAutospacing="off"/>
              <w:ind w:left="0" w:right="0"/>
              <w:jc w:val="left"/>
              <w:rPr>
                <w:lang w:val="sr-Latn-CS"/>
              </w:rPr>
            </w:pPr>
            <w:r w:rsidRPr="7DEB2FA8" w:rsidR="074E8B1C">
              <w:rPr>
                <w:lang w:val="sr-Latn-CS"/>
              </w:rPr>
              <w:t>13</w:t>
            </w:r>
            <w:r w:rsidRPr="7DEB2FA8" w:rsidR="1A5A31BA">
              <w:rPr>
                <w:lang w:val="sr-Latn-CS"/>
              </w:rPr>
              <w:t>.03.2024</w:t>
            </w:r>
          </w:p>
        </w:tc>
        <w:tc>
          <w:tcPr>
            <w:tcW w:w="1152" w:type="dxa"/>
            <w:tcMar/>
          </w:tcPr>
          <w:p w:rsidRPr="006F61C6" w:rsidR="002343C5" w:rsidRDefault="002343C5" w14:paraId="4B3AA50C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  <w:tcMar/>
          </w:tcPr>
          <w:p w:rsidRPr="006F61C6" w:rsidR="002343C5" w:rsidRDefault="006F61C6" w14:paraId="637F0B55" wp14:textId="77777777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  <w:tcMar/>
          </w:tcPr>
          <w:p w:rsidRPr="006F61C6" w:rsidR="002343C5" w:rsidP="0BD5FF83" w:rsidRDefault="00210E17" w14:paraId="52F5AC35" wp14:textId="536CFB92">
            <w:pPr>
              <w:pStyle w:val="Tabletext"/>
              <w:suppressLineNumbers w:val="0"/>
              <w:bidi w:val="0"/>
              <w:spacing w:before="0" w:beforeAutospacing="off" w:after="120" w:afterAutospacing="off"/>
              <w:ind w:left="0" w:right="0"/>
              <w:jc w:val="left"/>
              <w:rPr/>
            </w:pPr>
            <w:r w:rsidRPr="0BD5FF83" w:rsidR="2D77D290">
              <w:rPr>
                <w:lang w:val="sr-Latn-CS"/>
              </w:rPr>
              <w:t>Sava Mihajlović, Nemanja Miloičić, Lazar Trifunović</w:t>
            </w:r>
          </w:p>
        </w:tc>
      </w:tr>
      <w:tr xmlns:wp14="http://schemas.microsoft.com/office/word/2010/wordml" w:rsidRPr="006F61C6" w:rsidR="002343C5" w:rsidTr="7DEB2FA8" w14:paraId="6A05A809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5A39BBE3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1C8F396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72A3D3E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0D0B940D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7DEB2FA8" w14:paraId="0E27B00A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60061E4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44EAFD9C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4B94D5A5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3DEEC669" wp14:textId="77777777">
            <w:pPr>
              <w:pStyle w:val="Tabletext"/>
              <w:rPr>
                <w:lang w:val="sr-Latn-CS"/>
              </w:rPr>
            </w:pPr>
          </w:p>
        </w:tc>
      </w:tr>
      <w:tr xmlns:wp14="http://schemas.microsoft.com/office/word/2010/wordml" w:rsidRPr="006F61C6" w:rsidR="002343C5" w:rsidTr="7DEB2FA8" w14:paraId="3656B9AB" wp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/>
          </w:tcPr>
          <w:p w:rsidRPr="006F61C6" w:rsidR="002343C5" w:rsidRDefault="002343C5" w14:paraId="45FB0818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  <w:tcMar/>
          </w:tcPr>
          <w:p w:rsidRPr="006F61C6" w:rsidR="002343C5" w:rsidRDefault="002343C5" w14:paraId="049F31CB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  <w:tcMar/>
          </w:tcPr>
          <w:p w:rsidRPr="006F61C6" w:rsidR="002343C5" w:rsidRDefault="002343C5" w14:paraId="53128261" wp14:textId="77777777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  <w:tcMar/>
          </w:tcPr>
          <w:p w:rsidRPr="006F61C6" w:rsidR="002343C5" w:rsidRDefault="002343C5" w14:paraId="62486C05" wp14:textId="77777777">
            <w:pPr>
              <w:pStyle w:val="Tabletext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4101652C" wp14:textId="77777777">
      <w:pPr>
        <w:rPr>
          <w:lang w:val="sr-Latn-CS"/>
        </w:rPr>
      </w:pPr>
    </w:p>
    <w:p xmlns:wp14="http://schemas.microsoft.com/office/word/2010/wordml" w:rsidRPr="006F61C6" w:rsidR="002343C5" w:rsidRDefault="002343C5" w14:paraId="414DD773" wp14:textId="77777777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>Sadržaj</w:t>
      </w:r>
    </w:p>
    <w:p xmlns:wp14="http://schemas.microsoft.com/office/word/2010/wordml" w:rsidR="00B357F1" w:rsidRDefault="002343C5" w14:paraId="389D2AE2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Pr="001C0120" w:rsidR="00B357F1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Pr="001C0120" w:rsidR="00B357F1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404424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xmlns:wp14="http://schemas.microsoft.com/office/word/2010/wordml" w:rsidR="00B357F1" w:rsidRDefault="00B357F1" w14:paraId="42B353C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286B5721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484AB45F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47B54857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1EDD4CB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5A6865DB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318D98D2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40140CD5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797DE556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17FE5063" wp14:textId="77777777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="00B357F1" w:rsidRDefault="00B357F1" w14:paraId="58DB0551" wp14:textId="77777777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 w:rsidR="00404424"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xmlns:wp14="http://schemas.microsoft.com/office/word/2010/wordml" w:rsidRPr="006F61C6" w:rsidR="002343C5" w:rsidRDefault="002343C5" w14:paraId="2B7B78D6" wp14:textId="77777777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Pr="006F61C6" w:rsidR="006F61C6">
        <w:rPr>
          <w:lang w:val="sr-Latn-CS"/>
        </w:rPr>
        <w:t xml:space="preserve">Plan realizacije projekta </w:t>
      </w:r>
    </w:p>
    <w:p xmlns:wp14="http://schemas.microsoft.com/office/word/2010/wordml" w:rsidRPr="006F61C6" w:rsidR="002343C5" w:rsidRDefault="006F61C6" w14:paraId="362FD78F" wp14:textId="77777777">
      <w:pPr>
        <w:pStyle w:val="Heading1"/>
        <w:numPr>
          <w:ilvl w:val="0"/>
          <w:numId w:val="5"/>
        </w:numPr>
        <w:rPr>
          <w:lang w:val="sr-Latn-CS"/>
        </w:rPr>
      </w:pPr>
      <w:bookmarkStart w:name="_Toc225188564" w:id="0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xmlns:wp14="http://schemas.microsoft.com/office/word/2010/wordml" w:rsidRPr="006F61C6" w:rsidR="002343C5" w:rsidP="006D0694" w:rsidRDefault="006F61C6" w14:paraId="320FD928" wp14:textId="363493CF">
      <w:pPr>
        <w:pStyle w:val="BodyText"/>
        <w:rPr>
          <w:lang w:val="sr-Latn-CS"/>
        </w:rPr>
      </w:pPr>
      <w:r w:rsidRPr="0BD5FF83" w:rsidR="43A27CD6">
        <w:rPr>
          <w:lang w:val="sr-Latn-CS"/>
        </w:rPr>
        <w:t xml:space="preserve">Cilj </w:t>
      </w:r>
      <w:r w:rsidRPr="0BD5FF83" w:rsidR="1157AFBD">
        <w:rPr>
          <w:lang w:val="sr-Latn-CS"/>
        </w:rPr>
        <w:t xml:space="preserve">dokumenta </w:t>
      </w:r>
      <w:r w:rsidRPr="0BD5FF83" w:rsidR="43A27CD6">
        <w:rPr>
          <w:lang w:val="sr-Latn-CS"/>
        </w:rPr>
        <w:t xml:space="preserve">je definisanje </w:t>
      </w:r>
      <w:r w:rsidRPr="0BD5FF83" w:rsidR="1157AFBD">
        <w:rPr>
          <w:lang w:val="sr-Latn-CS"/>
        </w:rPr>
        <w:t xml:space="preserve">zadataka i njihovo </w:t>
      </w:r>
      <w:r w:rsidRPr="0BD5FF83" w:rsidR="43A27CD6">
        <w:rPr>
          <w:lang w:val="sr-Latn-CS"/>
        </w:rPr>
        <w:t>organiz</w:t>
      </w:r>
      <w:r w:rsidRPr="0BD5FF83" w:rsidR="1157AFBD">
        <w:rPr>
          <w:lang w:val="sr-Latn-CS"/>
        </w:rPr>
        <w:t>ovanje</w:t>
      </w:r>
      <w:r w:rsidRPr="0BD5FF83" w:rsidR="43A27CD6">
        <w:rPr>
          <w:lang w:val="sr-Latn-CS"/>
        </w:rPr>
        <w:t xml:space="preserve"> u faze i iteracije</w:t>
      </w:r>
      <w:r w:rsidRPr="0BD5FF83" w:rsidR="1157AFBD">
        <w:rPr>
          <w:lang w:val="sr-Latn-CS"/>
        </w:rPr>
        <w:t xml:space="preserve"> potrebne za implementaciju </w:t>
      </w:r>
      <w:r w:rsidRPr="0BD5FF83" w:rsidR="5CA637C8">
        <w:rPr>
          <w:lang w:val="sr-Latn-CS"/>
        </w:rPr>
        <w:t>web aplikacije za akva park</w:t>
      </w:r>
      <w:r w:rsidRPr="0BD5FF83" w:rsidR="1157AFBD">
        <w:rPr>
          <w:lang w:val="sr-Latn-CS"/>
        </w:rPr>
        <w:t xml:space="preserve"> </w:t>
      </w:r>
      <w:r w:rsidRPr="0BD5FF83" w:rsidR="1E971344">
        <w:rPr>
          <w:lang w:val="sr-Latn-CS"/>
        </w:rPr>
        <w:t>-</w:t>
      </w:r>
      <w:r w:rsidRPr="0BD5FF83" w:rsidR="1157AFBD">
        <w:rPr>
          <w:lang w:val="sr-Latn-CS"/>
        </w:rPr>
        <w:t xml:space="preserve"> </w:t>
      </w:r>
      <w:r w:rsidRPr="0BD5FF83" w:rsidR="1432D8BE">
        <w:rPr>
          <w:lang w:val="sr-Latn-CS"/>
        </w:rPr>
        <w:t>WAZAP</w:t>
      </w:r>
      <w:r w:rsidRPr="0BD5FF83" w:rsidR="456D644D">
        <w:rPr>
          <w:lang w:val="sr-Latn-CS"/>
        </w:rPr>
        <w:t xml:space="preserve">.  </w:t>
      </w:r>
    </w:p>
    <w:p xmlns:wp14="http://schemas.microsoft.com/office/word/2010/wordml" w:rsidRPr="006F61C6" w:rsidR="002343C5" w:rsidP="7DEB2FA8" w:rsidRDefault="006D0694" w14:paraId="1AA9D462" wp14:textId="77777777">
      <w:pPr>
        <w:pStyle w:val="Heading1"/>
        <w:numPr>
          <w:ilvl w:val="0"/>
          <w:numId w:val="0"/>
        </w:numPr>
        <w:rPr>
          <w:color w:val="auto"/>
          <w:lang w:val="sr-Latn-CS"/>
        </w:rPr>
      </w:pPr>
      <w:bookmarkStart w:name="_Toc225188565" w:id="1"/>
      <w:r w:rsidRPr="7DEB2FA8" w:rsidR="006D0694">
        <w:rPr>
          <w:color w:val="auto"/>
          <w:lang w:val="sr-Latn-CS"/>
        </w:rPr>
        <w:t>Opseg</w:t>
      </w:r>
      <w:r w:rsidRPr="7DEB2FA8" w:rsidR="00387292">
        <w:rPr>
          <w:color w:val="auto"/>
          <w:lang w:val="sr-Latn-CS"/>
        </w:rPr>
        <w:t xml:space="preserve"> dokumenta</w:t>
      </w:r>
      <w:bookmarkEnd w:id="1"/>
    </w:p>
    <w:p xmlns:wp14="http://schemas.microsoft.com/office/word/2010/wordml" w:rsidRPr="006F61C6" w:rsidR="002343C5" w:rsidRDefault="006D0694" w14:paraId="08B3714C" wp14:textId="3B1FFBDA">
      <w:pPr>
        <w:pStyle w:val="BodyText"/>
        <w:rPr>
          <w:lang w:val="sr-Latn-CS"/>
        </w:rPr>
      </w:pPr>
      <w:r w:rsidRPr="0BD5FF83" w:rsidR="1157AFBD">
        <w:rPr>
          <w:lang w:val="sr-Latn-CS"/>
        </w:rPr>
        <w:t>Dokument opisuje opšti plan koji</w:t>
      </w:r>
      <w:r w:rsidRPr="0BD5FF83" w:rsidR="5C7B148A">
        <w:rPr>
          <w:lang w:val="sr-Latn-CS"/>
        </w:rPr>
        <w:t xml:space="preserve"> će biti korišćen od strane S</w:t>
      </w:r>
      <w:r w:rsidRPr="0BD5FF83" w:rsidR="2AB2C9EE">
        <w:rPr>
          <w:lang w:val="sr-Latn-CS"/>
        </w:rPr>
        <w:t>olution4</w:t>
      </w:r>
      <w:r w:rsidRPr="0BD5FF83" w:rsidR="1157AFBD">
        <w:rPr>
          <w:lang w:val="sr-Latn-CS"/>
        </w:rPr>
        <w:t xml:space="preserve"> za </w:t>
      </w:r>
      <w:r w:rsidRPr="0BD5FF83" w:rsidR="52E40278">
        <w:rPr>
          <w:lang w:val="sr-Latn-CS"/>
        </w:rPr>
        <w:t xml:space="preserve">razvoj </w:t>
      </w:r>
      <w:r w:rsidRPr="0BD5FF83" w:rsidR="3016B02F">
        <w:rPr>
          <w:lang w:val="sr-Latn-CS"/>
        </w:rPr>
        <w:t>web aplikacije</w:t>
      </w:r>
      <w:r w:rsidRPr="0BD5FF83" w:rsidR="52E40278">
        <w:rPr>
          <w:lang w:val="sr-Latn-CS"/>
        </w:rPr>
        <w:t xml:space="preserve"> </w:t>
      </w:r>
      <w:r w:rsidRPr="0BD5FF83" w:rsidR="31077B0A">
        <w:rPr>
          <w:lang w:val="sr-Latn-CS"/>
        </w:rPr>
        <w:t xml:space="preserve">WAZAP </w:t>
      </w:r>
      <w:r w:rsidRPr="0BD5FF83" w:rsidR="52E40278">
        <w:rPr>
          <w:lang w:val="sr-Latn-CS"/>
        </w:rPr>
        <w:t>namenjen</w:t>
      </w:r>
      <w:r w:rsidRPr="0BD5FF83" w:rsidR="319E79C0">
        <w:rPr>
          <w:lang w:val="sr-Latn-CS"/>
        </w:rPr>
        <w:t>e</w:t>
      </w:r>
      <w:r w:rsidRPr="0BD5FF83" w:rsidR="52E40278">
        <w:rPr>
          <w:lang w:val="sr-Latn-CS"/>
        </w:rPr>
        <w:t xml:space="preserve"> za </w:t>
      </w:r>
      <w:r w:rsidRPr="0BD5FF83" w:rsidR="7B249153">
        <w:rPr>
          <w:lang w:val="sr-Latn-CS"/>
        </w:rPr>
        <w:t>akva</w:t>
      </w:r>
      <w:r w:rsidRPr="0BD5FF83" w:rsidR="3BD8A18F">
        <w:rPr>
          <w:lang w:val="sr-Latn-CS"/>
        </w:rPr>
        <w:t xml:space="preserve"> park.</w:t>
      </w:r>
    </w:p>
    <w:p xmlns:wp14="http://schemas.microsoft.com/office/word/2010/wordml" w:rsidRPr="006F61C6" w:rsidR="002343C5" w:rsidRDefault="006D41CE" w14:paraId="64E1F285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 w:rsidR="002343C5">
        <w:rPr>
          <w:lang w:val="sr-Latn-CS"/>
        </w:rPr>
        <w:t xml:space="preserve">[1].  </w:t>
      </w:r>
    </w:p>
    <w:p xmlns:wp14="http://schemas.microsoft.com/office/word/2010/wordml" w:rsidRPr="006F61C6" w:rsidR="002343C5" w:rsidRDefault="006D41CE" w14:paraId="6F3B69C3" wp14:textId="77777777">
      <w:pPr>
        <w:pStyle w:val="Heading1"/>
        <w:rPr>
          <w:lang w:val="sr-Latn-CS"/>
        </w:rPr>
      </w:pPr>
      <w:bookmarkStart w:name="_Toc225188566" w:id="2"/>
      <w:r>
        <w:rPr>
          <w:lang w:val="sr-Latn-CS"/>
        </w:rPr>
        <w:t>Reference</w:t>
      </w:r>
      <w:bookmarkEnd w:id="2"/>
    </w:p>
    <w:p xmlns:wp14="http://schemas.microsoft.com/office/word/2010/wordml" w:rsidRPr="006F61C6" w:rsidR="002343C5" w:rsidRDefault="006D41CE" w14:paraId="207EE3DF" wp14:textId="77777777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Pr="006F61C6" w:rsidR="002343C5">
        <w:rPr>
          <w:lang w:val="sr-Latn-CS"/>
        </w:rPr>
        <w:t>:</w:t>
      </w:r>
    </w:p>
    <w:p xmlns:wp14="http://schemas.microsoft.com/office/word/2010/wordml" w:rsidR="002343C5" w:rsidP="0BD5FF83" w:rsidRDefault="00260B17" w14:paraId="6D446ACD" wp14:textId="477B039E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BD5FF83" w:rsidR="4F0D14C7">
        <w:rPr>
          <w:lang w:val="sr-Latn-CS"/>
        </w:rPr>
        <w:t xml:space="preserve">WAZAP </w:t>
      </w:r>
      <w:r w:rsidRPr="0BD5FF83" w:rsidR="771E38A6">
        <w:rPr>
          <w:lang w:val="sr-Latn-CS"/>
        </w:rPr>
        <w:t xml:space="preserve">- </w:t>
      </w:r>
      <w:r w:rsidRPr="0BD5FF83" w:rsidR="52E40278">
        <w:rPr>
          <w:lang w:val="sr-Latn-CS"/>
        </w:rPr>
        <w:t>Predlog</w:t>
      </w:r>
      <w:r w:rsidRPr="0BD5FF83" w:rsidR="4914256D">
        <w:rPr>
          <w:lang w:val="sr-Latn-CS"/>
        </w:rPr>
        <w:t xml:space="preserve"> </w:t>
      </w:r>
      <w:r w:rsidRPr="0BD5FF83" w:rsidR="52E40278">
        <w:rPr>
          <w:lang w:val="sr-Latn-CS"/>
        </w:rPr>
        <w:t>projekta</w:t>
      </w:r>
      <w:r w:rsidRPr="0BD5FF83" w:rsidR="456D644D">
        <w:rPr>
          <w:lang w:val="sr-Latn-CS"/>
        </w:rPr>
        <w:t xml:space="preserve">, </w:t>
      </w:r>
      <w:r w:rsidRPr="0BD5FF83" w:rsidR="48DB8AAE">
        <w:rPr>
          <w:lang w:val="sr-Latn-CS"/>
        </w:rPr>
        <w:t>DO1_Predlog_Projekta</w:t>
      </w:r>
      <w:r w:rsidRPr="0BD5FF83" w:rsidR="456D644D">
        <w:rPr>
          <w:lang w:val="sr-Latn-CS"/>
        </w:rPr>
        <w:t>, V1.0</w:t>
      </w:r>
      <w:r w:rsidRPr="0BD5FF83" w:rsidR="4914256D">
        <w:rPr>
          <w:lang w:val="sr-Latn-CS"/>
        </w:rPr>
        <w:t>, 20</w:t>
      </w:r>
      <w:r w:rsidRPr="0BD5FF83" w:rsidR="62A67BCE">
        <w:rPr>
          <w:lang w:val="sr-Latn-CS"/>
        </w:rPr>
        <w:t>24</w:t>
      </w:r>
      <w:r w:rsidRPr="0BD5FF83" w:rsidR="456D644D">
        <w:rPr>
          <w:lang w:val="sr-Latn-CS"/>
        </w:rPr>
        <w:t xml:space="preserve">, </w:t>
      </w:r>
      <w:r w:rsidRPr="0BD5FF83" w:rsidR="52E40278">
        <w:rPr>
          <w:lang w:val="sr-Latn-CS"/>
        </w:rPr>
        <w:t>S</w:t>
      </w:r>
      <w:r w:rsidRPr="0BD5FF83" w:rsidR="503B6109">
        <w:rPr>
          <w:lang w:val="sr-Latn-CS"/>
        </w:rPr>
        <w:t>olution4</w:t>
      </w:r>
      <w:r w:rsidRPr="0BD5FF83" w:rsidR="456D644D">
        <w:rPr>
          <w:lang w:val="sr-Latn-CS"/>
        </w:rPr>
        <w:t>.</w:t>
      </w:r>
    </w:p>
    <w:p xmlns:wp14="http://schemas.microsoft.com/office/word/2010/wordml" w:rsidRPr="006F61C6" w:rsidR="00260B17" w:rsidP="0BD5FF83" w:rsidRDefault="0046548E" w14:paraId="1C8212EB" wp14:textId="5E2B75E3">
      <w:pPr>
        <w:pStyle w:val="BodyText"/>
        <w:numPr>
          <w:ilvl w:val="0"/>
          <w:numId w:val="15"/>
        </w:numPr>
        <w:tabs>
          <w:tab w:val="clear" w:pos="360"/>
          <w:tab w:val="num" w:pos="1440"/>
        </w:tabs>
        <w:ind w:left="1440"/>
        <w:rPr>
          <w:lang w:val="sr-Latn-CS"/>
        </w:rPr>
      </w:pPr>
      <w:r w:rsidRPr="0BD5FF83" w:rsidR="3159F9BB">
        <w:rPr>
          <w:lang w:val="sr-Latn-CS"/>
        </w:rPr>
        <w:t>WAZAP -</w:t>
      </w:r>
      <w:r w:rsidRPr="0BD5FF83" w:rsidR="4914256D">
        <w:rPr>
          <w:lang w:val="sr-Latn-CS"/>
        </w:rPr>
        <w:t xml:space="preserve"> </w:t>
      </w:r>
      <w:r w:rsidRPr="0BD5FF83" w:rsidR="23D626D8">
        <w:rPr>
          <w:lang w:val="sr-Latn-CS"/>
        </w:rPr>
        <w:t>Vizija sistema</w:t>
      </w:r>
      <w:r w:rsidRPr="0BD5FF83" w:rsidR="4914256D">
        <w:rPr>
          <w:lang w:val="sr-Latn-CS"/>
        </w:rPr>
        <w:t>,</w:t>
      </w:r>
      <w:r w:rsidRPr="0BD5FF83" w:rsidR="3399186C">
        <w:rPr>
          <w:lang w:val="sr-Latn-CS"/>
        </w:rPr>
        <w:t xml:space="preserve"> DO2_Vizija_Sistema, </w:t>
      </w:r>
      <w:r w:rsidRPr="0BD5FF83" w:rsidR="70EADDD1">
        <w:rPr>
          <w:lang w:val="sr-Latn-CS"/>
        </w:rPr>
        <w:t xml:space="preserve">V1.0, </w:t>
      </w:r>
      <w:r w:rsidRPr="0BD5FF83" w:rsidR="4914256D">
        <w:rPr>
          <w:lang w:val="sr-Latn-CS"/>
        </w:rPr>
        <w:t>2</w:t>
      </w:r>
      <w:r w:rsidRPr="0BD5FF83" w:rsidR="53FE2355">
        <w:rPr>
          <w:lang w:val="sr-Latn-CS"/>
        </w:rPr>
        <w:t>024</w:t>
      </w:r>
      <w:r w:rsidRPr="0BD5FF83" w:rsidR="4914256D">
        <w:rPr>
          <w:lang w:val="sr-Latn-CS"/>
        </w:rPr>
        <w:t>, S</w:t>
      </w:r>
      <w:r w:rsidRPr="0BD5FF83" w:rsidR="664DC1B7">
        <w:rPr>
          <w:lang w:val="sr-Latn-CS"/>
        </w:rPr>
        <w:t>olution4</w:t>
      </w:r>
      <w:r w:rsidRPr="0BD5FF83" w:rsidR="4914256D">
        <w:rPr>
          <w:lang w:val="sr-Latn-CS"/>
        </w:rPr>
        <w:t>.</w:t>
      </w:r>
    </w:p>
    <w:p xmlns:wp14="http://schemas.microsoft.com/office/word/2010/wordml" w:rsidRPr="006F61C6" w:rsidR="002343C5" w:rsidRDefault="003D5CA3" w14:paraId="32E9A891" wp14:textId="77777777">
      <w:pPr>
        <w:pStyle w:val="Heading1"/>
        <w:rPr>
          <w:lang w:val="sr-Latn-CS"/>
        </w:rPr>
      </w:pPr>
      <w:bookmarkStart w:name="_Toc225188567" w:id="3"/>
      <w:r>
        <w:rPr>
          <w:lang w:val="sr-Latn-CS"/>
        </w:rPr>
        <w:t>Plan razvojnih faza</w:t>
      </w:r>
      <w:bookmarkEnd w:id="3"/>
    </w:p>
    <w:p xmlns:wp14="http://schemas.microsoft.com/office/word/2010/wordml" w:rsidRPr="006F61C6" w:rsidR="002343C5" w:rsidRDefault="00EB4996" w14:paraId="0A817B6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Pr="006F61C6" w:rsidR="002343C5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Pr="006F61C6" w:rsidR="002343C5">
        <w:rPr>
          <w:lang w:val="sr-Latn-CS"/>
        </w:rPr>
        <w:t>:</w:t>
      </w:r>
    </w:p>
    <w:p xmlns:wp14="http://schemas.microsoft.com/office/word/2010/wordml" w:rsidRPr="006F61C6" w:rsidR="002343C5" w:rsidRDefault="002343C5" w14:paraId="4B99056E" wp14:textId="77777777">
      <w:pPr>
        <w:pStyle w:val="BodyText"/>
        <w:rPr>
          <w:lang w:val="sr-Latn-CS"/>
        </w:rPr>
      </w:pPr>
    </w:p>
    <w:tbl>
      <w:tblPr>
        <w:tblW w:w="0" w:type="auto"/>
        <w:jc w:val="center"/>
        <w:tblInd w:w="1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2160"/>
        <w:gridCol w:w="1800"/>
        <w:gridCol w:w="1620"/>
      </w:tblGrid>
      <w:tr xmlns:wp14="http://schemas.microsoft.com/office/word/2010/wordml" w:rsidRPr="006F61C6" w:rsidR="00103833" w:rsidTr="0BD5FF83" w14:paraId="6DE8C3D7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103833" w14:paraId="17D716E8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  <w:tcMar/>
          </w:tcPr>
          <w:p w:rsidRPr="006F61C6" w:rsidR="00103833" w:rsidRDefault="00103833" w14:paraId="189B3A03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  <w:tcMar/>
          </w:tcPr>
          <w:p w:rsidRPr="006F61C6" w:rsidR="00103833" w:rsidRDefault="00103833" w14:paraId="18357BAD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xmlns:wp14="http://schemas.microsoft.com/office/word/2010/wordml" w:rsidRPr="006F61C6" w:rsidR="00103833" w:rsidTr="0BD5FF83" w14:paraId="0C78FB8A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24759A" w14:paraId="74185A0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  <w:tcMar/>
          </w:tcPr>
          <w:p w:rsidRPr="006F61C6" w:rsidR="00103833" w:rsidRDefault="00103833" w14:paraId="649841BE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  <w:tcMar/>
          </w:tcPr>
          <w:p w:rsidRPr="006F61C6" w:rsidR="00103833" w:rsidRDefault="00103833" w14:paraId="006D53B4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xmlns:wp14="http://schemas.microsoft.com/office/word/2010/wordml" w:rsidRPr="006F61C6" w:rsidR="00103833" w:rsidTr="0BD5FF83" w14:paraId="32F6999C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103833" w14:paraId="2CE32A5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  <w:tcMar/>
          </w:tcPr>
          <w:p w:rsidRPr="006F61C6" w:rsidR="00103833" w:rsidRDefault="00103833" w14:paraId="56B20A0C" wp14:textId="77777777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  <w:tcMar/>
          </w:tcPr>
          <w:p w:rsidRPr="006F61C6" w:rsidR="00103833" w:rsidRDefault="00F334DC" w14:paraId="4B70E477" wp14:textId="3C2C8C66">
            <w:pPr>
              <w:pStyle w:val="BodyText"/>
              <w:ind w:left="0"/>
              <w:rPr>
                <w:lang w:val="sr-Latn-CS"/>
              </w:rPr>
            </w:pPr>
            <w:r w:rsidRPr="0BD5FF83" w:rsidR="6FD56A1B">
              <w:rPr>
                <w:lang w:val="sr-Latn-CS"/>
              </w:rPr>
              <w:t>2</w:t>
            </w:r>
            <w:r w:rsidRPr="0BD5FF83" w:rsidR="27E40D73">
              <w:rPr>
                <w:lang w:val="sr-Latn-CS"/>
              </w:rPr>
              <w:t xml:space="preserve"> nedelje</w:t>
            </w:r>
          </w:p>
        </w:tc>
      </w:tr>
      <w:tr xmlns:wp14="http://schemas.microsoft.com/office/word/2010/wordml" w:rsidRPr="006F61C6" w:rsidR="00103833" w:rsidTr="0BD5FF83" w14:paraId="00F562AD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103833" w14:paraId="07E86A9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  <w:tcMar/>
          </w:tcPr>
          <w:p w:rsidRPr="006F61C6" w:rsidR="00103833" w:rsidRDefault="00C30C23" w14:paraId="18F999B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  <w:tcMar/>
          </w:tcPr>
          <w:p w:rsidRPr="006F61C6" w:rsidR="00103833" w:rsidRDefault="00F334DC" w14:paraId="139FC29D" wp14:textId="16808820">
            <w:pPr>
              <w:pStyle w:val="BodyText"/>
              <w:ind w:left="0"/>
              <w:rPr>
                <w:lang w:val="sr-Latn-CS"/>
              </w:rPr>
            </w:pPr>
            <w:r w:rsidRPr="0BD5FF83" w:rsidR="5C3B118A">
              <w:rPr>
                <w:lang w:val="sr-Latn-CS"/>
              </w:rPr>
              <w:t>5</w:t>
            </w:r>
            <w:r w:rsidRPr="0BD5FF83" w:rsidR="27E40D73">
              <w:rPr>
                <w:lang w:val="sr-Latn-CS"/>
              </w:rPr>
              <w:t xml:space="preserve"> nedelja</w:t>
            </w:r>
          </w:p>
        </w:tc>
      </w:tr>
      <w:tr xmlns:wp14="http://schemas.microsoft.com/office/word/2010/wordml" w:rsidRPr="006F61C6" w:rsidR="00103833" w:rsidTr="0BD5FF83" w14:paraId="66225D74" wp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160" w:type="dxa"/>
            <w:tcMar/>
          </w:tcPr>
          <w:p w:rsidRPr="006F61C6" w:rsidR="00103833" w:rsidRDefault="0024759A" w14:paraId="470CA88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  <w:tcMar/>
          </w:tcPr>
          <w:p w:rsidRPr="006F61C6" w:rsidR="00103833" w:rsidRDefault="00C30C23" w14:paraId="249FAAB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  <w:tcMar/>
          </w:tcPr>
          <w:p w:rsidRPr="006F61C6" w:rsidR="00103833" w:rsidRDefault="00103833" w14:paraId="4A0F831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xmlns:wp14="http://schemas.microsoft.com/office/word/2010/wordml" w:rsidRPr="006F61C6" w:rsidR="002343C5" w:rsidRDefault="002343C5" w14:paraId="1299C43A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B549D9" w14:paraId="0F046720" wp14:textId="77777777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Pr="006F61C6" w:rsidR="002343C5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Pr="006F61C6" w:rsidR="002343C5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2343C5" w14:paraId="4DDBEF00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8696" w:type="dxa"/>
        <w:jc w:val="right"/>
        <w:tblInd w:w="-8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4820"/>
        <w:gridCol w:w="2601"/>
      </w:tblGrid>
      <w:tr xmlns:wp14="http://schemas.microsoft.com/office/word/2010/wordml" w:rsidRPr="006F61C6" w:rsidR="002343C5" w:rsidTr="7DEB2FA8" w14:paraId="292091C8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275" w:type="dxa"/>
            <w:tcMar/>
          </w:tcPr>
          <w:p w:rsidRPr="006F61C6" w:rsidR="002343C5" w:rsidRDefault="00B549D9" w14:paraId="517502A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Faza</w:t>
            </w:r>
          </w:p>
        </w:tc>
        <w:tc>
          <w:tcPr>
            <w:tcW w:w="4820" w:type="dxa"/>
            <w:tcMar/>
          </w:tcPr>
          <w:p w:rsidRPr="006F61C6" w:rsidR="002343C5" w:rsidRDefault="00B549D9" w14:paraId="6CD8B696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  <w:tcMar/>
          </w:tcPr>
          <w:p w:rsidRPr="006F61C6" w:rsidR="002343C5" w:rsidRDefault="003C6C27" w14:paraId="7F965655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xmlns:wp14="http://schemas.microsoft.com/office/word/2010/wordml" w:rsidRPr="006F61C6" w:rsidR="002343C5" w:rsidTr="7DEB2FA8" w14:paraId="05F3C877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275" w:type="dxa"/>
            <w:tcMar/>
          </w:tcPr>
          <w:p w:rsidRPr="006F61C6" w:rsidR="002343C5" w:rsidRDefault="0024759A" w14:paraId="6F82C3F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20" w:type="dxa"/>
            <w:tcMar/>
          </w:tcPr>
          <w:p w:rsidRPr="006F61C6" w:rsidR="00C30C23" w:rsidP="00CF694C" w:rsidRDefault="00103833" w14:paraId="0B4D5D3D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  <w:tcMar/>
          </w:tcPr>
          <w:p w:rsidRPr="003C6C27" w:rsidR="003C6C27" w:rsidRDefault="003C6C27" w14:paraId="10185058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:rsidRPr="003C6C27" w:rsidR="002343C5" w:rsidRDefault="003C6C27" w14:paraId="5E9DA70D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xmlns:wp14="http://schemas.microsoft.com/office/word/2010/wordml" w:rsidRPr="006F61C6" w:rsidR="002343C5" w:rsidTr="7DEB2FA8" w14:paraId="3FEB19E9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275" w:type="dxa"/>
            <w:tcMar/>
          </w:tcPr>
          <w:p w:rsidRPr="006F61C6" w:rsidR="002343C5" w:rsidRDefault="00103833" w14:paraId="34052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20" w:type="dxa"/>
            <w:tcMar/>
          </w:tcPr>
          <w:p w:rsidR="00D97F08" w:rsidRDefault="00C30C23" w14:paraId="052C988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:rsidR="00C30C23" w:rsidRDefault="00D97F08" w14:paraId="71AD63A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:rsidRPr="006F61C6" w:rsidR="002343C5" w:rsidP="00DF310B" w:rsidRDefault="001F6798" w14:paraId="09DC21D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  <w:tcMar/>
          </w:tcPr>
          <w:p w:rsidRPr="003C6C27" w:rsidR="003C6C27" w:rsidRDefault="003C6C27" w14:paraId="2DCA9BB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:rsidRPr="003C6C27" w:rsidR="003C6C27" w:rsidRDefault="003C6C27" w14:paraId="17426316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:rsidR="003C6C27" w:rsidRDefault="003C6C27" w14:paraId="5AD66B68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:rsidRPr="006F61C6" w:rsidR="002343C5" w:rsidRDefault="003C6C27" w14:paraId="458B2FD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xmlns:wp14="http://schemas.microsoft.com/office/word/2010/wordml" w:rsidRPr="006F61C6" w:rsidR="002343C5" w:rsidTr="7DEB2FA8" w14:paraId="4F761AA4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275" w:type="dxa"/>
            <w:tcMar/>
          </w:tcPr>
          <w:p w:rsidRPr="006F61C6" w:rsidR="002343C5" w:rsidRDefault="00103833" w14:paraId="454FEB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20" w:type="dxa"/>
            <w:tcMar/>
          </w:tcPr>
          <w:p w:rsidR="001F6798" w:rsidRDefault="001F6798" w14:paraId="36F446F7" wp14:textId="7639320C">
            <w:pPr>
              <w:pStyle w:val="BodyText"/>
              <w:ind w:left="0"/>
              <w:rPr>
                <w:lang w:val="sr-Latn-CS"/>
              </w:rPr>
            </w:pPr>
            <w:r w:rsidRPr="0BD5FF83" w:rsidR="5CA04FC4"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Pr="0BD5FF83" w:rsidR="449013C4">
              <w:rPr>
                <w:lang w:val="sr-Latn-CS"/>
              </w:rPr>
              <w:t>.</w:t>
            </w:r>
            <w:r w:rsidRPr="0BD5FF83" w:rsidR="7EAAF2C1">
              <w:rPr>
                <w:lang w:val="sr-Latn-CS"/>
              </w:rPr>
              <w:t xml:space="preserve"> Svi </w:t>
            </w:r>
            <w:r w:rsidRPr="0BD5FF83" w:rsidR="7EAAF2C1">
              <w:rPr>
                <w:lang w:val="sr-Latn-CS"/>
              </w:rPr>
              <w:t>nedostaci</w:t>
            </w:r>
            <w:r w:rsidRPr="0BD5FF83" w:rsidR="7EAAF2C1">
              <w:rPr>
                <w:lang w:val="sr-Latn-CS"/>
              </w:rPr>
              <w:t xml:space="preserve"> otkriveni u beta verziji će biti ispravljeni i </w:t>
            </w:r>
            <w:r w:rsidRPr="0BD5FF83" w:rsidR="70890BD6">
              <w:rPr>
                <w:lang w:val="sr-Latn-CS"/>
              </w:rPr>
              <w:t>konačna</w:t>
            </w:r>
            <w:r w:rsidRPr="0BD5FF83" w:rsidR="7EAAF2C1">
              <w:rPr>
                <w:lang w:val="sr-Latn-CS"/>
              </w:rPr>
              <w:t xml:space="preserve"> verzija softvera će biti spremna.</w:t>
            </w:r>
          </w:p>
          <w:p w:rsidRPr="006F61C6" w:rsidR="002343C5" w:rsidP="001F6798" w:rsidRDefault="001F6798" w14:paraId="0FDC867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  <w:tcMar/>
          </w:tcPr>
          <w:p w:rsidRPr="003C6C27" w:rsidR="003C6C27" w:rsidRDefault="003C6C27" w14:paraId="470B711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:rsidR="003C6C27" w:rsidRDefault="003C6C27" w14:paraId="2C6835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:rsidRPr="003C6C27" w:rsidR="003C6C27" w:rsidRDefault="003C6C27" w14:paraId="699461F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:rsidR="003C6C27" w:rsidRDefault="003C6C27" w14:paraId="147590F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:rsidRPr="003C6C27" w:rsidR="003C6C27" w:rsidRDefault="003C6C27" w14:paraId="4E61790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:rsidRPr="006F61C6" w:rsidR="002343C5" w:rsidRDefault="003C6C27" w14:paraId="3B65923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xmlns:wp14="http://schemas.microsoft.com/office/word/2010/wordml" w:rsidRPr="006F61C6" w:rsidR="002343C5" w:rsidTr="7DEB2FA8" w14:paraId="0A40A697" wp14:textId="77777777">
        <w:tblPrEx>
          <w:tblCellMar>
            <w:top w:w="0" w:type="dxa"/>
            <w:bottom w:w="0" w:type="dxa"/>
          </w:tblCellMar>
        </w:tblPrEx>
        <w:trPr/>
        <w:tc>
          <w:tcPr>
            <w:tcW w:w="1275" w:type="dxa"/>
            <w:tcMar/>
          </w:tcPr>
          <w:p w:rsidRPr="006F61C6" w:rsidR="002343C5" w:rsidRDefault="0024759A" w14:paraId="7FB04FA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20" w:type="dxa"/>
            <w:tcMar/>
          </w:tcPr>
          <w:p w:rsidR="00B357AD" w:rsidP="00DF310B" w:rsidRDefault="001F6798" w14:paraId="7DC212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:rsidRPr="006F61C6" w:rsidR="002343C5" w:rsidP="00DF310B" w:rsidRDefault="00B357AD" w14:paraId="205B03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  <w:tcMar/>
          </w:tcPr>
          <w:p w:rsidRPr="003C6C27" w:rsidR="003C6C27" w:rsidP="7DEB2FA8" w:rsidRDefault="003C6C27" w14:paraId="1A2C0A9F" wp14:textId="08595334">
            <w:pPr>
              <w:pStyle w:val="BodyText"/>
              <w:ind w:left="0"/>
              <w:rPr>
                <w:b w:val="1"/>
                <w:bCs w:val="1"/>
                <w:lang w:val="sr-Latn-CS"/>
              </w:rPr>
            </w:pPr>
            <w:r w:rsidRPr="7DEB2FA8" w:rsidR="36524A2B">
              <w:rPr>
                <w:b w:val="1"/>
                <w:bCs w:val="1"/>
                <w:lang w:val="sr-Latn-CS"/>
              </w:rPr>
              <w:t>Izrada korisničkog uputstva.</w:t>
            </w:r>
          </w:p>
          <w:p w:rsidRPr="003C6C27" w:rsidR="003C6C27" w:rsidP="0BD5FF83" w:rsidRDefault="003C6C27" w14:paraId="136E6245" wp14:textId="252D3544">
            <w:pPr>
              <w:pStyle w:val="BodyText"/>
              <w:ind w:left="0"/>
              <w:rPr>
                <w:b w:val="1"/>
                <w:bCs w:val="1"/>
                <w:lang w:val="sr-Latn-CS"/>
              </w:rPr>
            </w:pPr>
            <w:r w:rsidRPr="7DEB2FA8" w:rsidR="3185AB9D">
              <w:rPr>
                <w:b w:val="1"/>
                <w:bCs w:val="1"/>
                <w:lang w:val="sr-Latn-CS"/>
              </w:rPr>
              <w:t>Distribucija i instalacija sistema.</w:t>
            </w:r>
          </w:p>
        </w:tc>
      </w:tr>
    </w:tbl>
    <w:p xmlns:wp14="http://schemas.microsoft.com/office/word/2010/wordml" w:rsidRPr="006F61C6" w:rsidR="002343C5" w:rsidRDefault="002343C5" w14:paraId="3461D779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xmlns:wp14="http://schemas.microsoft.com/office/word/2010/wordml" w:rsidRPr="006F61C6" w:rsidR="002343C5" w:rsidRDefault="002343C5" w14:paraId="1C9C836A" wp14:textId="77777777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xmlns:wp14="http://schemas.microsoft.com/office/word/2010/wordml" w:rsidRPr="006F61C6" w:rsidR="002343C5" w:rsidRDefault="002343C5" w14:paraId="3CF2D8B6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3C6C27" w14:paraId="217D2D0A" wp14:textId="7777777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Pr="006F61C6" w:rsidR="002343C5">
        <w:rPr>
          <w:lang w:val="sr-Latn-CS"/>
        </w:rPr>
        <w:t xml:space="preserve">  </w:t>
      </w:r>
    </w:p>
    <w:p xmlns:wp14="http://schemas.microsoft.com/office/word/2010/wordml" w:rsidRPr="006F61C6" w:rsidR="002343C5" w:rsidRDefault="003C6C27" w14:paraId="72DECE7F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Pr="006F61C6" w:rsidR="002343C5">
        <w:rPr>
          <w:lang w:val="sr-Latn-CS"/>
        </w:rPr>
        <w:t>.</w:t>
      </w:r>
    </w:p>
    <w:p xmlns:wp14="http://schemas.microsoft.com/office/word/2010/wordml" w:rsidRPr="006F61C6" w:rsidR="002343C5" w:rsidRDefault="00CC420E" w14:paraId="7F27F1BF" wp14:textId="77777777">
      <w:pPr>
        <w:pStyle w:val="Heading1"/>
        <w:rPr>
          <w:i/>
          <w:lang w:val="sr-Latn-CS"/>
        </w:rPr>
      </w:pPr>
      <w:bookmarkStart w:name="_Toc225188568" w:id="4"/>
      <w:r>
        <w:rPr>
          <w:lang w:val="sr-Latn-CS"/>
        </w:rPr>
        <w:t>Raspored aktivnosti</w:t>
      </w:r>
      <w:bookmarkEnd w:id="4"/>
    </w:p>
    <w:p xmlns:wp14="http://schemas.microsoft.com/office/word/2010/wordml" w:rsidR="004561C7" w:rsidRDefault="00CC420E" w14:paraId="3C417531" wp14:textId="4E376BEB">
      <w:pPr>
        <w:pStyle w:val="BodyText"/>
        <w:rPr>
          <w:lang w:val="sr-Latn-CS"/>
        </w:rPr>
      </w:pPr>
      <w:r w:rsidRPr="0BD5FF83" w:rsidR="2CF8EB03">
        <w:rPr>
          <w:lang w:val="sr-Latn-CS"/>
        </w:rPr>
        <w:t xml:space="preserve">Planirani raspored aktivnosti koji prikazuje faze, iteracije i očekivane rezultate projekta sadržan je u dokumentu </w:t>
      </w:r>
      <w:r w:rsidRPr="0BD5FF83" w:rsidR="22ABFC9F">
        <w:rPr>
          <w:lang w:val="sr-Latn-CS"/>
        </w:rPr>
        <w:t>WAZAP</w:t>
      </w:r>
      <w:r w:rsidRPr="0BD5FF83" w:rsidR="20E02AE8">
        <w:rPr>
          <w:lang w:val="sr-Latn-CS"/>
        </w:rPr>
        <w:t xml:space="preserve"> -</w:t>
      </w:r>
      <w:r w:rsidRPr="0BD5FF83" w:rsidR="4914256D">
        <w:rPr>
          <w:lang w:val="sr-Latn-CS"/>
        </w:rPr>
        <w:t xml:space="preserve"> Planirani raspored aktivnosti</w:t>
      </w:r>
      <w:r w:rsidRPr="0BD5FF83" w:rsidR="456D644D">
        <w:rPr>
          <w:lang w:val="sr-Latn-CS"/>
        </w:rPr>
        <w:t xml:space="preserve"> [</w:t>
      </w:r>
      <w:r w:rsidRPr="0BD5FF83" w:rsidR="4914256D">
        <w:rPr>
          <w:lang w:val="sr-Latn-CS"/>
        </w:rPr>
        <w:t>2</w:t>
      </w:r>
      <w:r w:rsidRPr="0BD5FF83" w:rsidR="456D644D">
        <w:rPr>
          <w:lang w:val="sr-Latn-CS"/>
        </w:rPr>
        <w:t>].</w:t>
      </w:r>
      <w:r w:rsidRPr="0BD5FF83" w:rsidR="2355AEBD">
        <w:rPr>
          <w:lang w:val="sr-Latn-CS"/>
        </w:rPr>
        <w:t xml:space="preserve"> </w:t>
      </w:r>
    </w:p>
    <w:p xmlns:wp14="http://schemas.microsoft.com/office/word/2010/wordml" w:rsidRPr="004561C7" w:rsidR="004561C7" w:rsidRDefault="004561C7" w14:paraId="2E4E6EA5" wp14:textId="7777777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4561C7">
        <w:rPr>
          <w:b/>
          <w:lang w:val="sr-Latn-CS"/>
        </w:rPr>
        <w:t>SWE_AV02_Raspored_aktivnosti.mpp</w:t>
      </w:r>
    </w:p>
    <w:p xmlns:wp14="http://schemas.microsoft.com/office/word/2010/wordml" w:rsidRPr="006F61C6" w:rsidR="002343C5" w:rsidRDefault="00D36260" w14:paraId="4FDC87BF" wp14:textId="77777777">
      <w:pPr>
        <w:pStyle w:val="Heading1"/>
        <w:rPr>
          <w:i/>
          <w:lang w:val="sr-Latn-CS"/>
        </w:rPr>
      </w:pPr>
      <w:bookmarkStart w:name="_Toc225188569" w:id="5"/>
      <w:r>
        <w:rPr>
          <w:lang w:val="sr-Latn-CS"/>
        </w:rPr>
        <w:t>Ciljevi iteracija</w:t>
      </w:r>
      <w:bookmarkEnd w:id="5"/>
    </w:p>
    <w:p xmlns:wp14="http://schemas.microsoft.com/office/word/2010/wordml" w:rsidRPr="006F61C6" w:rsidR="002343C5" w:rsidRDefault="00D36260" w14:paraId="59327CF6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xmlns:wp14="http://schemas.microsoft.com/office/word/2010/wordml" w:rsidRPr="006F61C6" w:rsidR="002343C5" w:rsidRDefault="0084235B" w14:paraId="3CC47D9B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xmlns:wp14="http://schemas.microsoft.com/office/word/2010/wordml" w:rsidRPr="006F61C6" w:rsidR="002343C5" w:rsidRDefault="0084235B" w14:paraId="4CC0DA62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xmlns:wp14="http://schemas.microsoft.com/office/word/2010/wordml" w:rsidRPr="006F61C6" w:rsidR="002343C5" w:rsidRDefault="0084235B" w14:paraId="1C7E9934" wp14:textId="77777777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xmlns:wp14="http://schemas.microsoft.com/office/word/2010/wordml" w:rsidRPr="006F61C6" w:rsidR="002343C5" w:rsidRDefault="0084235B" w14:paraId="77A75EE5" wp14:textId="77777777">
      <w:pPr>
        <w:pStyle w:val="BodyText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/>
      </w:tblPr>
      <w:tblGrid>
        <w:gridCol w:w="1350"/>
        <w:gridCol w:w="1350"/>
        <w:gridCol w:w="1967"/>
        <w:gridCol w:w="1559"/>
        <w:gridCol w:w="2195"/>
      </w:tblGrid>
      <w:tr xmlns:wp14="http://schemas.microsoft.com/office/word/2010/wordml" w:rsidRPr="006F61C6" w:rsidR="002343C5" w14:paraId="7054ED59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3995F8F6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:rsidRPr="006F61C6" w:rsidR="002343C5" w:rsidRDefault="00151CDF" w14:paraId="6C45689C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:rsidRPr="006F61C6" w:rsidR="002343C5" w:rsidRDefault="00151CDF" w14:paraId="52A21BCE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:rsidRPr="006F61C6" w:rsidR="002343C5" w:rsidRDefault="00151CDF" w14:paraId="0DDCFDA9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:rsidRPr="006F61C6" w:rsidR="002343C5" w:rsidRDefault="00151CDF" w14:paraId="5B30D4E2" wp14:textId="77777777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xmlns:wp14="http://schemas.microsoft.com/office/word/2010/wordml" w:rsidRPr="006F61C6" w:rsidR="002343C5" w14:paraId="0BAD90E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6DAD6E4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:rsidRPr="006F61C6" w:rsidR="002343C5" w:rsidRDefault="00151CDF" w14:paraId="516F8AC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:rsidR="002343C5" w:rsidRDefault="00151CDF" w14:paraId="3E4EF34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81471E" w:rsidRDefault="0081471E" w14:paraId="326275A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:rsidRPr="0099694D" w:rsidR="002343C5" w:rsidRDefault="0099694D" w14:paraId="294053DC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:rsidR="000F5EE8" w:rsidRDefault="000F5EE8" w14:paraId="6C5C199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:rsidR="000F5EE8" w:rsidRDefault="000F5EE8" w14:paraId="3DBFC21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:rsidRPr="006F61C6" w:rsidR="002343C5" w:rsidRDefault="000F5EE8" w14:paraId="738F0AC0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xmlns:wp14="http://schemas.microsoft.com/office/word/2010/wordml" w:rsidRPr="006F61C6" w:rsidR="002343C5" w14:paraId="18EE51A4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151CDF" w14:paraId="1824E2A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:rsidRPr="006F61C6" w:rsidR="002343C5" w:rsidRDefault="00151CDF" w14:paraId="643A34C1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Pr="006F61C6" w:rsidR="002343C5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:rsidR="00A355DD" w:rsidRDefault="00151CDF" w14:paraId="078DFF4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151CDF" w14:paraId="0963D5EC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3E416D" w14:paraId="3B77EC5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:rsidRPr="0099694D" w:rsidR="0099694D" w:rsidRDefault="0099694D" w14:paraId="5EDDDB64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:rsidRPr="0081471E" w:rsidR="0099694D" w:rsidRDefault="0099694D" w14:paraId="36BC4539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:rsidRPr="006F61C6" w:rsidR="002343C5" w:rsidRDefault="0099694D" w14:paraId="0660920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:rsidRPr="006F61C6" w:rsidR="002343C5" w:rsidRDefault="0099694D" w14:paraId="376ABA6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:rsidRPr="006F61C6" w:rsidR="002343C5" w:rsidRDefault="000F5EE8" w14:paraId="1AFE193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1C2050D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Pr="006F61C6" w:rsidR="002343C5">
              <w:rPr>
                <w:lang w:val="sr-Latn-CS"/>
              </w:rPr>
              <w:t>.</w:t>
            </w:r>
          </w:p>
          <w:p w:rsidRPr="006F61C6" w:rsidR="002343C5" w:rsidRDefault="000F5EE8" w14:paraId="4C5BFEE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Pr="006F61C6" w:rsidR="002343C5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14:paraId="32612233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 w:val="restart"/>
          </w:tcPr>
          <w:p w:rsidRPr="006F61C6" w:rsidR="00A355DD" w:rsidRDefault="00A355DD" w14:paraId="5EA27D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:rsidRPr="006F61C6" w:rsidR="00A355DD" w:rsidRDefault="00A355DD" w14:paraId="1900AC0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:rsidRPr="006F61C6" w:rsidR="00A355DD" w:rsidRDefault="00A355DD" w14:paraId="4A50AC3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A355DD" w:rsidRDefault="00A355DD" w14:paraId="052CECAA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:rsidR="00A355DD" w:rsidRDefault="00A355DD" w14:paraId="360704C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:rsidRPr="0099694D" w:rsidR="00A355DD" w:rsidRDefault="00A355DD" w14:paraId="6A86E2DC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:rsidRPr="006F61C6" w:rsidR="00A355DD" w:rsidRDefault="00A355DD" w14:paraId="68D76CC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7ACA7C5B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A355DD" w14:paraId="76F22A76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  <w:vMerge/>
          </w:tcPr>
          <w:p w:rsidRPr="006F61C6" w:rsidR="00A355DD" w:rsidRDefault="00A355DD" w14:paraId="0FB78278" wp14:textId="77777777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:rsidRPr="006F61C6" w:rsidR="00A355DD" w:rsidRDefault="00A355DD" w14:paraId="7927241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:rsidR="00A355DD" w:rsidRDefault="00A355DD" w14:paraId="04ECB55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:rsidRPr="006F61C6" w:rsidR="00A355DD" w:rsidRDefault="00A355DD" w14:paraId="76B5F07A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:rsidRPr="0099694D" w:rsidR="00A355DD" w:rsidP="0099694D" w:rsidRDefault="00A355DD" w14:paraId="4C81CB99" wp14:textId="7777777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:rsidRPr="006F61C6" w:rsidR="00A355DD" w:rsidRDefault="00A355DD" w14:paraId="3A0A6C22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:rsidRPr="006F61C6" w:rsidR="00A355DD" w:rsidRDefault="00A355DD" w14:paraId="4CB19DCE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315595F7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:rsidRPr="006F61C6" w:rsidR="00A355DD" w:rsidRDefault="00A355DD" w14:paraId="1BD8D949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xmlns:wp14="http://schemas.microsoft.com/office/word/2010/wordml" w:rsidRPr="006F61C6" w:rsidR="002343C5" w14:paraId="75A8AC3F" wp14:textId="77777777">
        <w:tblPrEx>
          <w:tblCellMar>
            <w:top w:w="0" w:type="dxa"/>
            <w:bottom w:w="0" w:type="dxa"/>
          </w:tblCellMar>
        </w:tblPrEx>
        <w:tc>
          <w:tcPr>
            <w:tcW w:w="1350" w:type="dxa"/>
          </w:tcPr>
          <w:p w:rsidRPr="006F61C6" w:rsidR="002343C5" w:rsidRDefault="0024759A" w14:paraId="24A7132F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:rsidRPr="006F61C6" w:rsidR="002343C5" w:rsidRDefault="00151CDF" w14:paraId="2695F436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Pr="006F61C6" w:rsidR="002343C5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 w:rsidR="002343C5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:rsidRPr="006F61C6" w:rsidR="002343C5" w:rsidRDefault="0099694D" w14:paraId="5614E735" wp14:textId="7777777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Pr="006F61C6" w:rsidR="002343C5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:rsidRPr="0099694D" w:rsidR="002343C5" w:rsidRDefault="0099694D" w14:paraId="2F5FF793" wp14:textId="77777777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:rsidRPr="006F61C6" w:rsidR="002343C5" w:rsidRDefault="002343C5" w14:paraId="1FC39945" wp14:textId="77777777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xmlns:wp14="http://schemas.microsoft.com/office/word/2010/wordml" w:rsidRPr="006F61C6" w:rsidR="002343C5" w:rsidRDefault="002343C5" w14:paraId="0562CB0E" wp14:textId="77777777">
      <w:pPr>
        <w:pStyle w:val="BodyText"/>
        <w:rPr>
          <w:lang w:val="sr-Latn-CS"/>
        </w:rPr>
      </w:pPr>
    </w:p>
    <w:p xmlns:wp14="http://schemas.microsoft.com/office/word/2010/wordml" w:rsidRPr="006F61C6" w:rsidR="002343C5" w:rsidRDefault="0046548E" w14:paraId="302230F5" wp14:textId="77777777">
      <w:pPr>
        <w:pStyle w:val="Heading1"/>
        <w:rPr>
          <w:i/>
          <w:lang w:val="sr-Latn-CS"/>
        </w:rPr>
      </w:pPr>
      <w:bookmarkStart w:name="_Toc225188570" w:id="6"/>
      <w:r>
        <w:rPr>
          <w:lang w:val="sr-Latn-CS"/>
        </w:rPr>
        <w:t>Verzije</w:t>
      </w:r>
      <w:bookmarkEnd w:id="6"/>
    </w:p>
    <w:p xmlns:wp14="http://schemas.microsoft.com/office/word/2010/wordml" w:rsidRPr="006F61C6" w:rsidR="002343C5" w:rsidRDefault="0046548E" w14:paraId="606F83FB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xmlns:wp14="http://schemas.microsoft.com/office/word/2010/wordml" w:rsidRPr="006F61C6" w:rsidR="002343C5" w:rsidRDefault="005430FA" w14:paraId="641024FF" wp14:textId="77777777">
      <w:pPr>
        <w:pStyle w:val="BodyText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xmlns:wp14="http://schemas.microsoft.com/office/word/2010/wordml" w:rsidRPr="006F61C6" w:rsidR="002343C5" w:rsidRDefault="00495821" w14:paraId="7DBDECB6" wp14:textId="77777777">
      <w:pPr>
        <w:pStyle w:val="Heading1"/>
        <w:rPr>
          <w:lang w:val="sr-Latn-CS"/>
        </w:rPr>
      </w:pPr>
      <w:bookmarkStart w:name="_Toc225188571" w:id="7"/>
      <w:r>
        <w:rPr>
          <w:lang w:val="sr-Latn-CS"/>
        </w:rPr>
        <w:t>Plan korišćenja resursa</w:t>
      </w:r>
      <w:bookmarkEnd w:id="7"/>
    </w:p>
    <w:p xmlns:wp14="http://schemas.microsoft.com/office/word/2010/wordml" w:rsidRPr="006F61C6" w:rsidR="002343C5" w:rsidRDefault="00495821" w14:paraId="396A1B44" wp14:textId="77777777">
      <w:pPr>
        <w:pStyle w:val="Heading2"/>
        <w:widowControl/>
        <w:rPr>
          <w:lang w:val="sr-Latn-CS"/>
        </w:rPr>
      </w:pPr>
      <w:bookmarkStart w:name="_Toc225188572" w:id="8"/>
      <w:r>
        <w:rPr>
          <w:lang w:val="sr-Latn-CS"/>
        </w:rPr>
        <w:t>Organizaciona struktura</w:t>
      </w:r>
      <w:bookmarkEnd w:id="8"/>
    </w:p>
    <w:p xmlns:wp14="http://schemas.microsoft.com/office/word/2010/wordml" w:rsidR="002343C5" w:rsidRDefault="00495821" w14:paraId="42CC9A7B" wp14:textId="77777777">
      <w:pPr>
        <w:pStyle w:val="BodyText"/>
        <w:rPr>
          <w:lang w:val="sr-Latn-CS"/>
        </w:rPr>
      </w:pPr>
      <w:r w:rsidRPr="0BD5FF83" w:rsidR="3F7EF2FC">
        <w:rPr>
          <w:lang w:val="sr-Latn-CS"/>
        </w:rPr>
        <w:t>O</w:t>
      </w:r>
      <w:r w:rsidRPr="0BD5FF83" w:rsidR="41EE9E96">
        <w:rPr>
          <w:lang w:val="sr-Latn-CS"/>
        </w:rPr>
        <w:t>rganizaciona struktura ljuds</w:t>
      </w:r>
      <w:r w:rsidRPr="0BD5FF83" w:rsidR="7FE637B1">
        <w:rPr>
          <w:lang w:val="sr-Latn-CS"/>
        </w:rPr>
        <w:t>tv</w:t>
      </w:r>
      <w:r w:rsidRPr="0BD5FF83" w:rsidR="41EE9E96">
        <w:rPr>
          <w:lang w:val="sr-Latn-CS"/>
        </w:rPr>
        <w:t xml:space="preserve">a angažovanog na </w:t>
      </w:r>
      <w:r w:rsidRPr="0BD5FF83" w:rsidR="3F7EF2FC">
        <w:rPr>
          <w:lang w:val="sr-Latn-CS"/>
        </w:rPr>
        <w:t>projekt</w:t>
      </w:r>
      <w:r w:rsidRPr="0BD5FF83" w:rsidR="41EE9E96">
        <w:rPr>
          <w:lang w:val="sr-Latn-CS"/>
        </w:rPr>
        <w:t>u</w:t>
      </w:r>
      <w:r w:rsidRPr="0BD5FF83" w:rsidR="3F7EF2FC">
        <w:rPr>
          <w:lang w:val="sr-Latn-CS"/>
        </w:rPr>
        <w:t xml:space="preserve"> prikazana je na sledećem grafikonu:</w:t>
      </w:r>
    </w:p>
    <w:p xmlns:wp14="http://schemas.microsoft.com/office/word/2010/wordml" w:rsidR="00C4723D" w:rsidP="00C4723D" w:rsidRDefault="00B0622B" w14:paraId="34CE0A41" wp14:textId="3ABAC5E1">
      <w:pPr>
        <w:pStyle w:val="BodyText"/>
        <w:jc w:val="center"/>
        <w:rPr/>
      </w:pPr>
      <w:r w:rsidR="41BD9155">
        <w:drawing>
          <wp:inline xmlns:wp14="http://schemas.microsoft.com/office/word/2010/wordprocessingDrawing" wp14:editId="0C239E4D" wp14:anchorId="4ED6A598">
            <wp:extent cx="3762375" cy="1567656"/>
            <wp:effectExtent l="0" t="0" r="0" b="0"/>
            <wp:docPr id="8972587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fc184a4a424e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567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6F61C6" w:rsidR="002343C5" w:rsidRDefault="00C4723D" w14:paraId="7AAE2EC7" wp14:textId="77777777">
      <w:pPr>
        <w:pStyle w:val="Heading2"/>
        <w:widowControl/>
        <w:rPr>
          <w:lang w:val="sr-Latn-CS"/>
        </w:rPr>
      </w:pPr>
      <w:bookmarkStart w:name="_Toc225188573" w:id="9"/>
      <w:r>
        <w:rPr>
          <w:lang w:val="sr-Latn-CS"/>
        </w:rPr>
        <w:t>Kadrovska politika</w:t>
      </w:r>
      <w:bookmarkEnd w:id="9"/>
    </w:p>
    <w:p xmlns:wp14="http://schemas.microsoft.com/office/word/2010/wordml" w:rsidRPr="006F61C6" w:rsidR="002343C5" w:rsidRDefault="00C4723D" w14:paraId="3DC86F0C" wp14:textId="71121BFF">
      <w:pPr>
        <w:pStyle w:val="BodyText"/>
        <w:rPr>
          <w:lang w:val="sr-Latn-CS"/>
        </w:rPr>
      </w:pPr>
      <w:r w:rsidRPr="0BD5FF83" w:rsidR="41EE9E96">
        <w:rPr>
          <w:lang w:val="sr-Latn-CS"/>
        </w:rPr>
        <w:t xml:space="preserve">Osobe identifikovane na organizacionom grafikonu u odeljku 8.1 čine tim koji će razvijati projekat </w:t>
      </w:r>
      <w:r w:rsidRPr="0BD5FF83" w:rsidR="6E4040EE">
        <w:rPr>
          <w:lang w:val="sr-Latn-CS"/>
        </w:rPr>
        <w:t>WAZAP</w:t>
      </w:r>
      <w:r w:rsidRPr="0BD5FF83" w:rsidR="41EE9E96">
        <w:rPr>
          <w:lang w:val="sr-Latn-CS"/>
        </w:rPr>
        <w:t xml:space="preserve">. Projektni tim se neće menjati </w:t>
      </w:r>
      <w:r w:rsidRPr="0BD5FF83" w:rsidR="552A354F">
        <w:rPr>
          <w:lang w:val="sr-Latn-CS"/>
        </w:rPr>
        <w:t>u toku realizacije projekta.</w:t>
      </w:r>
      <w:r w:rsidRPr="0BD5FF83" w:rsidR="71BCB7B6">
        <w:rPr>
          <w:lang w:val="sr-Latn-CS"/>
        </w:rPr>
        <w:t xml:space="preserve"> Uloge članova prilikom izrade </w:t>
      </w:r>
      <w:r w:rsidRPr="0BD5FF83" w:rsidR="71BCB7B6">
        <w:rPr>
          <w:lang w:val="sr-Latn-CS"/>
        </w:rPr>
        <w:t>projek</w:t>
      </w:r>
      <w:r w:rsidRPr="0BD5FF83" w:rsidR="71BCB7B6">
        <w:rPr>
          <w:lang w:val="sr-Latn-CS"/>
        </w:rPr>
        <w:t>ta se mogu menjati.</w:t>
      </w:r>
    </w:p>
    <w:p xmlns:wp14="http://schemas.microsoft.com/office/word/2010/wordml" w:rsidRPr="006F61C6" w:rsidR="002343C5" w:rsidRDefault="00574004" w14:paraId="4086990F" wp14:textId="77777777">
      <w:pPr>
        <w:pStyle w:val="Heading2"/>
        <w:widowControl/>
        <w:rPr>
          <w:lang w:val="sr-Latn-CS"/>
        </w:rPr>
      </w:pPr>
      <w:bookmarkStart w:name="_Toc225188574" w:id="10"/>
      <w:r>
        <w:rPr>
          <w:lang w:val="sr-Latn-CS"/>
        </w:rPr>
        <w:t>Plan obuke</w:t>
      </w:r>
      <w:bookmarkEnd w:id="10"/>
    </w:p>
    <w:p xmlns:wp14="http://schemas.microsoft.com/office/word/2010/wordml" w:rsidRPr="006F61C6" w:rsidR="002343C5" w:rsidRDefault="00574004" w14:paraId="776A0FE5" wp14:textId="77777777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xmlns:wp14="http://schemas.microsoft.com/office/word/2010/wordml" w:rsidRPr="006F61C6" w:rsidR="002343C5" w:rsidP="0BD5FF83" w:rsidRDefault="00FD0ACA" w14:paraId="74A06BDF" wp14:textId="77777777">
      <w:pPr>
        <w:pStyle w:val="BodyText"/>
        <w:numPr>
          <w:ilvl w:val="0"/>
          <w:numId w:val="16"/>
        </w:numPr>
        <w:tabs>
          <w:tab w:val="clear" w:pos="360"/>
          <w:tab w:val="num" w:pos="1080"/>
        </w:tabs>
        <w:ind w:left="1080"/>
        <w:rPr>
          <w:lang w:val="sr-Latn-CS"/>
        </w:rPr>
      </w:pPr>
      <w:r w:rsidRPr="0BD5FF83" w:rsidR="29598E5E">
        <w:rPr>
          <w:lang w:val="sr-Latn-CS"/>
        </w:rPr>
        <w:t xml:space="preserve">Upoznavanje sa </w:t>
      </w:r>
      <w:r w:rsidRPr="0BD5FF83" w:rsidR="456D644D">
        <w:rPr>
          <w:i w:val="1"/>
          <w:iCs w:val="1"/>
          <w:lang w:val="sr-Latn-CS"/>
        </w:rPr>
        <w:t>Rational</w:t>
      </w:r>
      <w:r w:rsidRPr="0BD5FF83" w:rsidR="456D644D">
        <w:rPr>
          <w:i w:val="1"/>
          <w:iCs w:val="1"/>
          <w:lang w:val="sr-Latn-CS"/>
        </w:rPr>
        <w:t xml:space="preserve"> </w:t>
      </w:r>
      <w:r w:rsidRPr="0BD5FF83" w:rsidR="456D644D">
        <w:rPr>
          <w:i w:val="1"/>
          <w:iCs w:val="1"/>
          <w:lang w:val="sr-Latn-CS"/>
        </w:rPr>
        <w:t>Unified</w:t>
      </w:r>
      <w:r w:rsidRPr="0BD5FF83" w:rsidR="456D644D">
        <w:rPr>
          <w:i w:val="1"/>
          <w:iCs w:val="1"/>
          <w:lang w:val="sr-Latn-CS"/>
        </w:rPr>
        <w:t xml:space="preserve"> </w:t>
      </w:r>
      <w:r w:rsidRPr="0BD5FF83" w:rsidR="456D644D">
        <w:rPr>
          <w:i w:val="1"/>
          <w:iCs w:val="1"/>
          <w:lang w:val="sr-Latn-CS"/>
        </w:rPr>
        <w:t>Process</w:t>
      </w:r>
      <w:r w:rsidRPr="0BD5FF83" w:rsidR="29598E5E">
        <w:rPr>
          <w:lang w:val="sr-Latn-CS"/>
        </w:rPr>
        <w:t>-om</w:t>
      </w:r>
    </w:p>
    <w:p w:rsidR="31F9589B" w:rsidP="0BD5FF83" w:rsidRDefault="31F9589B" w14:paraId="67FAF938" w14:textId="3285EB4A">
      <w:pPr>
        <w:pStyle w:val="BodyText"/>
        <w:numPr>
          <w:ilvl w:val="0"/>
          <w:numId w:val="16"/>
        </w:numPr>
        <w:suppressLineNumbers w:val="0"/>
        <w:tabs>
          <w:tab w:val="clear" w:leader="none" w:pos="360"/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lang w:val="sr-Latn-CS"/>
        </w:rPr>
      </w:pPr>
      <w:r w:rsidRPr="0BD5FF83" w:rsidR="31F9589B">
        <w:rPr>
          <w:lang w:val="sr-Latn-CS"/>
        </w:rPr>
        <w:t>Backend</w:t>
      </w:r>
      <w:r w:rsidRPr="0BD5FF83" w:rsidR="31F9589B">
        <w:rPr>
          <w:lang w:val="sr-Latn-CS"/>
        </w:rPr>
        <w:t xml:space="preserve"> programiranje - .NET</w:t>
      </w:r>
    </w:p>
    <w:p w:rsidR="31F9589B" w:rsidP="0BD5FF83" w:rsidRDefault="31F9589B" w14:paraId="206A7A68" w14:textId="286E7CEF">
      <w:pPr>
        <w:pStyle w:val="BodyText"/>
        <w:numPr>
          <w:ilvl w:val="0"/>
          <w:numId w:val="16"/>
        </w:numPr>
        <w:suppressLineNumbers w:val="0"/>
        <w:tabs>
          <w:tab w:val="clear" w:leader="none" w:pos="360"/>
          <w:tab w:val="num" w:leader="none" w:pos="1080"/>
        </w:tabs>
        <w:bidi w:val="0"/>
        <w:spacing w:before="0" w:beforeAutospacing="off" w:after="120" w:afterAutospacing="off"/>
        <w:ind w:left="1080" w:right="0" w:hanging="360"/>
        <w:jc w:val="left"/>
        <w:rPr>
          <w:lang w:val="sr-Latn-CS"/>
        </w:rPr>
      </w:pPr>
      <w:r w:rsidRPr="0BD5FF83" w:rsidR="31F9589B">
        <w:rPr>
          <w:lang w:val="sr-Latn-CS"/>
        </w:rPr>
        <w:t>Frontend</w:t>
      </w:r>
      <w:r w:rsidRPr="0BD5FF83" w:rsidR="31F9589B">
        <w:rPr>
          <w:lang w:val="sr-Latn-CS"/>
        </w:rPr>
        <w:t xml:space="preserve"> programiranje - Angular</w:t>
      </w:r>
    </w:p>
    <w:p xmlns:wp14="http://schemas.microsoft.com/office/word/2010/wordml" w:rsidRPr="006F61C6" w:rsidR="002343C5" w:rsidRDefault="00FD0ACA" w14:paraId="2E23FDDC" wp14:textId="37183426">
      <w:pPr>
        <w:pStyle w:val="BodyText"/>
        <w:rPr>
          <w:lang w:val="sr-Latn-CS"/>
        </w:rPr>
      </w:pPr>
      <w:r w:rsidRPr="0BD5FF83" w:rsidR="29598E5E">
        <w:rPr>
          <w:lang w:val="sr-Latn-CS"/>
        </w:rPr>
        <w:t xml:space="preserve">Prvi kurs </w:t>
      </w:r>
      <w:r w:rsidRPr="0BD5FF83" w:rsidR="210C5634">
        <w:rPr>
          <w:lang w:val="sr-Latn-CS"/>
        </w:rPr>
        <w:t xml:space="preserve">će biti </w:t>
      </w:r>
      <w:r w:rsidRPr="0BD5FF83" w:rsidR="29598E5E">
        <w:rPr>
          <w:lang w:val="sr-Latn-CS"/>
        </w:rPr>
        <w:t xml:space="preserve">zakazan </w:t>
      </w:r>
      <w:r w:rsidRPr="0BD5FF83" w:rsidR="3920AAB7">
        <w:rPr>
          <w:lang w:val="sr-Latn-CS"/>
        </w:rPr>
        <w:t xml:space="preserve">pre </w:t>
      </w:r>
      <w:r w:rsidRPr="0BD5FF83" w:rsidR="29598E5E">
        <w:rPr>
          <w:lang w:val="sr-Latn-CS"/>
        </w:rPr>
        <w:t>faze</w:t>
      </w:r>
      <w:r w:rsidRPr="0BD5FF83" w:rsidR="152CBC9D">
        <w:rPr>
          <w:lang w:val="sr-Latn-CS"/>
        </w:rPr>
        <w:t xml:space="preserve"> </w:t>
      </w:r>
      <w:r w:rsidRPr="0BD5FF83" w:rsidR="152CBC9D">
        <w:rPr>
          <w:b w:val="1"/>
          <w:bCs w:val="1"/>
          <w:lang w:val="sr-Latn-CS"/>
        </w:rPr>
        <w:t>Razrada</w:t>
      </w:r>
      <w:r w:rsidRPr="0BD5FF83" w:rsidR="29598E5E">
        <w:rPr>
          <w:b w:val="1"/>
          <w:bCs w:val="1"/>
          <w:lang w:val="sr-Latn-CS"/>
        </w:rPr>
        <w:t xml:space="preserve"> projekta</w:t>
      </w:r>
      <w:r w:rsidRPr="0BD5FF83" w:rsidR="29598E5E">
        <w:rPr>
          <w:lang w:val="sr-Latn-CS"/>
        </w:rPr>
        <w:t>, dok bi drugi treba</w:t>
      </w:r>
      <w:r w:rsidRPr="0BD5FF83" w:rsidR="26EEBA76">
        <w:rPr>
          <w:lang w:val="sr-Latn-CS"/>
        </w:rPr>
        <w:t>o</w:t>
      </w:r>
      <w:r w:rsidRPr="0BD5FF83" w:rsidR="29598E5E">
        <w:rPr>
          <w:lang w:val="sr-Latn-CS"/>
        </w:rPr>
        <w:t xml:space="preserve"> da bude organizovan pri kraju faze razrade.</w:t>
      </w:r>
      <w:r w:rsidRPr="0BD5FF83" w:rsidR="456D644D">
        <w:rPr>
          <w:lang w:val="sr-Latn-CS"/>
        </w:rPr>
        <w:t xml:space="preserve"> </w:t>
      </w:r>
      <w:r w:rsidRPr="0BD5FF83" w:rsidR="29598E5E">
        <w:rPr>
          <w:lang w:val="sr-Latn-CS"/>
        </w:rPr>
        <w:t>Predavači za kurseve su nađeni i kontaktirani</w:t>
      </w:r>
      <w:r w:rsidRPr="0BD5FF83" w:rsidR="456D644D">
        <w:rPr>
          <w:lang w:val="sr-Latn-CS"/>
        </w:rPr>
        <w:t>.</w:t>
      </w:r>
    </w:p>
    <w:p xmlns:wp14="http://schemas.microsoft.com/office/word/2010/wordml" w:rsidRPr="006F61C6" w:rsidR="002343C5" w:rsidRDefault="00422B0E" w14:paraId="6708D1B4" wp14:textId="77777777">
      <w:pPr>
        <w:pStyle w:val="Heading1"/>
        <w:rPr>
          <w:lang w:val="sr-Latn-CS"/>
        </w:rPr>
      </w:pPr>
      <w:bookmarkStart w:name="_Toc225188575" w:id="11"/>
      <w:r>
        <w:rPr>
          <w:lang w:val="sr-Latn-CS"/>
        </w:rPr>
        <w:t>Cena realizacije projekta</w:t>
      </w:r>
      <w:bookmarkEnd w:id="11"/>
    </w:p>
    <w:p xmlns:wp14="http://schemas.microsoft.com/office/word/2010/wordml" w:rsidR="00FD0ACA" w:rsidRDefault="00FD0ACA" w14:paraId="1DDBB0A2" wp14:textId="77777777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xmlns:wp14="http://schemas.microsoft.com/office/word/2010/wordml" w:rsidRPr="00870F50" w:rsidR="00870F50" w:rsidTr="0BD5FF83" w14:paraId="00CD3D71" wp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0392FD8" wp14:textId="7538CCD6">
            <w:pPr>
              <w:keepLines w:val="1"/>
              <w:widowControl w:val="1"/>
              <w:spacing w:line="240" w:lineRule="auto"/>
              <w:jc w:val="center"/>
              <w:rPr>
                <w:b w:val="1"/>
                <w:bCs w:val="1"/>
                <w:lang w:val="sr-Latn-CS"/>
              </w:rPr>
            </w:pPr>
            <w:r w:rsidRPr="0BD5FF83" w:rsidR="6A1B70D1">
              <w:rPr>
                <w:b w:val="1"/>
                <w:bCs w:val="1"/>
                <w:lang w:val="sr-Latn-CS"/>
              </w:rPr>
              <w:t xml:space="preserve">Budžet projekta </w:t>
            </w:r>
            <w:r w:rsidRPr="0BD5FF83" w:rsidR="6C07CBF4">
              <w:rPr>
                <w:b w:val="1"/>
                <w:bCs w:val="1"/>
                <w:lang w:val="sr-Latn-CS"/>
              </w:rPr>
              <w:t xml:space="preserve">WAZAP </w:t>
            </w:r>
            <w:r w:rsidRPr="0BD5FF83" w:rsidR="493D24BF">
              <w:rPr>
                <w:b w:val="1"/>
                <w:bCs w:val="1"/>
                <w:lang w:val="sr-Latn-CS"/>
              </w:rPr>
              <w:t>(</w:t>
            </w:r>
            <w:r w:rsidRPr="0BD5FF83" w:rsidR="493D24BF">
              <w:rPr>
                <w:b w:val="1"/>
                <w:bCs w:val="1"/>
                <w:lang w:val="sr-Latn-CS"/>
              </w:rPr>
              <w:t>primer</w:t>
            </w:r>
            <w:r w:rsidRPr="0BD5FF83" w:rsidR="493D24BF">
              <w:rPr>
                <w:b w:val="1"/>
                <w:bCs w:val="1"/>
                <w:lang w:val="sr-Latn-CS"/>
              </w:rPr>
              <w:t>)</w:t>
            </w:r>
          </w:p>
        </w:tc>
      </w:tr>
      <w:tr xmlns:wp14="http://schemas.microsoft.com/office/word/2010/wordml" w:rsidRPr="00870F50" w:rsidR="00870F50" w:rsidTr="0BD5FF83" w14:paraId="3DB1DA1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AF4614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2EBF3C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98A12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46DB8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997CC1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FFD3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9937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BD5FF83" w14:paraId="5856741F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E9F23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00B8C1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72F64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724B23B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3492230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xmlns:wp14="http://schemas.microsoft.com/office/word/2010/wordml" w:rsidRPr="00870F50" w:rsidR="00870F50" w:rsidTr="0BD5FF83" w14:paraId="4242158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8CE6F9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95B3B5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07C906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CDCE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748788F" wp14:textId="5BF417D2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6A1B70D1">
              <w:rPr>
                <w:lang w:val="sr-Latn-CS"/>
              </w:rPr>
              <w:t>1</w:t>
            </w:r>
            <w:r w:rsidRPr="0BD5FF83" w:rsidR="55B6DE10">
              <w:rPr>
                <w:lang w:val="sr-Latn-CS"/>
              </w:rPr>
              <w:t>8</w:t>
            </w:r>
            <w:r w:rsidRPr="0BD5FF83" w:rsidR="6A1B70D1">
              <w:rPr>
                <w:lang w:val="sr-Latn-CS"/>
              </w:rPr>
              <w:t>,</w:t>
            </w:r>
            <w:r w:rsidRPr="0BD5FF83" w:rsidR="435D0D60">
              <w:rPr>
                <w:lang w:val="sr-Latn-CS"/>
              </w:rPr>
              <w:t>5</w:t>
            </w:r>
            <w:r w:rsidRPr="0BD5FF83" w:rsidR="6A1B70D1">
              <w:rPr>
                <w:lang w:val="sr-Latn-CS"/>
              </w:rPr>
              <w:t>00.00 Din.</w:t>
            </w:r>
          </w:p>
        </w:tc>
      </w:tr>
      <w:tr xmlns:wp14="http://schemas.microsoft.com/office/word/2010/wordml" w:rsidRPr="00870F50" w:rsidR="00870F50" w:rsidTr="0BD5FF83" w14:paraId="091C6CA6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B9E25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DC0B0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34292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DE52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CD4780" wp14:textId="23C23CFB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0420449D">
              <w:rPr>
                <w:lang w:val="sr-Latn-CS"/>
              </w:rPr>
              <w:t>30</w:t>
            </w:r>
            <w:r w:rsidRPr="0BD5FF83" w:rsidR="6A1B70D1">
              <w:rPr>
                <w:lang w:val="sr-Latn-CS"/>
              </w:rPr>
              <w:t>,</w:t>
            </w:r>
            <w:r w:rsidRPr="0BD5FF83" w:rsidR="73FC282C">
              <w:rPr>
                <w:lang w:val="sr-Latn-CS"/>
              </w:rPr>
              <w:t>0</w:t>
            </w:r>
            <w:r w:rsidRPr="0BD5FF83" w:rsidR="6A1B70D1">
              <w:rPr>
                <w:lang w:val="sr-Latn-CS"/>
              </w:rPr>
              <w:t>00.00 Din.</w:t>
            </w:r>
          </w:p>
        </w:tc>
      </w:tr>
      <w:tr xmlns:wp14="http://schemas.microsoft.com/office/word/2010/wordml" w:rsidRPr="00870F50" w:rsidR="00870F50" w:rsidTr="0BD5FF83" w14:paraId="33DA1675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62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A7CD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8A771A2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547A0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562A6E3" wp14:textId="7D0062AE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6A1B70D1">
              <w:rPr>
                <w:lang w:val="sr-Latn-CS"/>
              </w:rPr>
              <w:t>6</w:t>
            </w:r>
            <w:r w:rsidRPr="0BD5FF83" w:rsidR="63B43AAA">
              <w:rPr>
                <w:lang w:val="sr-Latn-CS"/>
              </w:rPr>
              <w:t>3</w:t>
            </w:r>
            <w:r w:rsidRPr="0BD5FF83" w:rsidR="6A1B70D1">
              <w:rPr>
                <w:lang w:val="sr-Latn-CS"/>
              </w:rPr>
              <w:t>,</w:t>
            </w:r>
            <w:r w:rsidRPr="0BD5FF83" w:rsidR="5C1D7474">
              <w:rPr>
                <w:lang w:val="sr-Latn-CS"/>
              </w:rPr>
              <w:t>5</w:t>
            </w:r>
            <w:r w:rsidRPr="0BD5FF83" w:rsidR="6A1B70D1">
              <w:rPr>
                <w:lang w:val="sr-Latn-CS"/>
              </w:rPr>
              <w:t>00.00 Din.</w:t>
            </w:r>
          </w:p>
        </w:tc>
      </w:tr>
      <w:tr xmlns:wp14="http://schemas.microsoft.com/office/word/2010/wordml" w:rsidRPr="00870F50" w:rsidR="00870F50" w:rsidTr="0BD5FF83" w14:paraId="74B0E28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43CB0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3BA680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4FFC0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7459315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3FAC3F" wp14:textId="55D486EA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6A1B70D1">
              <w:rPr>
                <w:lang w:val="sr-Latn-CS"/>
              </w:rPr>
              <w:t>1</w:t>
            </w:r>
            <w:r w:rsidRPr="0BD5FF83" w:rsidR="2F1C219F">
              <w:rPr>
                <w:lang w:val="sr-Latn-CS"/>
              </w:rPr>
              <w:t>5</w:t>
            </w:r>
            <w:r w:rsidRPr="0BD5FF83" w:rsidR="06395083">
              <w:rPr>
                <w:lang w:val="sr-Latn-CS"/>
              </w:rPr>
              <w:t>,</w:t>
            </w:r>
            <w:r w:rsidRPr="0BD5FF83" w:rsidR="6A1B70D1">
              <w:rPr>
                <w:lang w:val="sr-Latn-CS"/>
              </w:rPr>
              <w:t>000.00 Din.</w:t>
            </w:r>
          </w:p>
        </w:tc>
      </w:tr>
      <w:tr xmlns:wp14="http://schemas.microsoft.com/office/word/2010/wordml" w:rsidRPr="00870F50" w:rsidR="00870F50" w:rsidTr="0BD5FF83" w14:paraId="4E28EED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37F28F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CDB34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FCD5EC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FB9E2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1079CFF" wp14:textId="49DDD7F8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1AA89113">
              <w:rPr>
                <w:lang w:val="sr-Latn-CS"/>
              </w:rPr>
              <w:t>0</w:t>
            </w:r>
            <w:r w:rsidRPr="0BD5FF83" w:rsidR="6A1B70D1">
              <w:rPr>
                <w:lang w:val="sr-Latn-CS"/>
              </w:rPr>
              <w:t>,00.00 Din.</w:t>
            </w:r>
          </w:p>
        </w:tc>
      </w:tr>
      <w:tr xmlns:wp14="http://schemas.microsoft.com/office/word/2010/wordml" w:rsidRPr="00870F50" w:rsidR="00870F50" w:rsidTr="0BD5FF83" w14:paraId="2679263C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0DF9E5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E871B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F647DFC" wp14:textId="77777777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89157D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44A5D2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CBAD90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xmlns:wp14="http://schemas.microsoft.com/office/word/2010/wordml" w:rsidRPr="00870F50" w:rsidR="00870F50" w:rsidTr="0BD5FF83" w14:paraId="2C4B3741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8610E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37805D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63F29E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B7B4B8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B6F9923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D2AD4C" wp14:textId="1FFF52B6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6A1B70D1">
              <w:rPr>
                <w:lang w:val="sr-Latn-CS"/>
              </w:rPr>
              <w:t>24</w:t>
            </w:r>
            <w:r w:rsidRPr="0BD5FF83" w:rsidR="52478D81">
              <w:rPr>
                <w:lang w:val="sr-Latn-CS"/>
              </w:rPr>
              <w:t>7</w:t>
            </w:r>
            <w:r w:rsidRPr="0BD5FF83" w:rsidR="6A1B70D1">
              <w:rPr>
                <w:lang w:val="sr-Latn-CS"/>
              </w:rPr>
              <w:t>,</w:t>
            </w:r>
            <w:r w:rsidRPr="0BD5FF83" w:rsidR="70E29076">
              <w:rPr>
                <w:lang w:val="sr-Latn-CS"/>
              </w:rPr>
              <w:t>0</w:t>
            </w:r>
            <w:r w:rsidRPr="0BD5FF83" w:rsidR="6A1B70D1">
              <w:rPr>
                <w:lang w:val="sr-Latn-CS"/>
              </w:rPr>
              <w:t>00.00 Din.</w:t>
            </w:r>
          </w:p>
        </w:tc>
      </w:tr>
      <w:tr xmlns:wp14="http://schemas.microsoft.com/office/word/2010/wordml" w:rsidRPr="00870F50" w:rsidR="00870F50" w:rsidTr="0BD5FF83" w14:paraId="1E1D13D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E5AE89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A0FF5F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30AD6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182907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BA226A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7AD93B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E4B5B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xmlns:wp14="http://schemas.microsoft.com/office/word/2010/wordml" w:rsidRPr="00870F50" w:rsidR="00870F50" w:rsidTr="0BD5FF83" w14:paraId="06BAF1CE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204FF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D24662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DBF0D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62F1B3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EFC2FB4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BD5FF83" w14:paraId="182B0B93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2F2C34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31AE24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80A4E5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921983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2BD4A4F" wp14:textId="77777777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xmlns:wp14="http://schemas.microsoft.com/office/word/2010/wordml" w:rsidRPr="00870F50" w:rsidR="00870F50" w:rsidTr="0BD5FF83" w14:paraId="53B3ED0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96FEF7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D0D32F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4DBD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69D0D3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83B8B5" wp14:textId="735E4159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576DA88A">
              <w:rPr>
                <w:lang w:val="sr-Latn-CS"/>
              </w:rPr>
              <w:t>3</w:t>
            </w:r>
            <w:r w:rsidRPr="0BD5FF83" w:rsidR="6A1B70D1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0BD5FF83" w14:paraId="34FB19E7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4CD245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F97474A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231BE67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6FEB5B0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D7EED4C" wp14:textId="3FFA8ECD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25E21EE7">
              <w:rPr>
                <w:lang w:val="sr-Latn-CS"/>
              </w:rPr>
              <w:t>0</w:t>
            </w:r>
            <w:r w:rsidRPr="0BD5FF83" w:rsidR="6A1B70D1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0BD5FF83" w14:paraId="6025F7A9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0D7AA6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A048FB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196D064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34FF1C98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C36ACC" wp14:textId="14F0472B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0F8B4B88">
              <w:rPr>
                <w:lang w:val="sr-Latn-CS"/>
              </w:rPr>
              <w:t>0</w:t>
            </w:r>
            <w:r w:rsidRPr="0BD5FF83" w:rsidR="6A1B70D1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0BD5FF83" w14:paraId="35FB8CD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D072C0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8A21919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BD18F9B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38601FE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456DA46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E328F2" wp14:textId="3835498B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2D0F00A9">
              <w:rPr>
                <w:lang w:val="sr-Latn-CS"/>
              </w:rPr>
              <w:t>3</w:t>
            </w:r>
            <w:r w:rsidRPr="0BD5FF83" w:rsidR="6A1B70D1">
              <w:rPr>
                <w:lang w:val="sr-Latn-CS"/>
              </w:rPr>
              <w:t>,000.00 Din.</w:t>
            </w:r>
          </w:p>
        </w:tc>
      </w:tr>
      <w:tr xmlns:wp14="http://schemas.microsoft.com/office/word/2010/wordml" w:rsidRPr="00870F50" w:rsidR="00870F50" w:rsidTr="0BD5FF83" w14:paraId="0F3CABC7" wp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B08B5D1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6DEB4A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0AD9C6F4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4B1F511A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5F9C3DC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023141B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F3B1409" wp14:textId="77777777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xmlns:wp14="http://schemas.microsoft.com/office/word/2010/wordml" w:rsidRPr="00870F50" w:rsidR="00870F50" w:rsidTr="0BD5FF83" w14:paraId="5EFFAC88" wp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562C75D1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664355AD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1A965116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DF4E37C" wp14:textId="77777777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72A62CFA" wp14:textId="77777777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tcMar/>
            <w:vAlign w:val="bottom"/>
          </w:tcPr>
          <w:p w:rsidRPr="00870F50" w:rsidR="00870F50" w:rsidP="005430FA" w:rsidRDefault="00870F50" w14:paraId="2A9C723C" wp14:textId="54D095CE">
            <w:pPr>
              <w:keepLines w:val="1"/>
              <w:widowControl w:val="1"/>
              <w:spacing w:line="240" w:lineRule="auto"/>
              <w:jc w:val="right"/>
              <w:rPr>
                <w:lang w:val="sr-Latn-CS"/>
              </w:rPr>
            </w:pPr>
            <w:r w:rsidRPr="0BD5FF83" w:rsidR="6A1B70D1">
              <w:rPr>
                <w:lang w:val="sr-Latn-CS"/>
              </w:rPr>
              <w:t>2</w:t>
            </w:r>
            <w:r w:rsidRPr="0BD5FF83" w:rsidR="7D13EE9F">
              <w:rPr>
                <w:lang w:val="sr-Latn-CS"/>
              </w:rPr>
              <w:t>50</w:t>
            </w:r>
            <w:r w:rsidRPr="0BD5FF83" w:rsidR="6A1B70D1">
              <w:rPr>
                <w:lang w:val="sr-Latn-CS"/>
              </w:rPr>
              <w:t>,000.00 Din.</w:t>
            </w:r>
          </w:p>
        </w:tc>
      </w:tr>
    </w:tbl>
    <w:p xmlns:wp14="http://schemas.microsoft.com/office/word/2010/wordml" w:rsidRPr="006F61C6" w:rsidR="002343C5" w:rsidRDefault="002343C5" w14:paraId="44FB30F8" wp14:textId="77777777">
      <w:pPr>
        <w:pStyle w:val="BodyText"/>
        <w:rPr>
          <w:lang w:val="sr-Latn-CS"/>
        </w:rPr>
      </w:pPr>
    </w:p>
    <w:sectPr w:rsidRPr="006F61C6" w:rsidR="002343C5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orient="portrait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6D702B" w:rsidRDefault="006D702B" w14:paraId="2DE403A5" wp14:textId="77777777">
      <w:r>
        <w:separator/>
      </w:r>
    </w:p>
  </w:endnote>
  <w:endnote w:type="continuationSeparator" w:id="0">
    <w:p xmlns:wp14="http://schemas.microsoft.com/office/word/2010/wordml" w:rsidR="006D702B" w:rsidRDefault="006D702B" w14:paraId="62431CDC" wp14:textId="777777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53928121" wp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xmlns:wp14="http://schemas.microsoft.com/office/word/2010/wordml" w:rsidR="002343C5" w:rsidRDefault="002343C5" w14:paraId="1DA6542E" wp14:textId="77777777">
    <w:pPr>
      <w:pStyle w:val="Footer"/>
      <w:ind w:right="360"/>
    </w:pPr>
  </w:p>
</w:ftr>
</file>

<file path=word/footer2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2538"/>
      <w:gridCol w:w="4516"/>
      <w:gridCol w:w="2195"/>
    </w:tblGrid>
    <w:tr xmlns:wp14="http://schemas.microsoft.com/office/word/2010/wordml" w:rsidRPr="006D0694" w:rsidR="002343C5" w:rsidTr="0BD5FF83" w14:paraId="5DBB86B9" wp14:textId="77777777">
      <w:tblPrEx>
        <w:tblCellMar>
          <w:top w:w="0" w:type="dxa"/>
          <w:bottom w:w="0" w:type="dxa"/>
        </w:tblCellMar>
      </w:tblPrEx>
      <w:tc>
        <w:tcPr>
          <w:tcW w:w="2538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31F4DE5D" wp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2343C5" w14:paraId="0101B0DB" wp14:textId="7EC99B78">
          <w:pPr>
            <w:jc w:val="center"/>
            <w:rPr>
              <w:lang w:val="sr-Latn-CS"/>
            </w:rPr>
          </w:pPr>
          <w:r w:rsidRPr="0BD5FF83" w:rsidR="0BD5FF83">
            <w:rPr>
              <w:rFonts w:ascii="Symbol" w:hAnsi="Symbol" w:eastAsia="Symbol" w:cs="Symbol"/>
              <w:lang w:val="sr-Latn-CS"/>
            </w:rPr>
            <w:t>Ó</w:t>
          </w:r>
          <w:r w:rsidRPr="0BD5FF83" w:rsidR="0BD5FF83">
            <w:rPr>
              <w:rFonts w:ascii="Times New Roman" w:hAnsi="Times New Roman" w:eastAsia="Times New Roman" w:cs="Times New Roman"/>
              <w:lang w:val="sr-Latn-CS"/>
            </w:rPr>
            <w:t>Solution4</w:t>
          </w:r>
          <w:r w:rsidRPr="0BD5FF83" w:rsidR="0BD5FF83">
            <w:rPr>
              <w:lang w:val="sr-Latn-CS"/>
            </w:rPr>
            <w:t xml:space="preserve">, </w:t>
          </w:r>
          <w:r w:rsidRPr="0BD5FF83" w:rsidR="0BD5FF83">
            <w:rPr>
              <w:lang w:val="sr-Latn-CS"/>
            </w:rPr>
            <w:t>2</w:t>
          </w:r>
          <w:r w:rsidRPr="0BD5FF83" w:rsidR="0BD5FF83">
            <w:rPr>
              <w:lang w:val="sr-Latn-CS"/>
            </w:rPr>
            <w:t>024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  <w:tcMar/>
        </w:tcPr>
        <w:p w:rsidRPr="006D0694" w:rsidR="002343C5" w:rsidRDefault="006F61C6" w14:paraId="0895E4C6" wp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Pr="006D0694" w:rsidR="002343C5">
            <w:rPr>
              <w:lang w:val="sr-Latn-CS"/>
            </w:rPr>
            <w:t xml:space="preserve"> </w:t>
          </w:r>
          <w:r w:rsidRPr="006D0694" w:rsidR="002343C5">
            <w:rPr>
              <w:rStyle w:val="PageNumber"/>
              <w:lang w:val="sr-Latn-CS"/>
            </w:rPr>
            <w:fldChar w:fldCharType="begin"/>
          </w:r>
          <w:r w:rsidRPr="006D0694" w:rsidR="002343C5">
            <w:rPr>
              <w:rStyle w:val="PageNumber"/>
              <w:lang w:val="sr-Latn-CS"/>
            </w:rPr>
            <w:instrText xml:space="preserve"> PAGE </w:instrText>
          </w:r>
          <w:r w:rsidRPr="006D0694" w:rsidR="002343C5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Pr="006D0694" w:rsidR="002343C5">
            <w:rPr>
              <w:rStyle w:val="PageNumber"/>
              <w:lang w:val="sr-Latn-CS"/>
            </w:rPr>
            <w:fldChar w:fldCharType="end"/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Pr="006D0694" w:rsidR="002343C5">
            <w:rPr>
              <w:rStyle w:val="PageNumber"/>
              <w:lang w:val="sr-Latn-CS"/>
            </w:rPr>
            <w:t xml:space="preserve"> </w:t>
          </w:r>
          <w:r>
            <w:fldChar w:fldCharType="begin"/>
          </w:r>
          <w:r>
            <w:instrText> NUMPAGES  \* MERGEFORMAT </w:instrText>
          </w:r>
          <w:r>
            <w:fldChar w:fldCharType="separate"/>
          </w:r>
          <w:r w:rsidR="00B0622B">
            <w:rPr>
              <w:rStyle w:val="PageNumber"/>
              <w:noProof/>
              <w:lang w:val="sr-Latn-CS"/>
            </w:rPr>
            <w:t>7</w:t>
          </w:r>
          <w:r>
            <w:fldChar w:fldCharType="end"/>
          </w:r>
        </w:p>
      </w:tc>
    </w:tr>
  </w:tbl>
  <w:p xmlns:wp14="http://schemas.microsoft.com/office/word/2010/wordml" w:rsidRPr="006D0694" w:rsidR="002343C5" w:rsidRDefault="002343C5" w14:paraId="49E398E2" wp14:textId="77777777">
    <w:pPr>
      <w:pStyle w:val="Footer"/>
      <w:rPr>
        <w:lang w:val="sr-Latn-CS"/>
      </w:rPr>
    </w:pPr>
  </w:p>
</w:ftr>
</file>

<file path=word/footer3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3041E394" wp14:textId="77777777">
    <w:pPr>
      <w:pStyle w:val="Footer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BD5FF83" w:rsidTr="0BD5FF83" w14:paraId="54C80EBF">
      <w:trPr>
        <w:trHeight w:val="300"/>
      </w:trPr>
      <w:tc>
        <w:tcPr>
          <w:tcW w:w="3005" w:type="dxa"/>
          <w:tcMar/>
        </w:tcPr>
        <w:p w:rsidR="0BD5FF83" w:rsidP="0BD5FF83" w:rsidRDefault="0BD5FF83" w14:paraId="43048755" w14:textId="01EE222D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005" w:type="dxa"/>
          <w:tcMar/>
        </w:tcPr>
        <w:p w:rsidR="0BD5FF83" w:rsidP="0BD5FF83" w:rsidRDefault="0BD5FF83" w14:paraId="75685DB6" w14:textId="7DB6514E">
          <w:pPr>
            <w:pStyle w:val="Header"/>
            <w:bidi w:val="0"/>
            <w:jc w:val="center"/>
            <w:rPr/>
          </w:pPr>
        </w:p>
      </w:tc>
      <w:tc>
        <w:tcPr>
          <w:tcW w:w="3005" w:type="dxa"/>
          <w:tcMar/>
        </w:tcPr>
        <w:p w:rsidR="0BD5FF83" w:rsidP="0BD5FF83" w:rsidRDefault="0BD5FF83" w14:paraId="5C53BCF2" w14:textId="16563226">
          <w:pPr>
            <w:pStyle w:val="Header"/>
            <w:bidi w:val="0"/>
            <w:ind w:right="-115"/>
            <w:jc w:val="right"/>
            <w:rPr/>
          </w:pPr>
        </w:p>
      </w:tc>
    </w:tr>
  </w:tbl>
  <w:p w:rsidR="0BD5FF83" w:rsidP="0BD5FF83" w:rsidRDefault="0BD5FF83" w14:paraId="0CFD768E" w14:textId="4B42A837">
    <w:pPr>
      <w:pStyle w:val="Footer"/>
      <w:bidi w:val="0"/>
      <w:rPr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6D702B" w:rsidRDefault="006D702B" w14:paraId="16287F21" wp14:textId="77777777">
      <w:r>
        <w:separator/>
      </w:r>
    </w:p>
  </w:footnote>
  <w:footnote w:type="continuationSeparator" w:id="0">
    <w:p xmlns:wp14="http://schemas.microsoft.com/office/word/2010/wordml" w:rsidR="006D702B" w:rsidRDefault="006D702B" w14:paraId="5BE93A62" wp14:textId="77777777"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722B00AE" wp14:textId="77777777">
    <w:pPr>
      <w:rPr>
        <w:sz w:val="24"/>
      </w:rPr>
    </w:pPr>
  </w:p>
  <w:p xmlns:wp14="http://schemas.microsoft.com/office/word/2010/wordml" w:rsidR="002343C5" w:rsidRDefault="002343C5" w14:paraId="42C6D796" wp14:textId="77777777">
    <w:pPr>
      <w:pBdr>
        <w:top w:val="single" w:color="auto" w:sz="6" w:space="1"/>
      </w:pBdr>
      <w:rPr>
        <w:sz w:val="24"/>
      </w:rPr>
    </w:pPr>
  </w:p>
  <w:p w:rsidR="0BD5FF83" w:rsidP="0BD5FF83" w:rsidRDefault="0BD5FF83" w14:paraId="41F16A7B" w14:textId="4E654BC7">
    <w:pPr>
      <w:pStyle w:val="Normal"/>
      <w:suppressLineNumbers w:val="0"/>
      <w:pBdr>
        <w:bottom w:val="single" w:color="FF000000" w:sz="6" w:space="1"/>
      </w:pBdr>
      <w:bidi w:val="0"/>
      <w:spacing w:before="0" w:beforeAutospacing="off" w:after="0" w:afterAutospacing="off"/>
      <w:ind w:left="0" w:right="0"/>
      <w:jc w:val="right"/>
      <w:rPr/>
    </w:pPr>
    <w:r w:rsidRPr="0BD5FF83" w:rsidR="0BD5FF83">
      <w:rPr>
        <w:rFonts w:ascii="Arial" w:hAnsi="Arial"/>
        <w:b w:val="1"/>
        <w:bCs w:val="1"/>
        <w:sz w:val="36"/>
        <w:szCs w:val="36"/>
      </w:rPr>
      <w:t>Solution4</w:t>
    </w:r>
  </w:p>
  <w:p xmlns:wp14="http://schemas.microsoft.com/office/word/2010/wordml" w:rsidR="002343C5" w:rsidRDefault="002343C5" w14:paraId="6E1831B3" wp14:textId="77777777">
    <w:pPr>
      <w:pBdr>
        <w:bottom w:val="single" w:color="auto" w:sz="6" w:space="1"/>
      </w:pBdr>
      <w:jc w:val="right"/>
      <w:rPr>
        <w:sz w:val="24"/>
      </w:rPr>
    </w:pPr>
  </w:p>
  <w:p xmlns:wp14="http://schemas.microsoft.com/office/word/2010/wordml" w:rsidR="002343C5" w:rsidRDefault="002343C5" w14:paraId="54E11D2A" wp14:textId="77777777">
    <w:pPr>
      <w:pStyle w:val="Header"/>
    </w:pPr>
  </w:p>
</w:hdr>
</file>

<file path=word/header2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9249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/>
    </w:tblPr>
    <w:tblGrid>
      <w:gridCol w:w="6379"/>
      <w:gridCol w:w="2870"/>
    </w:tblGrid>
    <w:tr xmlns:wp14="http://schemas.microsoft.com/office/word/2010/wordml" w:rsidRPr="006D0694" w:rsidR="002343C5" w:rsidTr="7DEB2FA8" w14:paraId="2565E51A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P="0BD5FF83" w:rsidRDefault="006F61C6" w14:paraId="2FD056B1" wp14:textId="47E50D1E">
          <w:pPr>
            <w:pStyle w:val="Normal"/>
            <w:suppressLineNumbers w:val="0"/>
            <w:bidi w:val="0"/>
            <w:spacing w:before="0" w:beforeAutospacing="off" w:after="0" w:afterAutospacing="off"/>
            <w:ind w:left="0" w:right="0"/>
            <w:jc w:val="left"/>
            <w:rPr/>
          </w:pPr>
          <w:r w:rsidRPr="0BD5FF83" w:rsidR="0BD5FF83">
            <w:rPr>
              <w:lang w:val="sr-Latn-CS"/>
            </w:rPr>
            <w:t>WAZAP</w:t>
          </w:r>
        </w:p>
      </w:tc>
      <w:tc>
        <w:tcPr>
          <w:tcW w:w="2870" w:type="dxa"/>
          <w:tcMar/>
        </w:tcPr>
        <w:p w:rsidRPr="006D0694" w:rsidR="002343C5" w:rsidP="00A355DD" w:rsidRDefault="002343C5" w14:paraId="06F89D34" wp14:textId="013FAEE2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BD5FF83" w:rsidR="0BD5FF83">
            <w:rPr>
              <w:lang w:val="sr-Latn-CS"/>
            </w:rPr>
            <w:t xml:space="preserve">  </w:t>
          </w:r>
          <w:r w:rsidRPr="0BD5FF83" w:rsidR="0BD5FF83">
            <w:rPr>
              <w:lang w:val="sr-Latn-CS"/>
            </w:rPr>
            <w:t>Verzija</w:t>
          </w:r>
          <w:r w:rsidRPr="0BD5FF83" w:rsidR="0BD5FF83">
            <w:rPr>
              <w:lang w:val="sr-Latn-CS"/>
            </w:rPr>
            <w:t xml:space="preserve">:          </w:t>
          </w:r>
          <w:r w:rsidRPr="0BD5FF83" w:rsidR="0BD5FF83">
            <w:rPr>
              <w:lang w:val="sr-Latn-CS"/>
            </w:rPr>
            <w:t xml:space="preserve"> </w:t>
          </w:r>
          <w:r w:rsidRPr="0BD5FF83" w:rsidR="0BD5FF83">
            <w:rPr>
              <w:lang w:val="sr-Latn-CS"/>
            </w:rPr>
            <w:t>1</w:t>
          </w:r>
          <w:r w:rsidRPr="0BD5FF83" w:rsidR="0BD5FF83">
            <w:rPr>
              <w:lang w:val="sr-Latn-CS"/>
            </w:rPr>
            <w:t>.0</w:t>
          </w:r>
        </w:p>
      </w:tc>
    </w:tr>
    <w:tr xmlns:wp14="http://schemas.microsoft.com/office/word/2010/wordml" w:rsidRPr="006D0694" w:rsidR="002343C5" w:rsidTr="7DEB2FA8" w14:paraId="4D8CFB0E" wp14:textId="77777777">
      <w:tblPrEx>
        <w:tblCellMar>
          <w:top w:w="0" w:type="dxa"/>
          <w:bottom w:w="0" w:type="dxa"/>
        </w:tblCellMar>
      </w:tblPrEx>
      <w:tc>
        <w:tcPr>
          <w:tcW w:w="6379" w:type="dxa"/>
          <w:tcMar/>
        </w:tcPr>
        <w:p w:rsidRPr="006D0694" w:rsidR="002343C5" w:rsidRDefault="006F61C6" w14:paraId="307E0DEA" wp14:textId="77777777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  <w:tcMar/>
        </w:tcPr>
        <w:p w:rsidRPr="006D0694" w:rsidR="002343C5" w:rsidRDefault="002343C5" w14:paraId="1FAF3CE0" wp14:textId="332AA975">
          <w:pPr>
            <w:rPr>
              <w:lang w:val="sr-Latn-CS"/>
            </w:rPr>
          </w:pPr>
          <w:r w:rsidRPr="7DEB2FA8" w:rsidR="7DEB2FA8">
            <w:rPr>
              <w:lang w:val="sr-Latn-CS"/>
            </w:rPr>
            <w:t xml:space="preserve">  </w:t>
          </w:r>
          <w:r w:rsidRPr="7DEB2FA8" w:rsidR="7DEB2FA8">
            <w:rPr>
              <w:lang w:val="sr-Latn-CS"/>
            </w:rPr>
            <w:t>Datum</w:t>
          </w:r>
          <w:r w:rsidRPr="7DEB2FA8" w:rsidR="7DEB2FA8">
            <w:rPr>
              <w:lang w:val="sr-Latn-CS"/>
            </w:rPr>
            <w:t xml:space="preserve">: </w:t>
          </w:r>
          <w:r w:rsidRPr="7DEB2FA8" w:rsidR="7DEB2FA8">
            <w:rPr>
              <w:lang w:val="sr-Latn-CS"/>
            </w:rPr>
            <w:t>13.</w:t>
          </w:r>
          <w:r w:rsidRPr="7DEB2FA8" w:rsidR="7DEB2FA8">
            <w:rPr>
              <w:lang w:val="sr-Latn-CS"/>
            </w:rPr>
            <w:t>03.20</w:t>
          </w:r>
          <w:r w:rsidRPr="7DEB2FA8" w:rsidR="7DEB2FA8">
            <w:rPr>
              <w:lang w:val="sr-Latn-CS"/>
            </w:rPr>
            <w:t>24</w:t>
          </w:r>
          <w:r w:rsidRPr="7DEB2FA8" w:rsidR="7DEB2FA8">
            <w:rPr>
              <w:lang w:val="sr-Latn-CS"/>
            </w:rPr>
            <w:t>. god.</w:t>
          </w:r>
        </w:p>
      </w:tc>
    </w:tr>
    <w:tr xmlns:wp14="http://schemas.microsoft.com/office/word/2010/wordml" w:rsidRPr="006D0694" w:rsidR="002343C5" w:rsidTr="7DEB2FA8" w14:paraId="6D40021E" wp14:textId="77777777">
      <w:tblPrEx>
        <w:tblCellMar>
          <w:top w:w="0" w:type="dxa"/>
          <w:bottom w:w="0" w:type="dxa"/>
        </w:tblCellMar>
      </w:tblPrEx>
      <w:tc>
        <w:tcPr>
          <w:tcW w:w="9249" w:type="dxa"/>
          <w:gridSpan w:val="2"/>
          <w:tcMar/>
        </w:tcPr>
        <w:p w:rsidRPr="006D0694" w:rsidR="002343C5" w:rsidRDefault="006F61C6" w14:paraId="4D7B4470" wp14:textId="1FD53177">
          <w:pPr>
            <w:rPr>
              <w:lang w:val="sr-Latn-CS"/>
            </w:rPr>
          </w:pPr>
          <w:r w:rsidRPr="0BD5FF83" w:rsidR="0BD5FF83">
            <w:rPr>
              <w:lang w:val="sr-Latn-CS"/>
            </w:rPr>
            <w:t>SWE-</w:t>
          </w:r>
          <w:r w:rsidRPr="0BD5FF83" w:rsidR="0BD5FF83">
            <w:rPr>
              <w:lang w:val="sr-Latn-CS"/>
            </w:rPr>
            <w:t>WAZAP</w:t>
          </w:r>
          <w:r w:rsidRPr="0BD5FF83" w:rsidR="0BD5FF83">
            <w:rPr>
              <w:lang w:val="sr-Latn-CS"/>
            </w:rPr>
            <w:t>-</w:t>
          </w:r>
          <w:r w:rsidRPr="0BD5FF83" w:rsidR="0BD5FF83">
            <w:rPr>
              <w:lang w:val="sr-Latn-CS"/>
            </w:rPr>
            <w:t>0</w:t>
          </w:r>
          <w:r w:rsidRPr="0BD5FF83" w:rsidR="0BD5FF83">
            <w:rPr>
              <w:lang w:val="sr-Latn-CS"/>
            </w:rPr>
            <w:t>3</w:t>
          </w:r>
        </w:p>
      </w:tc>
    </w:tr>
  </w:tbl>
  <w:p xmlns:wp14="http://schemas.microsoft.com/office/word/2010/wordml" w:rsidRPr="006D0694" w:rsidR="002343C5" w:rsidRDefault="002343C5" w14:paraId="384BA73E" wp14:textId="77777777">
    <w:pPr>
      <w:pStyle w:val="Header"/>
      <w:rPr>
        <w:lang w:val="sr-Latn-CS"/>
      </w:rPr>
    </w:pPr>
  </w:p>
</w:hdr>
</file>

<file path=word/header3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p xmlns:wp14="http://schemas.microsoft.com/office/word/2010/wordml" w:rsidR="002343C5" w:rsidRDefault="002343C5" w14:paraId="31126E5D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13">
    <w:nsid w:val="728fd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48027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8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6">
    <w:abstractNumId w:val="13"/>
  </w:num>
  <w:num w:numId="15">
    <w:abstractNumId w:val="12"/>
  </w: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embedSystemFonts/>
  <w:attachedTemplate r:id="rId1"/>
  <w:stylePaneFormatFilter w:val="3F01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1C6"/>
    <w:rsid w:val="000012A9"/>
    <w:rsid w:val="000F5EE8"/>
    <w:rsid w:val="00103833"/>
    <w:rsid w:val="00151CDF"/>
    <w:rsid w:val="00157DAE"/>
    <w:rsid w:val="001B128E"/>
    <w:rsid w:val="001F6798"/>
    <w:rsid w:val="00210E17"/>
    <w:rsid w:val="002343C5"/>
    <w:rsid w:val="0024759A"/>
    <w:rsid w:val="00257501"/>
    <w:rsid w:val="00260B17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776CF"/>
    <w:rsid w:val="006D0694"/>
    <w:rsid w:val="006D41CE"/>
    <w:rsid w:val="006D702B"/>
    <w:rsid w:val="006F61C6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355DD"/>
    <w:rsid w:val="00A73660"/>
    <w:rsid w:val="00AC06A4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36260"/>
    <w:rsid w:val="00D97F08"/>
    <w:rsid w:val="00DF310B"/>
    <w:rsid w:val="00E464F7"/>
    <w:rsid w:val="00EA1072"/>
    <w:rsid w:val="00EB4996"/>
    <w:rsid w:val="00EC70CF"/>
    <w:rsid w:val="00F334DC"/>
    <w:rsid w:val="00F62203"/>
    <w:rsid w:val="00FD0ACA"/>
    <w:rsid w:val="01B7AF51"/>
    <w:rsid w:val="03E8DB58"/>
    <w:rsid w:val="0420449D"/>
    <w:rsid w:val="05D55E7C"/>
    <w:rsid w:val="06395083"/>
    <w:rsid w:val="074E8B1C"/>
    <w:rsid w:val="0A633318"/>
    <w:rsid w:val="0BADFA2F"/>
    <w:rsid w:val="0BD5FF83"/>
    <w:rsid w:val="0BF4B786"/>
    <w:rsid w:val="0C814A4A"/>
    <w:rsid w:val="0F8B4B88"/>
    <w:rsid w:val="1157AFBD"/>
    <w:rsid w:val="13BDD77C"/>
    <w:rsid w:val="14128067"/>
    <w:rsid w:val="1432D8BE"/>
    <w:rsid w:val="152CBC9D"/>
    <w:rsid w:val="16A1770F"/>
    <w:rsid w:val="18244651"/>
    <w:rsid w:val="1A5A31BA"/>
    <w:rsid w:val="1AA89113"/>
    <w:rsid w:val="1E971344"/>
    <w:rsid w:val="20E02AE8"/>
    <w:rsid w:val="20F0F2A8"/>
    <w:rsid w:val="210C5634"/>
    <w:rsid w:val="215D586E"/>
    <w:rsid w:val="22461145"/>
    <w:rsid w:val="22ABFC9F"/>
    <w:rsid w:val="2355AEBD"/>
    <w:rsid w:val="23D626D8"/>
    <w:rsid w:val="23DFB697"/>
    <w:rsid w:val="24459098"/>
    <w:rsid w:val="257B86F8"/>
    <w:rsid w:val="25C99962"/>
    <w:rsid w:val="25E21EE7"/>
    <w:rsid w:val="26A7E806"/>
    <w:rsid w:val="26EEBA76"/>
    <w:rsid w:val="27E40D73"/>
    <w:rsid w:val="29598E5E"/>
    <w:rsid w:val="2AB2C9EE"/>
    <w:rsid w:val="2C686919"/>
    <w:rsid w:val="2CF8EB03"/>
    <w:rsid w:val="2D0F00A9"/>
    <w:rsid w:val="2D77D290"/>
    <w:rsid w:val="2F1C219F"/>
    <w:rsid w:val="2FCEF503"/>
    <w:rsid w:val="3016B02F"/>
    <w:rsid w:val="30688A21"/>
    <w:rsid w:val="31077B0A"/>
    <w:rsid w:val="3159F9BB"/>
    <w:rsid w:val="317F3201"/>
    <w:rsid w:val="3185AB9D"/>
    <w:rsid w:val="319E79C0"/>
    <w:rsid w:val="31F9589B"/>
    <w:rsid w:val="33267BBD"/>
    <w:rsid w:val="3399186C"/>
    <w:rsid w:val="3612E1CC"/>
    <w:rsid w:val="36524A2B"/>
    <w:rsid w:val="379FD536"/>
    <w:rsid w:val="38E713CB"/>
    <w:rsid w:val="3920AAB7"/>
    <w:rsid w:val="3BD8A18F"/>
    <w:rsid w:val="3E17E390"/>
    <w:rsid w:val="3F54E72B"/>
    <w:rsid w:val="3F7EF2FC"/>
    <w:rsid w:val="4087ACC0"/>
    <w:rsid w:val="41BD9155"/>
    <w:rsid w:val="41EE9E96"/>
    <w:rsid w:val="435D0D60"/>
    <w:rsid w:val="43A27CD6"/>
    <w:rsid w:val="449013C4"/>
    <w:rsid w:val="44922D63"/>
    <w:rsid w:val="4522F67D"/>
    <w:rsid w:val="456D644D"/>
    <w:rsid w:val="468F9E4D"/>
    <w:rsid w:val="48DB8AAE"/>
    <w:rsid w:val="4914256D"/>
    <w:rsid w:val="493D24BF"/>
    <w:rsid w:val="4BE34960"/>
    <w:rsid w:val="4C9B63B0"/>
    <w:rsid w:val="4CFD7E10"/>
    <w:rsid w:val="4F0D14C7"/>
    <w:rsid w:val="503B6109"/>
    <w:rsid w:val="521B1BB9"/>
    <w:rsid w:val="52478D81"/>
    <w:rsid w:val="52E40278"/>
    <w:rsid w:val="532EEBE2"/>
    <w:rsid w:val="5353CA08"/>
    <w:rsid w:val="53FE2355"/>
    <w:rsid w:val="540043BF"/>
    <w:rsid w:val="54D24FBA"/>
    <w:rsid w:val="55076105"/>
    <w:rsid w:val="552A354F"/>
    <w:rsid w:val="5581DA74"/>
    <w:rsid w:val="55B6DE10"/>
    <w:rsid w:val="56DE80F5"/>
    <w:rsid w:val="576DA88A"/>
    <w:rsid w:val="594CD162"/>
    <w:rsid w:val="5C1D7474"/>
    <w:rsid w:val="5C3B118A"/>
    <w:rsid w:val="5C7B148A"/>
    <w:rsid w:val="5CA04FC4"/>
    <w:rsid w:val="5CA637C8"/>
    <w:rsid w:val="5D21B583"/>
    <w:rsid w:val="5DEB1542"/>
    <w:rsid w:val="5EB75FC1"/>
    <w:rsid w:val="5F194750"/>
    <w:rsid w:val="5FEB1B3F"/>
    <w:rsid w:val="61A04135"/>
    <w:rsid w:val="62A67BCE"/>
    <w:rsid w:val="62B115C7"/>
    <w:rsid w:val="63B43AAA"/>
    <w:rsid w:val="6530CF0A"/>
    <w:rsid w:val="6610E31B"/>
    <w:rsid w:val="664DC1B7"/>
    <w:rsid w:val="6A1B70D1"/>
    <w:rsid w:val="6AD6ED3D"/>
    <w:rsid w:val="6C07CBF4"/>
    <w:rsid w:val="6DCA3E53"/>
    <w:rsid w:val="6E4040EE"/>
    <w:rsid w:val="6FD56A1B"/>
    <w:rsid w:val="70890BD6"/>
    <w:rsid w:val="70E29076"/>
    <w:rsid w:val="70EADDD1"/>
    <w:rsid w:val="7140C754"/>
    <w:rsid w:val="71BA8112"/>
    <w:rsid w:val="71BCB7B6"/>
    <w:rsid w:val="721C9B72"/>
    <w:rsid w:val="7300842C"/>
    <w:rsid w:val="73FC282C"/>
    <w:rsid w:val="751C479F"/>
    <w:rsid w:val="76864546"/>
    <w:rsid w:val="771E38A6"/>
    <w:rsid w:val="77F5CF20"/>
    <w:rsid w:val="7821A33A"/>
    <w:rsid w:val="794F0067"/>
    <w:rsid w:val="7B249153"/>
    <w:rsid w:val="7B42AC50"/>
    <w:rsid w:val="7C1F3F24"/>
    <w:rsid w:val="7C47A492"/>
    <w:rsid w:val="7D13EE9F"/>
    <w:rsid w:val="7DEB2FA8"/>
    <w:rsid w:val="7EAAF2C1"/>
    <w:rsid w:val="7FE63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0DD2837"/>
  <w15:docId w15:val="{6FB2FC87-FDFA-4F91-8FEE-4D4836DA7D22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nspace" w:customStyle="1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styleId="paraspace" w:customStyle="1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footer" Target="footer4.xml" Id="R4d478d4fea7a4dc6" /><Relationship Type="http://schemas.openxmlformats.org/officeDocument/2006/relationships/image" Target="/media/image.jpg" Id="Rb6fc184a4a424e65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ProjectPlan.dot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Plan</dc:title>
  <dc:subject>C-Registration System</dc:subject>
  <dc:creator>Wylie College</dc:creator>
  <lastModifiedBy>Sava Mihajlovic</lastModifiedBy>
  <revision>4</revision>
  <lastPrinted>1999-04-23T13:49:00.0000000Z</lastPrinted>
  <dcterms:created xsi:type="dcterms:W3CDTF">2021-03-09T06:33:00.0000000Z</dcterms:created>
  <dcterms:modified xsi:type="dcterms:W3CDTF">2024-03-15T11:10:05.0956821Z</dcterms:modified>
</coreProperties>
</file>