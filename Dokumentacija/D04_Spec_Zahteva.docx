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2AAD" w14:textId="6C6B3AC6" w:rsidR="0674A409" w:rsidRDefault="0674A409" w:rsidP="7DE7700D">
      <w:pPr>
        <w:pStyle w:val="Title"/>
        <w:tabs>
          <w:tab w:val="left" w:pos="2970"/>
          <w:tab w:val="left" w:pos="3060"/>
        </w:tabs>
        <w:jc w:val="right"/>
      </w:pPr>
      <w:r w:rsidRPr="7DE7700D">
        <w:rPr>
          <w:lang w:val="sr-Latn-CS"/>
        </w:rPr>
        <w:t>WAZAP</w:t>
      </w:r>
    </w:p>
    <w:p w14:paraId="64D789D9" w14:textId="6837BCC8" w:rsidR="01DAB929" w:rsidRDefault="01DAB929" w:rsidP="7DE7700D">
      <w:pPr>
        <w:pStyle w:val="Title"/>
        <w:jc w:val="right"/>
      </w:pPr>
      <w:r w:rsidRPr="7DE7700D">
        <w:rPr>
          <w:lang w:val="sr-Latn-CS"/>
        </w:rPr>
        <w:t>Web aplikacija za akva park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95B3B50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7DE7700D"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5F3D3B7E" w14:textId="77777777" w:rsidTr="7DE7700D">
        <w:tc>
          <w:tcPr>
            <w:tcW w:w="2304" w:type="dxa"/>
          </w:tcPr>
          <w:p w14:paraId="7487B73F" w14:textId="39E51DC1" w:rsidR="003372D3" w:rsidRPr="003372D3" w:rsidRDefault="6F53DEE2" w:rsidP="00206E1F">
            <w:pPr>
              <w:pStyle w:val="Tabletext"/>
              <w:rPr>
                <w:lang w:val="sr-Latn-CS"/>
              </w:rPr>
            </w:pPr>
            <w:r w:rsidRPr="7DE7700D">
              <w:rPr>
                <w:lang w:val="sr-Latn-CS"/>
              </w:rPr>
              <w:t>2</w:t>
            </w:r>
            <w:r w:rsidR="6BE2A430" w:rsidRPr="7DE7700D">
              <w:rPr>
                <w:lang w:val="sr-Latn-CS"/>
              </w:rPr>
              <w:t>9</w:t>
            </w:r>
            <w:r w:rsidR="4CD72364" w:rsidRPr="7DE7700D">
              <w:rPr>
                <w:lang w:val="sr-Latn-CS"/>
              </w:rPr>
              <w:t>.03.20</w:t>
            </w:r>
            <w:r w:rsidR="14B38E40" w:rsidRPr="7DE7700D">
              <w:rPr>
                <w:lang w:val="sr-Latn-CS"/>
              </w:rPr>
              <w:t>24</w:t>
            </w:r>
          </w:p>
        </w:tc>
        <w:tc>
          <w:tcPr>
            <w:tcW w:w="1152" w:type="dxa"/>
          </w:tcPr>
          <w:p w14:paraId="5BD9F438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637F0B55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2F5AC35" w14:textId="4AACAF50" w:rsidR="003372D3" w:rsidRPr="003372D3" w:rsidRDefault="084B7892" w:rsidP="7DE7700D">
            <w:pPr>
              <w:pStyle w:val="Tabletext"/>
            </w:pPr>
            <w:r w:rsidRPr="7DE7700D">
              <w:rPr>
                <w:lang w:val="sr-Latn-CS"/>
              </w:rPr>
              <w:t>Sava Mihajlović, Nemanja Miloičić, Lazar Trifunović</w:t>
            </w:r>
          </w:p>
        </w:tc>
      </w:tr>
      <w:tr w:rsidR="003372D3" w:rsidRPr="003372D3" w14:paraId="4F50271D" w14:textId="77777777" w:rsidTr="7DE7700D">
        <w:tc>
          <w:tcPr>
            <w:tcW w:w="2304" w:type="dxa"/>
          </w:tcPr>
          <w:p w14:paraId="578AC084" w14:textId="7EC75335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B3AA50C" w14:textId="48C4FFCE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585985E" w14:textId="2C55D496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D85E1D3" w14:textId="1F97CB7C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5DAB6C7B" w14:textId="77777777" w:rsidTr="7DE7700D">
        <w:tc>
          <w:tcPr>
            <w:tcW w:w="2304" w:type="dxa"/>
          </w:tcPr>
          <w:p w14:paraId="02EB37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2A3D3EC" w14:textId="77777777" w:rsidTr="7DE7700D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B94D5A5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960639C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1FD0086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D346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EAE8F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04CBCE" w14:textId="71E9D22B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 w:rsidR="0085625F">
        <w:rPr>
          <w:noProof/>
        </w:rPr>
        <w:t>5</w:t>
      </w:r>
    </w:p>
    <w:p w14:paraId="4D76ED65" w14:textId="6A7CC312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Korisnik web aplikacije</w:t>
      </w:r>
      <w:r>
        <w:rPr>
          <w:noProof/>
        </w:rPr>
        <w:tab/>
      </w:r>
      <w:r w:rsidR="0085625F">
        <w:rPr>
          <w:noProof/>
        </w:rPr>
        <w:t>5</w:t>
      </w:r>
    </w:p>
    <w:p w14:paraId="5DFEA1F1" w14:textId="72A67598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Kupač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96CCD0" w14:textId="1752D235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Administrator/moderator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58AF4A" w14:textId="185F248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Sezonski radnik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9EFFDD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C0D53E" w14:textId="0F56A531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Pregled osnovnih informacija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23BC32" w14:textId="239B5589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Kreiranje zahteva za izdavanje karte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F47F61" w14:textId="42BEFD4D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Dodavanje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CB2EE8" w14:textId="4FDACD41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3FD29C" w14:textId="3FA8A92F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Ažuriranje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7C61FF" w14:textId="132D279E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Obrada zahteva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DEA386" w14:textId="4DF3615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E672A0">
        <w:rPr>
          <w:noProof/>
          <w:lang w:val="sr-Latn-CS"/>
        </w:rPr>
        <w:t>Ažuriranje stanja ležaljki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C23B9B" w14:textId="0EEE1488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46661C">
        <w:rPr>
          <w:noProof/>
          <w:lang w:val="sr-Latn-CS"/>
        </w:rPr>
        <w:t>Podnošenje zahteva za sezonski posao</w:t>
      </w:r>
      <w:r>
        <w:rPr>
          <w:noProof/>
        </w:rPr>
        <w:tab/>
      </w:r>
      <w:r w:rsidR="0085625F">
        <w:rPr>
          <w:noProof/>
        </w:rPr>
        <w:t>11</w:t>
      </w:r>
    </w:p>
    <w:p w14:paraId="2A177CEF" w14:textId="14C6C243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E672A0">
        <w:rPr>
          <w:noProof/>
        </w:rPr>
        <w:t>12</w:t>
      </w:r>
    </w:p>
    <w:p w14:paraId="5FE7E782" w14:textId="7CB595A9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E672A0">
        <w:rPr>
          <w:noProof/>
        </w:rPr>
        <w:t>12</w:t>
      </w:r>
    </w:p>
    <w:p w14:paraId="6DF4864E" w14:textId="20D2B466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 w:rsidR="00E672A0">
        <w:rPr>
          <w:noProof/>
        </w:rPr>
        <w:t>12</w:t>
      </w:r>
    </w:p>
    <w:p w14:paraId="135E99DF" w14:textId="4533E29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 w:rsidR="00E672A0">
        <w:rPr>
          <w:noProof/>
        </w:rPr>
        <w:t>13</w:t>
      </w:r>
    </w:p>
    <w:p w14:paraId="7A1775E2" w14:textId="6EFAD00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 w:rsidR="00E672A0">
        <w:rPr>
          <w:noProof/>
        </w:rPr>
        <w:t>13</w:t>
      </w:r>
    </w:p>
    <w:p w14:paraId="4551152A" w14:textId="2FAE8423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 w:rsidR="00E672A0">
        <w:rPr>
          <w:noProof/>
        </w:rPr>
        <w:t>13</w:t>
      </w:r>
    </w:p>
    <w:p w14:paraId="4C789A5B" w14:textId="5BB1CC55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 w:rsidR="00E672A0">
        <w:rPr>
          <w:noProof/>
        </w:rPr>
        <w:t>13</w:t>
      </w:r>
    </w:p>
    <w:p w14:paraId="2FEF77B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FAC8858" w14:textId="47534EBA" w:rsidR="00206E1F" w:rsidRPr="003372D3" w:rsidRDefault="42DE5923" w:rsidP="00397DD2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Cilj ovog dokumenta je </w:t>
      </w:r>
      <w:r w:rsidR="6F53DEE2" w:rsidRPr="7DE7700D">
        <w:rPr>
          <w:lang w:val="sr-Latn-CS"/>
        </w:rPr>
        <w:t>specifikacija</w:t>
      </w:r>
      <w:r w:rsidRPr="7DE7700D">
        <w:rPr>
          <w:lang w:val="sr-Latn-CS"/>
        </w:rPr>
        <w:t xml:space="preserve"> zahteva </w:t>
      </w:r>
      <w:r w:rsidR="6F53DEE2" w:rsidRPr="7DE7700D">
        <w:rPr>
          <w:lang w:val="sr-Latn-CS"/>
        </w:rPr>
        <w:t>u pogledu detaljnog opisa slučajeva korišćenja</w:t>
      </w:r>
      <w:r w:rsidRPr="7DE7700D">
        <w:rPr>
          <w:lang w:val="sr-Latn-CS"/>
        </w:rPr>
        <w:t xml:space="preserve"> </w:t>
      </w:r>
      <w:r w:rsidR="23596E19" w:rsidRPr="7DE7700D">
        <w:rPr>
          <w:lang w:val="sr-Latn-CS"/>
        </w:rPr>
        <w:t>WAZAP web aplikacije.</w:t>
      </w:r>
      <w:r w:rsidR="6F53DEE2" w:rsidRPr="7DE7700D">
        <w:rPr>
          <w:lang w:val="sr-Latn-CS"/>
        </w:rPr>
        <w:t xml:space="preserve">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626953C" w14:textId="37AC7FAE" w:rsidR="00DE518F" w:rsidRDefault="42DE5923" w:rsidP="00DE518F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Dokument se odnosi na </w:t>
      </w:r>
      <w:r w:rsidR="23E6FBB4" w:rsidRPr="7DE7700D">
        <w:rPr>
          <w:lang w:val="sr-Latn-CS"/>
        </w:rPr>
        <w:t xml:space="preserve">WAZAP </w:t>
      </w:r>
      <w:r w:rsidR="5F4A0FFB" w:rsidRPr="7DE7700D">
        <w:rPr>
          <w:lang w:val="sr-Latn-CS"/>
        </w:rPr>
        <w:t xml:space="preserve">aplikaciju </w:t>
      </w:r>
      <w:r w:rsidRPr="7DE7700D">
        <w:rPr>
          <w:lang w:val="sr-Latn-CS"/>
        </w:rPr>
        <w:t>koj</w:t>
      </w:r>
      <w:r w:rsidR="1E83DBA4" w:rsidRPr="7DE7700D">
        <w:rPr>
          <w:lang w:val="sr-Latn-CS"/>
        </w:rPr>
        <w:t>a</w:t>
      </w:r>
      <w:r w:rsidRPr="7DE7700D">
        <w:rPr>
          <w:lang w:val="sr-Latn-CS"/>
        </w:rPr>
        <w:t xml:space="preserve"> će biti razvijen</w:t>
      </w:r>
      <w:r w:rsidR="0E50B4E9" w:rsidRPr="7DE7700D">
        <w:rPr>
          <w:lang w:val="sr-Latn-CS"/>
        </w:rPr>
        <w:t>a</w:t>
      </w:r>
      <w:r w:rsidRPr="7DE7700D">
        <w:rPr>
          <w:lang w:val="sr-Latn-CS"/>
        </w:rPr>
        <w:t xml:space="preserve"> od strane S</w:t>
      </w:r>
      <w:r w:rsidR="375F394D" w:rsidRPr="7DE7700D">
        <w:rPr>
          <w:lang w:val="sr-Latn-CS"/>
        </w:rPr>
        <w:t>olution4 tima</w:t>
      </w:r>
      <w:r w:rsidRPr="7DE7700D">
        <w:rPr>
          <w:lang w:val="sr-Latn-CS"/>
        </w:rPr>
        <w:t xml:space="preserve">. </w:t>
      </w:r>
      <w:r w:rsidR="036F1D3F" w:rsidRPr="7DE7700D">
        <w:rPr>
          <w:lang w:val="sr-Latn-CS"/>
        </w:rPr>
        <w:t xml:space="preserve">WAZAP </w:t>
      </w:r>
      <w:r w:rsidRPr="7DE7700D">
        <w:rPr>
          <w:lang w:val="sr-Latn-CS"/>
        </w:rPr>
        <w:t xml:space="preserve">predstavlja skraćenicu za </w:t>
      </w:r>
      <w:r w:rsidR="215B8CD4" w:rsidRPr="7DE7700D">
        <w:rPr>
          <w:lang w:val="sr-Latn-CS"/>
        </w:rPr>
        <w:t>Web aplikacija za akva park</w:t>
      </w:r>
      <w:r w:rsidR="17B3FE03" w:rsidRPr="7DE7700D">
        <w:rPr>
          <w:lang w:val="sr-Latn-CS"/>
        </w:rPr>
        <w:t xml:space="preserve">. Namena sistema </w:t>
      </w:r>
      <w:r w:rsidRPr="7DE7700D">
        <w:rPr>
          <w:lang w:val="sr-Latn-CS"/>
        </w:rPr>
        <w:t xml:space="preserve">je efikasno prezentovanje, </w:t>
      </w:r>
      <w:r w:rsidR="306E75C8" w:rsidRPr="7DE7700D">
        <w:rPr>
          <w:lang w:val="sr-Latn-CS"/>
        </w:rPr>
        <w:t>pružanje usluga vezanih za rad samog sistema kao i njegovo</w:t>
      </w:r>
      <w:r w:rsidRPr="7DE7700D">
        <w:rPr>
          <w:lang w:val="sr-Latn-CS"/>
        </w:rPr>
        <w:t xml:space="preserve"> održavanje</w:t>
      </w:r>
      <w:r w:rsidR="17B3FE03" w:rsidRPr="7DE7700D">
        <w:rPr>
          <w:lang w:val="sr-Latn-CS"/>
        </w:rPr>
        <w:t>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207EE3DF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D446ACD" w14:textId="71BAF90A" w:rsidR="00DE518F" w:rsidRDefault="1C450D71" w:rsidP="7DE7700D">
      <w:pPr>
        <w:pStyle w:val="BodyText"/>
        <w:numPr>
          <w:ilvl w:val="0"/>
          <w:numId w:val="11"/>
        </w:numPr>
        <w:tabs>
          <w:tab w:val="num" w:pos="720"/>
        </w:tabs>
        <w:ind w:left="1440"/>
        <w:rPr>
          <w:lang w:val="sr-Latn-CS"/>
        </w:rPr>
      </w:pPr>
      <w:r w:rsidRPr="7DE7700D">
        <w:rPr>
          <w:lang w:val="sr-Latn-CS"/>
        </w:rPr>
        <w:t xml:space="preserve">WAZAP </w:t>
      </w:r>
      <w:r w:rsidR="17B3FE03" w:rsidRPr="7DE7700D">
        <w:rPr>
          <w:lang w:val="sr-Latn-CS"/>
        </w:rPr>
        <w:t xml:space="preserve">– Predlog projekta, </w:t>
      </w:r>
      <w:r w:rsidR="3D76CCFA" w:rsidRPr="7DE7700D">
        <w:rPr>
          <w:lang w:val="sr-Latn-CS"/>
        </w:rPr>
        <w:t>DO1_Predlog_Projekta</w:t>
      </w:r>
      <w:r w:rsidR="17B3FE03" w:rsidRPr="7DE7700D">
        <w:rPr>
          <w:lang w:val="sr-Latn-CS"/>
        </w:rPr>
        <w:t>, V1.0, 20</w:t>
      </w:r>
      <w:r w:rsidR="79617D9A" w:rsidRPr="7DE7700D">
        <w:rPr>
          <w:lang w:val="sr-Latn-CS"/>
        </w:rPr>
        <w:t>24</w:t>
      </w:r>
      <w:r w:rsidR="17B3FE03" w:rsidRPr="7DE7700D">
        <w:rPr>
          <w:lang w:val="sr-Latn-CS"/>
        </w:rPr>
        <w:t>, S</w:t>
      </w:r>
      <w:r w:rsidR="5109B552" w:rsidRPr="7DE7700D">
        <w:rPr>
          <w:lang w:val="sr-Latn-CS"/>
        </w:rPr>
        <w:t>olution4</w:t>
      </w:r>
      <w:r w:rsidR="232FD5F7" w:rsidRPr="7DE7700D">
        <w:rPr>
          <w:lang w:val="sr-Latn-CS"/>
        </w:rPr>
        <w:t>.</w:t>
      </w:r>
    </w:p>
    <w:p w14:paraId="6A4BD553" w14:textId="3B96DDF2" w:rsidR="232FD5F7" w:rsidRDefault="232FD5F7" w:rsidP="7DE7700D">
      <w:pPr>
        <w:pStyle w:val="BodyText"/>
        <w:numPr>
          <w:ilvl w:val="0"/>
          <w:numId w:val="11"/>
        </w:numPr>
        <w:tabs>
          <w:tab w:val="num" w:pos="720"/>
        </w:tabs>
        <w:ind w:left="1440"/>
        <w:rPr>
          <w:lang w:val="sr-Latn-CS"/>
        </w:rPr>
      </w:pPr>
      <w:r w:rsidRPr="7DE7700D">
        <w:rPr>
          <w:lang w:val="sr-Latn-CS"/>
        </w:rPr>
        <w:t>WAZAP – Vizija sistema, DO2_Vizija_Sistema V1.0, 2024, Solution4.</w:t>
      </w:r>
    </w:p>
    <w:p w14:paraId="0B2E650C" w14:textId="0C3F2544" w:rsidR="232FD5F7" w:rsidRDefault="232FD5F7" w:rsidP="7DE7700D">
      <w:pPr>
        <w:pStyle w:val="BodyText"/>
        <w:numPr>
          <w:ilvl w:val="0"/>
          <w:numId w:val="11"/>
        </w:numPr>
        <w:tabs>
          <w:tab w:val="num" w:pos="720"/>
        </w:tabs>
        <w:ind w:left="1440"/>
        <w:rPr>
          <w:lang w:val="sr-Latn-CS"/>
        </w:rPr>
      </w:pPr>
      <w:r w:rsidRPr="7DE7700D">
        <w:rPr>
          <w:lang w:val="sr-Latn-CS"/>
        </w:rPr>
        <w:t>WAZAP – Plan realizacije projekta, DO3_Plan_realizacije V1.0, 2024, Solution4.</w:t>
      </w:r>
    </w:p>
    <w:p w14:paraId="3EAA6FD5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549E0D14" w14:textId="7B316E62" w:rsidR="00397DD2" w:rsidRDefault="59461CAF" w:rsidP="0020422A">
      <w:pPr>
        <w:pStyle w:val="BodyText"/>
        <w:rPr>
          <w:lang w:val="sr-Latn-CS"/>
        </w:rPr>
      </w:pPr>
      <w:r w:rsidRPr="7DE7700D">
        <w:rPr>
          <w:lang w:val="sr-Latn-CS"/>
        </w:rPr>
        <w:t>Osnovni UML dijagram koji prikazuje korisnike i s</w:t>
      </w:r>
      <w:r w:rsidR="6FC7E747" w:rsidRPr="7DE7700D">
        <w:rPr>
          <w:lang w:val="sr-Latn-CS"/>
        </w:rPr>
        <w:t>lučajev</w:t>
      </w:r>
      <w:r w:rsidRPr="7DE7700D">
        <w:rPr>
          <w:lang w:val="sr-Latn-CS"/>
        </w:rPr>
        <w:t>e</w:t>
      </w:r>
      <w:r w:rsidR="6FC7E747" w:rsidRPr="7DE7700D">
        <w:rPr>
          <w:lang w:val="sr-Latn-CS"/>
        </w:rPr>
        <w:t xml:space="preserve"> korišćenja </w:t>
      </w:r>
      <w:r w:rsidR="4D234C2B" w:rsidRPr="7DE7700D">
        <w:rPr>
          <w:lang w:val="sr-Latn-CS"/>
        </w:rPr>
        <w:t xml:space="preserve">WAZAP- a </w:t>
      </w:r>
      <w:r w:rsidR="6FC7E747" w:rsidRPr="7DE7700D">
        <w:rPr>
          <w:lang w:val="sr-Latn-CS"/>
        </w:rPr>
        <w:t>prikazan je na sledećoj slici:</w:t>
      </w:r>
    </w:p>
    <w:p w14:paraId="3DEEC669" w14:textId="7A273175" w:rsidR="0020422A" w:rsidRDefault="4A8D2EF7" w:rsidP="0020422A">
      <w:pPr>
        <w:pStyle w:val="BodyText"/>
      </w:pPr>
      <w:r>
        <w:rPr>
          <w:noProof/>
        </w:rPr>
        <w:drawing>
          <wp:inline distT="0" distB="0" distL="0" distR="0" wp14:anchorId="1EC2CEA0" wp14:editId="44EEE1F7">
            <wp:extent cx="4572000" cy="3733800"/>
            <wp:effectExtent l="0" t="0" r="0" b="0"/>
            <wp:docPr id="1435720959" name="Picture 143572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2C8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7B39E690" w14:textId="6EF5F95F" w:rsidR="006E5E1D" w:rsidRDefault="7334E4BC" w:rsidP="006E5E1D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Detaljni UML dijagram za slučaj korišćenja </w:t>
      </w:r>
      <w:r w:rsidR="46DFFC0D" w:rsidRPr="7DE7700D">
        <w:rPr>
          <w:i/>
          <w:iCs/>
          <w:lang w:val="sr-Latn-CS"/>
        </w:rPr>
        <w:t>Ažuriranje stanja ležaljki</w:t>
      </w:r>
      <w:r w:rsidRPr="7DE7700D">
        <w:rPr>
          <w:i/>
          <w:iCs/>
          <w:lang w:val="sr-Latn-CS"/>
        </w:rPr>
        <w:t xml:space="preserve"> </w:t>
      </w:r>
      <w:r w:rsidRPr="7DE7700D">
        <w:rPr>
          <w:lang w:val="sr-Latn-CS"/>
        </w:rPr>
        <w:t>je prikazan na sledećoj slici:</w:t>
      </w:r>
    </w:p>
    <w:p w14:paraId="3656B9AB" w14:textId="19AD1E6F" w:rsidR="00962138" w:rsidRDefault="18851CCD" w:rsidP="004E4574">
      <w:pPr>
        <w:pStyle w:val="BodyText"/>
      </w:pPr>
      <w:r>
        <w:rPr>
          <w:noProof/>
        </w:rPr>
        <w:lastRenderedPageBreak/>
        <w:drawing>
          <wp:inline distT="0" distB="0" distL="0" distR="0" wp14:anchorId="22B8EFA5" wp14:editId="339201BA">
            <wp:extent cx="4572000" cy="2305050"/>
            <wp:effectExtent l="0" t="0" r="0" b="0"/>
            <wp:docPr id="1725160363" name="Picture 172516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BAC0" w14:textId="0AEED162" w:rsidR="006E5E1D" w:rsidRDefault="7334E4BC" w:rsidP="006E5E1D">
      <w:pPr>
        <w:pStyle w:val="BodyText"/>
        <w:rPr>
          <w:lang w:val="sr-Latn-CS"/>
        </w:rPr>
      </w:pPr>
      <w:r w:rsidRPr="7DE7700D">
        <w:rPr>
          <w:lang w:val="sr-Latn-CS"/>
        </w:rPr>
        <w:t>Detaljni UML dijagram za slučaj korišćenja</w:t>
      </w:r>
      <w:r w:rsidR="463D74E4" w:rsidRPr="7DE7700D">
        <w:rPr>
          <w:lang w:val="sr-Latn-CS"/>
        </w:rPr>
        <w:t xml:space="preserve"> </w:t>
      </w:r>
      <w:r w:rsidR="463D74E4" w:rsidRPr="7DE7700D">
        <w:rPr>
          <w:i/>
          <w:iCs/>
          <w:lang w:val="sr-Latn-CS"/>
        </w:rPr>
        <w:t>Podnošenje zahteva za sezonski posao</w:t>
      </w:r>
      <w:r w:rsidRPr="7DE7700D">
        <w:rPr>
          <w:lang w:val="sr-Latn-CS"/>
        </w:rPr>
        <w:t xml:space="preserve"> je prikazan na sledećoj slici:</w:t>
      </w:r>
    </w:p>
    <w:p w14:paraId="45FB0818" w14:textId="1B6F3CD7" w:rsidR="006E5E1D" w:rsidRDefault="2F174BBB" w:rsidP="004E4574">
      <w:pPr>
        <w:pStyle w:val="BodyText"/>
      </w:pPr>
      <w:r>
        <w:rPr>
          <w:noProof/>
        </w:rPr>
        <w:drawing>
          <wp:inline distT="0" distB="0" distL="0" distR="0" wp14:anchorId="7E594788" wp14:editId="15A69899">
            <wp:extent cx="4572000" cy="1885950"/>
            <wp:effectExtent l="0" t="0" r="0" b="0"/>
            <wp:docPr id="148419295" name="Picture 148419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303E" w14:textId="581E369D" w:rsidR="009458D3" w:rsidRDefault="1F86EB25" w:rsidP="009458D3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Detaljni UML dijagram za slučaj korišćenja </w:t>
      </w:r>
      <w:r w:rsidR="5BF2F2A3" w:rsidRPr="7DE7700D">
        <w:rPr>
          <w:i/>
          <w:iCs/>
          <w:lang w:val="sr-Latn-CS"/>
        </w:rPr>
        <w:t>Obrada zahteva</w:t>
      </w:r>
      <w:r w:rsidRPr="7DE7700D">
        <w:rPr>
          <w:lang w:val="sr-Latn-CS"/>
        </w:rPr>
        <w:t xml:space="preserve"> je prikazan na sledećoj slici:</w:t>
      </w:r>
    </w:p>
    <w:p w14:paraId="049F31CB" w14:textId="09D6C3A4" w:rsidR="009458D3" w:rsidRDefault="27D26A8E" w:rsidP="004E4574">
      <w:pPr>
        <w:pStyle w:val="BodyText"/>
      </w:pPr>
      <w:r>
        <w:rPr>
          <w:noProof/>
        </w:rPr>
        <w:drawing>
          <wp:inline distT="0" distB="0" distL="0" distR="0" wp14:anchorId="39644651" wp14:editId="0BFFE841">
            <wp:extent cx="3092924" cy="1409700"/>
            <wp:effectExtent l="0" t="0" r="0" b="0"/>
            <wp:docPr id="1205706413" name="Picture 1205706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92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F3AD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601AF485" w14:textId="42D5EB99" w:rsidR="0020422A" w:rsidRDefault="59461CAF" w:rsidP="004E4574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Identifikovani su sledeći </w:t>
      </w:r>
      <w:r w:rsidR="51E6C027" w:rsidRPr="7DE7700D">
        <w:rPr>
          <w:lang w:val="sr-Latn-CS"/>
        </w:rPr>
        <w:t>profili</w:t>
      </w:r>
      <w:r w:rsidRPr="7DE7700D">
        <w:rPr>
          <w:lang w:val="sr-Latn-CS"/>
        </w:rPr>
        <w:t xml:space="preserve"> korisnika </w:t>
      </w:r>
      <w:r w:rsidR="718A83C6" w:rsidRPr="7DE7700D">
        <w:rPr>
          <w:lang w:val="sr-Latn-CS"/>
        </w:rPr>
        <w:t>aplikacije WAZAP</w:t>
      </w:r>
      <w:r w:rsidRPr="7DE7700D">
        <w:rPr>
          <w:lang w:val="sr-Latn-CS"/>
        </w:rPr>
        <w:t>:</w:t>
      </w:r>
    </w:p>
    <w:p w14:paraId="6758A0C2" w14:textId="647B0270" w:rsidR="657A598D" w:rsidRDefault="657A598D" w:rsidP="7DE7700D">
      <w:pPr>
        <w:pStyle w:val="Heading2"/>
      </w:pPr>
      <w:r w:rsidRPr="7DE7700D">
        <w:rPr>
          <w:lang w:val="sr-Latn-CS"/>
        </w:rPr>
        <w:t>Korisnik web aplikacije</w:t>
      </w:r>
    </w:p>
    <w:p w14:paraId="069A5E84" w14:textId="5EAA8BB3" w:rsidR="7480BA2E" w:rsidRDefault="7480BA2E" w:rsidP="7DE7700D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Svi korisnici web aplikacije </w:t>
      </w:r>
      <w:r w:rsidR="2A08D35F" w:rsidRPr="7DE7700D">
        <w:rPr>
          <w:lang w:val="sr-Latn-CS"/>
        </w:rPr>
        <w:t>će po ulasku u web aplikaciju imati osnovni pregled svih informacija o akva parku</w:t>
      </w:r>
      <w:r w:rsidR="09DF781A" w:rsidRPr="7DE7700D">
        <w:rPr>
          <w:lang w:val="sr-Latn-CS"/>
        </w:rPr>
        <w:t xml:space="preserve">. </w:t>
      </w:r>
      <w:r w:rsidR="2A08D35F" w:rsidRPr="7DE7700D">
        <w:rPr>
          <w:lang w:val="sr-Latn-CS"/>
        </w:rPr>
        <w:t xml:space="preserve">Ukoliko žele da kupe </w:t>
      </w:r>
      <w:r w:rsidR="095B45F8" w:rsidRPr="7DE7700D">
        <w:rPr>
          <w:lang w:val="sr-Latn-CS"/>
        </w:rPr>
        <w:t>svoju kartu</w:t>
      </w:r>
      <w:r w:rsidR="339B9868" w:rsidRPr="7DE7700D">
        <w:rPr>
          <w:lang w:val="sr-Latn-CS"/>
        </w:rPr>
        <w:t xml:space="preserve"> ili </w:t>
      </w:r>
      <w:r w:rsidR="095B45F8" w:rsidRPr="7DE7700D">
        <w:rPr>
          <w:lang w:val="sr-Latn-CS"/>
        </w:rPr>
        <w:t xml:space="preserve">da se prijave za sezonski posao </w:t>
      </w:r>
      <w:r w:rsidR="2F27E6F7" w:rsidRPr="7DE7700D">
        <w:rPr>
          <w:lang w:val="sr-Latn-CS"/>
        </w:rPr>
        <w:t xml:space="preserve">dužni su </w:t>
      </w:r>
      <w:r w:rsidRPr="7DE7700D">
        <w:rPr>
          <w:lang w:val="sr-Latn-CS"/>
        </w:rPr>
        <w:t>da se</w:t>
      </w:r>
      <w:r w:rsidR="768136CB" w:rsidRPr="7DE7700D">
        <w:rPr>
          <w:lang w:val="sr-Latn-CS"/>
        </w:rPr>
        <w:t xml:space="preserve"> </w:t>
      </w:r>
      <w:r w:rsidRPr="7DE7700D">
        <w:rPr>
          <w:lang w:val="sr-Latn-CS"/>
        </w:rPr>
        <w:t>registruju</w:t>
      </w:r>
      <w:r w:rsidR="7FC880EE" w:rsidRPr="7DE7700D">
        <w:rPr>
          <w:lang w:val="sr-Latn-CS"/>
        </w:rPr>
        <w:t>/login-uju</w:t>
      </w:r>
      <w:r w:rsidR="0C95ADB7" w:rsidRPr="7DE7700D">
        <w:rPr>
          <w:lang w:val="sr-Latn-CS"/>
        </w:rPr>
        <w:t>.</w:t>
      </w:r>
      <w:r w:rsidR="7A5C15B4" w:rsidRPr="7DE7700D">
        <w:rPr>
          <w:lang w:val="sr-Latn-CS"/>
        </w:rPr>
        <w:t xml:space="preserve"> Takođe je i administratoru/moderatoru ove aplikacije to </w:t>
      </w:r>
      <w:r w:rsidR="5365F143" w:rsidRPr="7DE7700D">
        <w:rPr>
          <w:lang w:val="sr-Latn-CS"/>
        </w:rPr>
        <w:t>obavezno</w:t>
      </w:r>
      <w:r w:rsidR="7A5C15B4" w:rsidRPr="7DE7700D">
        <w:rPr>
          <w:lang w:val="sr-Latn-CS"/>
        </w:rPr>
        <w:t>.</w:t>
      </w:r>
    </w:p>
    <w:p w14:paraId="23CA4C14" w14:textId="3327FC78" w:rsidR="42824990" w:rsidRDefault="42824990" w:rsidP="7DE7700D">
      <w:pPr>
        <w:pStyle w:val="Heading2"/>
      </w:pPr>
      <w:r w:rsidRPr="7DE7700D">
        <w:rPr>
          <w:lang w:val="sr-Latn-CS"/>
        </w:rPr>
        <w:lastRenderedPageBreak/>
        <w:t>Kupač</w:t>
      </w:r>
    </w:p>
    <w:p w14:paraId="55B96C63" w14:textId="0A8621F5" w:rsidR="0731D85F" w:rsidRDefault="0731D85F" w:rsidP="7DE7700D">
      <w:pPr>
        <w:pStyle w:val="BodyText"/>
        <w:rPr>
          <w:lang w:val="sr-Latn-CS"/>
        </w:rPr>
      </w:pPr>
      <w:r w:rsidRPr="7DE7700D">
        <w:rPr>
          <w:lang w:val="sr-Latn-CS"/>
        </w:rPr>
        <w:t>Jedan od profila korisnika obuhvata kupače akva parka koji žele da kupe mesečne/polumesečne karte</w:t>
      </w:r>
      <w:r w:rsidR="5458EC0F" w:rsidRPr="7DE7700D">
        <w:rPr>
          <w:lang w:val="sr-Latn-CS"/>
        </w:rPr>
        <w:t xml:space="preserve"> kao i da iste produže. Tom profil</w:t>
      </w:r>
      <w:r w:rsidR="004E4037" w:rsidRPr="7DE7700D">
        <w:rPr>
          <w:lang w:val="sr-Latn-CS"/>
        </w:rPr>
        <w:t>u korisnika će biti omogućeno da rezerviše ležaljke unapred, pre dolaska u akva park.</w:t>
      </w:r>
    </w:p>
    <w:p w14:paraId="65CB2DF6" w14:textId="03BA56E2" w:rsidR="7E9C295C" w:rsidRDefault="7E9C295C" w:rsidP="7DE7700D">
      <w:pPr>
        <w:pStyle w:val="Heading2"/>
      </w:pPr>
      <w:r w:rsidRPr="7DE7700D">
        <w:rPr>
          <w:lang w:val="sr-Latn-CS"/>
        </w:rPr>
        <w:t>Administrator/moderator</w:t>
      </w:r>
    </w:p>
    <w:p w14:paraId="1EEB7066" w14:textId="68CEC3A7" w:rsidR="6013B92D" w:rsidRDefault="6013B92D" w:rsidP="7DE7700D">
      <w:pPr>
        <w:pStyle w:val="BodyText"/>
        <w:rPr>
          <w:lang w:val="sr-Latn-CS"/>
        </w:rPr>
      </w:pPr>
      <w:r w:rsidRPr="7DE7700D">
        <w:rPr>
          <w:lang w:val="sr-Latn-CS"/>
        </w:rPr>
        <w:t>Jedan od profila korisnika obuhvata administratore/moderatore akva parka, čiji je glavni zadatak</w:t>
      </w:r>
      <w:r w:rsidR="6B5B7FED" w:rsidRPr="7DE7700D">
        <w:rPr>
          <w:lang w:val="sr-Latn-CS"/>
        </w:rPr>
        <w:t xml:space="preserve"> obrada korisničkih zahteva i davanje privilegija kupovinu karata</w:t>
      </w:r>
      <w:r w:rsidR="7E0B10F7" w:rsidRPr="7DE7700D">
        <w:rPr>
          <w:lang w:val="sr-Latn-CS"/>
        </w:rPr>
        <w:t xml:space="preserve"> i odobravanje kandidata za posao.</w:t>
      </w:r>
      <w:r w:rsidR="26044C8C" w:rsidRPr="7DE7700D">
        <w:rPr>
          <w:lang w:val="sr-Latn-CS"/>
        </w:rPr>
        <w:t xml:space="preserve"> Omogućeno im je i eventualno ažuriranje podataka u slučaju greške</w:t>
      </w:r>
      <w:r w:rsidR="59D033A7" w:rsidRPr="7DE7700D">
        <w:rPr>
          <w:lang w:val="sr-Latn-CS"/>
        </w:rPr>
        <w:t xml:space="preserve"> i zabrana pristupa nekim korisnicima.</w:t>
      </w:r>
    </w:p>
    <w:p w14:paraId="537D7109" w14:textId="61061D37" w:rsidR="46A5F9AA" w:rsidRDefault="46A5F9AA" w:rsidP="7DE7700D">
      <w:pPr>
        <w:pStyle w:val="Heading2"/>
      </w:pPr>
      <w:r w:rsidRPr="7DE7700D">
        <w:rPr>
          <w:lang w:val="sr-Latn-CS"/>
        </w:rPr>
        <w:t>Sezonski radnik</w:t>
      </w:r>
    </w:p>
    <w:p w14:paraId="71209E37" w14:textId="5B01795B" w:rsidR="2D4BA28B" w:rsidRDefault="2D4BA28B" w:rsidP="7DE7700D">
      <w:pPr>
        <w:pStyle w:val="BodyText"/>
        <w:rPr>
          <w:lang w:val="sr-Latn-CS"/>
        </w:rPr>
      </w:pPr>
      <w:r w:rsidRPr="7DE7700D">
        <w:rPr>
          <w:lang w:val="sr-Latn-CS"/>
        </w:rPr>
        <w:t>Jedan od profila korisnika obuhvata sezonske radnike, koji su dužni da neophodne podatk</w:t>
      </w:r>
      <w:r w:rsidR="2A113ACC" w:rsidRPr="7DE7700D">
        <w:rPr>
          <w:lang w:val="sr-Latn-CS"/>
        </w:rPr>
        <w:t>e predaju u cilju zaposlenja. Ukoliko k</w:t>
      </w:r>
      <w:r w:rsidR="4B42FA55" w:rsidRPr="7DE7700D">
        <w:rPr>
          <w:lang w:val="sr-Latn-CS"/>
        </w:rPr>
        <w:t>orisnik izabere poziciju čuvara spasioca na bazenu, dužan je da</w:t>
      </w:r>
      <w:r w:rsidR="7D9EE4E0" w:rsidRPr="7DE7700D">
        <w:rPr>
          <w:lang w:val="sr-Latn-CS"/>
        </w:rPr>
        <w:t xml:space="preserve"> pošalje i sertifikat o polaganju za tu poziciju.</w:t>
      </w:r>
    </w:p>
    <w:p w14:paraId="7F825E50" w14:textId="3E0AA752" w:rsidR="00397DD2" w:rsidRDefault="006D061F" w:rsidP="7DE7700D">
      <w:pPr>
        <w:pStyle w:val="Heading1"/>
        <w:numPr>
          <w:ilvl w:val="0"/>
          <w:numId w:val="0"/>
        </w:numPr>
        <w:rPr>
          <w:lang w:val="sr-Latn-CS"/>
        </w:rPr>
      </w:pPr>
      <w:bookmarkStart w:id="5" w:name="_Toc163018896"/>
      <w:r>
        <w:rPr>
          <w:lang w:val="sr-Latn-CS"/>
        </w:rPr>
        <w:t>6.</w:t>
      </w:r>
      <w:r>
        <w:rPr>
          <w:lang w:val="sr-Latn-CS"/>
        </w:rPr>
        <w:tab/>
      </w:r>
      <w:r w:rsidR="7334E4BC" w:rsidRPr="7DE7700D">
        <w:rPr>
          <w:lang w:val="sr-Latn-CS"/>
        </w:rPr>
        <w:t>Opis slučajeva korišćenja</w:t>
      </w:r>
      <w:bookmarkEnd w:id="5"/>
    </w:p>
    <w:p w14:paraId="03B7373C" w14:textId="39C1CC75" w:rsidR="4035E73F" w:rsidRDefault="006D061F" w:rsidP="006D061F">
      <w:pPr>
        <w:pStyle w:val="Heading2"/>
        <w:numPr>
          <w:ilvl w:val="0"/>
          <w:numId w:val="0"/>
        </w:numPr>
      </w:pPr>
      <w:r>
        <w:rPr>
          <w:lang w:val="sr-Latn-CS"/>
        </w:rPr>
        <w:t xml:space="preserve">6.1 </w:t>
      </w:r>
      <w:r>
        <w:rPr>
          <w:lang w:val="sr-Latn-CS"/>
        </w:rPr>
        <w:tab/>
      </w:r>
      <w:r w:rsidR="4035E73F" w:rsidRPr="7DE7700D">
        <w:rPr>
          <w:lang w:val="sr-Latn-CS"/>
        </w:rPr>
        <w:t>Pregled osnovnih informacija</w:t>
      </w:r>
    </w:p>
    <w:p w14:paraId="2AE8D395" w14:textId="77777777" w:rsidR="00397DD2" w:rsidRPr="007E0B43" w:rsidRDefault="7874360C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</w:t>
      </w:r>
      <w:r w:rsidR="12711263" w:rsidRPr="7DE7700D">
        <w:rPr>
          <w:b/>
          <w:bCs/>
          <w:lang w:val="sr-Latn-CS"/>
        </w:rPr>
        <w:t>:</w:t>
      </w:r>
    </w:p>
    <w:p w14:paraId="70DCE48F" w14:textId="44153400" w:rsidR="1867A430" w:rsidRDefault="1867A430" w:rsidP="7DE7700D">
      <w:pPr>
        <w:pStyle w:val="BodyText"/>
      </w:pPr>
      <w:r w:rsidRPr="7DE7700D">
        <w:rPr>
          <w:lang w:val="sr-Latn-CS"/>
        </w:rPr>
        <w:t>Korisnicima je po ulasku na web aplikaciju omogućen pregled osnovnih informacija o akva parku.</w:t>
      </w:r>
    </w:p>
    <w:p w14:paraId="406FE465" w14:textId="77777777" w:rsidR="00EB10DF" w:rsidRPr="007E0B43" w:rsidRDefault="7874360C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</w:t>
      </w:r>
      <w:r w:rsidR="12711263" w:rsidRPr="7DE7700D">
        <w:rPr>
          <w:b/>
          <w:bCs/>
          <w:lang w:val="sr-Latn-CS"/>
        </w:rPr>
        <w:t>:</w:t>
      </w:r>
    </w:p>
    <w:p w14:paraId="6A322918" w14:textId="536CD934" w:rsidR="23B06F42" w:rsidRDefault="23B06F42" w:rsidP="7DE7700D">
      <w:pPr>
        <w:pStyle w:val="BodyText"/>
      </w:pPr>
      <w:r w:rsidRPr="7DE7700D">
        <w:rPr>
          <w:lang w:val="sr-Latn-CS"/>
        </w:rPr>
        <w:t>Korisnici web aplikacije (kupači, administratori/moderatori i sezonski radnici).</w:t>
      </w:r>
    </w:p>
    <w:p w14:paraId="786CEE2F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75DF0016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78D34A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09AB032B" w14:textId="0CF84311" w:rsidR="5E50A5FE" w:rsidRDefault="5E50A5FE" w:rsidP="7DE7700D">
      <w:pPr>
        <w:pStyle w:val="BodyText"/>
        <w:numPr>
          <w:ilvl w:val="0"/>
          <w:numId w:val="14"/>
        </w:numPr>
        <w:rPr>
          <w:lang w:val="sr-Latn-CS"/>
        </w:rPr>
      </w:pPr>
      <w:r w:rsidRPr="7DE7700D">
        <w:rPr>
          <w:lang w:val="sr-Latn-CS"/>
        </w:rPr>
        <w:t xml:space="preserve">Korisnik </w:t>
      </w:r>
      <w:r w:rsidR="546C176E" w:rsidRPr="7DE7700D">
        <w:rPr>
          <w:lang w:val="sr-Latn-CS"/>
        </w:rPr>
        <w:t>pristupa web aplikaciji.</w:t>
      </w:r>
    </w:p>
    <w:p w14:paraId="09E5CC2F" w14:textId="5A5ACC01" w:rsidR="546C176E" w:rsidRDefault="546C176E" w:rsidP="7DE7700D">
      <w:pPr>
        <w:pStyle w:val="BodyText"/>
        <w:keepNext/>
      </w:pPr>
      <w:r w:rsidRPr="7DE7700D">
        <w:rPr>
          <w:b/>
          <w:bCs/>
          <w:lang w:val="sr-Latn-CS"/>
        </w:rPr>
        <w:t>Izuzeci:</w:t>
      </w:r>
    </w:p>
    <w:p w14:paraId="09F9677B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92B87" w14:textId="77777777" w:rsidR="00EB10DF" w:rsidRPr="007E0B43" w:rsidRDefault="7874360C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Posledice</w:t>
      </w:r>
      <w:r w:rsidR="12711263" w:rsidRPr="7DE7700D">
        <w:rPr>
          <w:b/>
          <w:bCs/>
          <w:lang w:val="sr-Latn-CS"/>
        </w:rPr>
        <w:t>:</w:t>
      </w:r>
    </w:p>
    <w:p w14:paraId="5B0C4D44" w14:textId="3BD237A4" w:rsidR="6780D5CF" w:rsidRDefault="6780D5CF" w:rsidP="7DE7700D">
      <w:pPr>
        <w:pStyle w:val="BodyText"/>
      </w:pPr>
      <w:r w:rsidRPr="7DE7700D">
        <w:rPr>
          <w:lang w:val="sr-Latn-CS"/>
        </w:rPr>
        <w:t>Informacije su prikazane na osnovnoj stranici aplikacije.</w:t>
      </w:r>
    </w:p>
    <w:p w14:paraId="75298E08" w14:textId="4DAD6582" w:rsidR="00786068" w:rsidRPr="003372D3" w:rsidRDefault="38672D70" w:rsidP="7DE7700D">
      <w:pPr>
        <w:pStyle w:val="Heading2"/>
        <w:numPr>
          <w:ilvl w:val="0"/>
          <w:numId w:val="0"/>
        </w:numPr>
        <w:rPr>
          <w:lang w:val="sr-Latn-CS"/>
        </w:rPr>
      </w:pPr>
      <w:bookmarkStart w:id="6" w:name="_Toc163018898"/>
      <w:r w:rsidRPr="7DE7700D">
        <w:rPr>
          <w:lang w:val="sr-Latn-CS"/>
        </w:rPr>
        <w:t>Pr</w:t>
      </w:r>
      <w:r w:rsidR="005EE76F" w:rsidRPr="7DE7700D">
        <w:rPr>
          <w:lang w:val="sr-Latn-CS"/>
        </w:rPr>
        <w:t>ijavljivanje</w:t>
      </w:r>
      <w:bookmarkEnd w:id="6"/>
    </w:p>
    <w:p w14:paraId="648B48B3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opis:</w:t>
      </w:r>
    </w:p>
    <w:p w14:paraId="72549D03" w14:textId="2FB53BAD" w:rsidR="0BE7EC63" w:rsidRDefault="0BE7EC63" w:rsidP="7DE7700D">
      <w:pPr>
        <w:pStyle w:val="BodyText"/>
      </w:pPr>
      <w:r w:rsidRPr="7DE7700D">
        <w:rPr>
          <w:lang w:val="sr-Latn-CS"/>
        </w:rPr>
        <w:t>Za veći broj usluga je neophodna prijava na web aplikaciju.</w:t>
      </w:r>
    </w:p>
    <w:p w14:paraId="0FE06A18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Akteri:</w:t>
      </w:r>
    </w:p>
    <w:p w14:paraId="141AA1AB" w14:textId="536CD934" w:rsidR="61EDBC27" w:rsidRDefault="61EDBC27" w:rsidP="7DE7700D">
      <w:pPr>
        <w:pStyle w:val="BodyText"/>
      </w:pPr>
      <w:r w:rsidRPr="7DE7700D">
        <w:rPr>
          <w:lang w:val="sr-Latn-CS"/>
        </w:rPr>
        <w:t>Korisnici web aplikacije (kupači, administratori/moderatori i sezonski radnici).</w:t>
      </w:r>
    </w:p>
    <w:p w14:paraId="2A7144A9" w14:textId="11B499F6" w:rsidR="7DE7700D" w:rsidRDefault="7DE7700D" w:rsidP="7DE7700D">
      <w:pPr>
        <w:pStyle w:val="BodyText"/>
        <w:rPr>
          <w:lang w:val="sr-Latn-CS"/>
        </w:rPr>
      </w:pPr>
    </w:p>
    <w:p w14:paraId="0CAA60A8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Preduslovi:</w:t>
      </w:r>
    </w:p>
    <w:p w14:paraId="4E561B48" w14:textId="57AC4E45" w:rsidR="32BE0041" w:rsidRDefault="32BE0041" w:rsidP="7DE7700D">
      <w:pPr>
        <w:pStyle w:val="BodyText"/>
        <w:rPr>
          <w:lang w:val="sr-Latn-CS"/>
        </w:rPr>
      </w:pPr>
      <w:r w:rsidRPr="7DE7700D">
        <w:rPr>
          <w:lang w:val="sr-Latn-CS"/>
        </w:rPr>
        <w:t>Korisnik nije trenutno prijavljen.</w:t>
      </w:r>
    </w:p>
    <w:p w14:paraId="14D57052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Osnovni tok:</w:t>
      </w:r>
    </w:p>
    <w:p w14:paraId="5CE54B21" w14:textId="0A679B37" w:rsidR="038D34EE" w:rsidRDefault="038D34EE" w:rsidP="7DE7700D">
      <w:pPr>
        <w:pStyle w:val="BodyText"/>
        <w:numPr>
          <w:ilvl w:val="0"/>
          <w:numId w:val="15"/>
        </w:numPr>
        <w:rPr>
          <w:lang w:val="sr-Latn-CS"/>
        </w:rPr>
      </w:pPr>
      <w:r w:rsidRPr="7DE7700D">
        <w:rPr>
          <w:lang w:val="sr-Latn-CS"/>
        </w:rPr>
        <w:t>Ukoliko se korisnik dosad nije prijavljivao, neophodna je registracija.</w:t>
      </w:r>
    </w:p>
    <w:p w14:paraId="56F432EB" w14:textId="1CFABFFA" w:rsidR="038D34EE" w:rsidRDefault="038D34EE" w:rsidP="7DE7700D">
      <w:pPr>
        <w:pStyle w:val="BodyText"/>
        <w:numPr>
          <w:ilvl w:val="0"/>
          <w:numId w:val="15"/>
        </w:numPr>
        <w:rPr>
          <w:lang w:val="sr-Latn-CS"/>
        </w:rPr>
      </w:pPr>
      <w:r w:rsidRPr="7DE7700D">
        <w:rPr>
          <w:lang w:val="sr-Latn-CS"/>
        </w:rPr>
        <w:t>Ukoliko se korisnik dosad prijavljivao, neophodno je loginovati se.</w:t>
      </w:r>
    </w:p>
    <w:p w14:paraId="06F85E7E" w14:textId="3510C190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lastRenderedPageBreak/>
        <w:t>I</w:t>
      </w:r>
      <w:r w:rsidR="4103D9F5" w:rsidRPr="7DE7700D">
        <w:rPr>
          <w:b/>
          <w:bCs/>
          <w:lang w:val="sr-Latn-CS"/>
        </w:rPr>
        <w:t>zuzeci</w:t>
      </w:r>
      <w:r w:rsidRPr="7DE7700D">
        <w:rPr>
          <w:b/>
          <w:bCs/>
          <w:lang w:val="sr-Latn-CS"/>
        </w:rPr>
        <w:t>:</w:t>
      </w:r>
    </w:p>
    <w:p w14:paraId="7CD20F88" w14:textId="3A73FD88" w:rsidR="2D102EB8" w:rsidRDefault="2D102EB8" w:rsidP="7DE7700D">
      <w:pPr>
        <w:pStyle w:val="BodyText"/>
      </w:pPr>
      <w:r w:rsidRPr="7DE7700D">
        <w:rPr>
          <w:lang w:val="sr-Latn-CS"/>
        </w:rPr>
        <w:t>Greška u prijavljivanju. Prikazuje se obaveštenje na formi.</w:t>
      </w:r>
    </w:p>
    <w:p w14:paraId="742FD8D0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Posledice:</w:t>
      </w:r>
    </w:p>
    <w:p w14:paraId="6EDCEE74" w14:textId="239F4047" w:rsidR="1AE4CFD0" w:rsidRDefault="1AE4CFD0" w:rsidP="7DE7700D">
      <w:pPr>
        <w:pStyle w:val="BodyText"/>
        <w:rPr>
          <w:lang w:val="sr-Latn-CS"/>
        </w:rPr>
      </w:pPr>
      <w:r w:rsidRPr="7DE7700D">
        <w:rPr>
          <w:lang w:val="sr-Latn-CS"/>
        </w:rPr>
        <w:t>Korisnik je prijavljen na web aplikaciju i ima pristup specifičnim opcijama u skladu sa svojim privilegijama.</w:t>
      </w:r>
    </w:p>
    <w:p w14:paraId="7FDFE0A9" w14:textId="5B53B4DB" w:rsidR="1AE4CFD0" w:rsidRDefault="006D061F" w:rsidP="006D061F">
      <w:pPr>
        <w:pStyle w:val="Heading2"/>
        <w:numPr>
          <w:ilvl w:val="0"/>
          <w:numId w:val="0"/>
        </w:numPr>
        <w:ind w:left="720" w:hanging="720"/>
      </w:pPr>
      <w:r>
        <w:rPr>
          <w:lang w:val="sr-Latn-CS"/>
        </w:rPr>
        <w:t>6.2</w:t>
      </w:r>
      <w:r>
        <w:rPr>
          <w:lang w:val="sr-Latn-CS"/>
        </w:rPr>
        <w:tab/>
      </w:r>
      <w:r w:rsidR="1AE4CFD0" w:rsidRPr="7DE7700D">
        <w:rPr>
          <w:lang w:val="sr-Latn-CS"/>
        </w:rPr>
        <w:t>Kreiranje zahteva za izdavanje karte</w:t>
      </w:r>
    </w:p>
    <w:p w14:paraId="2EB19987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opis:</w:t>
      </w:r>
    </w:p>
    <w:p w14:paraId="1E1B169E" w14:textId="52E62978" w:rsidR="71BADF20" w:rsidRDefault="71BADF20" w:rsidP="7DE7700D">
      <w:pPr>
        <w:pStyle w:val="BodyText"/>
      </w:pPr>
      <w:r w:rsidRPr="7DE7700D">
        <w:rPr>
          <w:lang w:val="sr-Latn-CS"/>
        </w:rPr>
        <w:t>Korisnik ima mogućnost da zahteva od web aplikacije izdavanje mesečnih/polumesečnih karata.</w:t>
      </w:r>
    </w:p>
    <w:p w14:paraId="34EB80CF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Akteri:</w:t>
      </w:r>
    </w:p>
    <w:p w14:paraId="5E8086D3" w14:textId="6373E7A2" w:rsidR="410C19C0" w:rsidRDefault="410C19C0" w:rsidP="7DE7700D">
      <w:pPr>
        <w:pStyle w:val="BodyText"/>
      </w:pPr>
      <w:r w:rsidRPr="7DE7700D">
        <w:rPr>
          <w:lang w:val="sr-Latn-CS"/>
        </w:rPr>
        <w:t>Kupači.</w:t>
      </w:r>
    </w:p>
    <w:p w14:paraId="255EDEDA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Preduslovi:</w:t>
      </w:r>
    </w:p>
    <w:p w14:paraId="10A90F02" w14:textId="723DEA9E" w:rsidR="771134B4" w:rsidRDefault="771134B4" w:rsidP="7DE7700D">
      <w:pPr>
        <w:pStyle w:val="BodyText"/>
      </w:pPr>
      <w:r w:rsidRPr="7DE7700D">
        <w:rPr>
          <w:lang w:val="sr-Latn-CS"/>
        </w:rPr>
        <w:t>Korisnik je prijavljen na stranici i dodeljene su mu privilegije kupača.</w:t>
      </w:r>
    </w:p>
    <w:p w14:paraId="0007719C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Osnovni tok:</w:t>
      </w:r>
    </w:p>
    <w:p w14:paraId="2F7D247E" w14:textId="78223F1C" w:rsidR="654F36DB" w:rsidRDefault="654F36DB" w:rsidP="7DE7700D">
      <w:pPr>
        <w:pStyle w:val="BodyText"/>
        <w:numPr>
          <w:ilvl w:val="0"/>
          <w:numId w:val="16"/>
        </w:numPr>
        <w:rPr>
          <w:lang w:val="sr-Latn-CS"/>
        </w:rPr>
      </w:pPr>
      <w:r w:rsidRPr="7DE7700D">
        <w:rPr>
          <w:lang w:val="sr-Latn-CS"/>
        </w:rPr>
        <w:t>Korisnik vrši odabir željene karte.</w:t>
      </w:r>
    </w:p>
    <w:p w14:paraId="6B0C8C2E" w14:textId="56C76A0A" w:rsidR="654F36DB" w:rsidRDefault="654F36DB" w:rsidP="7DE7700D">
      <w:pPr>
        <w:pStyle w:val="BodyText"/>
        <w:numPr>
          <w:ilvl w:val="0"/>
          <w:numId w:val="16"/>
        </w:numPr>
        <w:rPr>
          <w:lang w:val="sr-Latn-CS"/>
        </w:rPr>
      </w:pPr>
      <w:r w:rsidRPr="7DE7700D">
        <w:rPr>
          <w:lang w:val="sr-Latn-CS"/>
        </w:rPr>
        <w:t>Ukoliko je korisnik student, neophodno je i poslati uverenje fakulteta u .jpg</w:t>
      </w:r>
      <w:r w:rsidR="0EC77BEA" w:rsidRPr="7DE7700D">
        <w:rPr>
          <w:lang w:val="sr-Latn-CS"/>
        </w:rPr>
        <w:t>(.jpeg)</w:t>
      </w:r>
      <w:r w:rsidR="3DF737D0" w:rsidRPr="7DE7700D">
        <w:rPr>
          <w:lang w:val="sr-Latn-CS"/>
        </w:rPr>
        <w:t xml:space="preserve"> ili .png formatu.</w:t>
      </w:r>
    </w:p>
    <w:p w14:paraId="47C97405" w14:textId="26A678C8" w:rsidR="0218012E" w:rsidRDefault="0218012E" w:rsidP="7DE7700D">
      <w:pPr>
        <w:pStyle w:val="BodyText"/>
        <w:numPr>
          <w:ilvl w:val="0"/>
          <w:numId w:val="16"/>
        </w:numPr>
        <w:rPr>
          <w:lang w:val="sr-Latn-CS"/>
        </w:rPr>
      </w:pPr>
      <w:r w:rsidRPr="7DE7700D">
        <w:rPr>
          <w:lang w:val="sr-Latn-CS"/>
        </w:rPr>
        <w:t>Korisnik vrši onlajn plaćanje.</w:t>
      </w:r>
    </w:p>
    <w:p w14:paraId="7542712A" w14:textId="153D84EB" w:rsidR="132861C1" w:rsidRDefault="132861C1" w:rsidP="7DE7700D">
      <w:pPr>
        <w:pStyle w:val="BodyText"/>
        <w:numPr>
          <w:ilvl w:val="0"/>
          <w:numId w:val="16"/>
        </w:numPr>
        <w:rPr>
          <w:lang w:val="sr-Latn-CS"/>
        </w:rPr>
      </w:pPr>
      <w:r w:rsidRPr="7DE7700D">
        <w:rPr>
          <w:lang w:val="sr-Latn-CS"/>
        </w:rPr>
        <w:t>Korisnik vrši odabir datuma za pokupljanje karata.</w:t>
      </w:r>
    </w:p>
    <w:p w14:paraId="37362AE5" w14:textId="0CD9C182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Izuzeci:</w:t>
      </w:r>
    </w:p>
    <w:p w14:paraId="2D5A4BE2" w14:textId="08A22320" w:rsidR="5414B3E5" w:rsidRDefault="5414B3E5" w:rsidP="7DE7700D">
      <w:pPr>
        <w:pStyle w:val="BodyText"/>
        <w:numPr>
          <w:ilvl w:val="1"/>
          <w:numId w:val="10"/>
        </w:numPr>
        <w:rPr>
          <w:lang w:val="sr-Latn-CS"/>
        </w:rPr>
      </w:pPr>
      <w:r w:rsidRPr="7DE7700D">
        <w:rPr>
          <w:lang w:val="sr-Latn-CS"/>
        </w:rPr>
        <w:t>Korisnik nema dovoljno sredstava na računu.</w:t>
      </w:r>
    </w:p>
    <w:p w14:paraId="67066A06" w14:textId="15C055F9" w:rsidR="5414B3E5" w:rsidRDefault="5414B3E5" w:rsidP="7DE7700D">
      <w:pPr>
        <w:pStyle w:val="BodyText"/>
        <w:numPr>
          <w:ilvl w:val="1"/>
          <w:numId w:val="10"/>
        </w:numPr>
        <w:rPr>
          <w:lang w:val="sr-Latn-CS"/>
        </w:rPr>
      </w:pPr>
      <w:r w:rsidRPr="7DE7700D">
        <w:rPr>
          <w:lang w:val="sr-Latn-CS"/>
        </w:rPr>
        <w:t>Slika uverenja sa fakulteta nije validna.</w:t>
      </w:r>
    </w:p>
    <w:p w14:paraId="149400F6" w14:textId="371A3135" w:rsidR="5414B3E5" w:rsidRDefault="5414B3E5" w:rsidP="7DE7700D">
      <w:pPr>
        <w:pStyle w:val="BodyText"/>
        <w:numPr>
          <w:ilvl w:val="1"/>
          <w:numId w:val="10"/>
        </w:numPr>
        <w:rPr>
          <w:lang w:val="sr-Latn-CS"/>
        </w:rPr>
      </w:pPr>
      <w:r w:rsidRPr="7DE7700D">
        <w:rPr>
          <w:lang w:val="sr-Latn-CS"/>
        </w:rPr>
        <w:t>Korisniku je dodeljena zabrana od strane administratora.</w:t>
      </w:r>
    </w:p>
    <w:p w14:paraId="61A4FB0B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Posledice:</w:t>
      </w:r>
    </w:p>
    <w:p w14:paraId="1B0933A1" w14:textId="34448A07" w:rsidR="091D9C3F" w:rsidRDefault="091D9C3F" w:rsidP="7DE7700D">
      <w:pPr>
        <w:pStyle w:val="BodyText"/>
      </w:pPr>
      <w:r w:rsidRPr="7DE7700D">
        <w:rPr>
          <w:lang w:val="sr-Latn-CS"/>
        </w:rPr>
        <w:t>Korisnik je uspešno poslao zahtev za izdavanje karata.</w:t>
      </w:r>
    </w:p>
    <w:p w14:paraId="19E821DA" w14:textId="495E401A" w:rsidR="040F6FD8" w:rsidRDefault="006D061F" w:rsidP="006D061F">
      <w:pPr>
        <w:pStyle w:val="Heading2"/>
        <w:numPr>
          <w:ilvl w:val="0"/>
          <w:numId w:val="0"/>
        </w:numPr>
        <w:ind w:left="720" w:hanging="720"/>
      </w:pPr>
      <w:r>
        <w:rPr>
          <w:lang w:val="sr-Latn-CS"/>
        </w:rPr>
        <w:t>6.3</w:t>
      </w:r>
      <w:r>
        <w:rPr>
          <w:lang w:val="sr-Latn-CS"/>
        </w:rPr>
        <w:tab/>
      </w:r>
      <w:r w:rsidR="040F6FD8" w:rsidRPr="7DE7700D">
        <w:rPr>
          <w:lang w:val="sr-Latn-CS"/>
        </w:rPr>
        <w:t>Dodavanje korisnika</w:t>
      </w:r>
    </w:p>
    <w:p w14:paraId="08F5DD01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opis:</w:t>
      </w:r>
    </w:p>
    <w:p w14:paraId="4DC54913" w14:textId="0A701746" w:rsidR="7E2D0B95" w:rsidRDefault="7E2D0B95" w:rsidP="7DE7700D">
      <w:pPr>
        <w:pStyle w:val="BodyText"/>
        <w:rPr>
          <w:lang w:val="sr-Latn-CS"/>
        </w:rPr>
      </w:pPr>
      <w:r w:rsidRPr="7DE7700D">
        <w:rPr>
          <w:lang w:val="sr-Latn-CS"/>
        </w:rPr>
        <w:t>Administrator</w:t>
      </w:r>
      <w:r w:rsidR="2C439AB3" w:rsidRPr="7DE7700D">
        <w:rPr>
          <w:lang w:val="sr-Latn-CS"/>
        </w:rPr>
        <w:t>/moderator</w:t>
      </w:r>
      <w:r w:rsidRPr="7DE7700D">
        <w:rPr>
          <w:lang w:val="sr-Latn-CS"/>
        </w:rPr>
        <w:t xml:space="preserve"> ima mogućnost</w:t>
      </w:r>
      <w:r w:rsidR="063502FC" w:rsidRPr="7DE7700D">
        <w:rPr>
          <w:lang w:val="sr-Latn-CS"/>
        </w:rPr>
        <w:t xml:space="preserve"> da doda korisnike i da tim korisnicima dodeli</w:t>
      </w:r>
      <w:r w:rsidR="7345D465" w:rsidRPr="7DE7700D">
        <w:rPr>
          <w:lang w:val="sr-Latn-CS"/>
        </w:rPr>
        <w:t xml:space="preserve"> zahtevane privilegije.</w:t>
      </w:r>
    </w:p>
    <w:p w14:paraId="0CD54251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Akteri:</w:t>
      </w:r>
    </w:p>
    <w:p w14:paraId="198CBE80" w14:textId="6799F8DE" w:rsidR="5830295C" w:rsidRDefault="5830295C" w:rsidP="7DE7700D">
      <w:pPr>
        <w:pStyle w:val="BodyText"/>
        <w:rPr>
          <w:lang w:val="sr-Latn-CS"/>
        </w:rPr>
      </w:pPr>
      <w:r w:rsidRPr="7DE7700D">
        <w:rPr>
          <w:lang w:val="sr-Latn-CS"/>
        </w:rPr>
        <w:t>Administrator</w:t>
      </w:r>
      <w:r w:rsidR="6A0071D1" w:rsidRPr="7DE7700D">
        <w:rPr>
          <w:lang w:val="sr-Latn-CS"/>
        </w:rPr>
        <w:t>/moderator</w:t>
      </w:r>
      <w:r w:rsidR="018EDC61" w:rsidRPr="7DE7700D">
        <w:rPr>
          <w:lang w:val="sr-Latn-CS"/>
        </w:rPr>
        <w:t>.</w:t>
      </w:r>
      <w:r w:rsidR="6A0071D1" w:rsidRPr="7DE7700D">
        <w:rPr>
          <w:lang w:val="sr-Latn-CS"/>
        </w:rPr>
        <w:t xml:space="preserve"> </w:t>
      </w:r>
    </w:p>
    <w:p w14:paraId="3D515959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Preduslovi:</w:t>
      </w:r>
    </w:p>
    <w:p w14:paraId="003DF3DB" w14:textId="7C76A66F" w:rsidR="6AF115C6" w:rsidRDefault="6AF115C6" w:rsidP="7DE7700D">
      <w:pPr>
        <w:pStyle w:val="BodyText"/>
        <w:rPr>
          <w:lang w:val="sr-Latn-CS"/>
        </w:rPr>
      </w:pPr>
      <w:r w:rsidRPr="7DE7700D">
        <w:rPr>
          <w:lang w:val="sr-Latn-CS"/>
        </w:rPr>
        <w:t>Administrator/moderator je prijavljen na stranici</w:t>
      </w:r>
      <w:r w:rsidR="08665A49" w:rsidRPr="7DE7700D">
        <w:rPr>
          <w:lang w:val="sr-Latn-CS"/>
        </w:rPr>
        <w:t>.</w:t>
      </w:r>
    </w:p>
    <w:p w14:paraId="3F80E9BE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Osnovni tok:</w:t>
      </w:r>
    </w:p>
    <w:p w14:paraId="398897FE" w14:textId="10FFD566" w:rsidR="34BB6A30" w:rsidRDefault="34BB6A30" w:rsidP="7DE7700D">
      <w:pPr>
        <w:pStyle w:val="BodyText"/>
        <w:numPr>
          <w:ilvl w:val="0"/>
          <w:numId w:val="17"/>
        </w:numPr>
        <w:rPr>
          <w:lang w:val="sr-Latn-CS"/>
        </w:rPr>
      </w:pPr>
      <w:r w:rsidRPr="7DE7700D">
        <w:rPr>
          <w:lang w:val="sr-Latn-CS"/>
        </w:rPr>
        <w:t>Administrator/moderator dodaje korisnike i dodeljuje im privilegije.</w:t>
      </w:r>
    </w:p>
    <w:p w14:paraId="03AFBBCD" w14:textId="658E3B5F" w:rsidR="34BB6A30" w:rsidRDefault="34BB6A30" w:rsidP="7DE7700D">
      <w:pPr>
        <w:pStyle w:val="BodyText"/>
        <w:numPr>
          <w:ilvl w:val="0"/>
          <w:numId w:val="17"/>
        </w:numPr>
        <w:rPr>
          <w:lang w:val="sr-Latn-CS"/>
        </w:rPr>
      </w:pPr>
      <w:r w:rsidRPr="7DE7700D">
        <w:rPr>
          <w:lang w:val="sr-Latn-CS"/>
        </w:rPr>
        <w:t>Tabelarni prikaz korisnika se ažurira na stranici.</w:t>
      </w:r>
    </w:p>
    <w:p w14:paraId="02C5EBE6" w14:textId="68979CC5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lastRenderedPageBreak/>
        <w:t>Izuzeci:</w:t>
      </w:r>
    </w:p>
    <w:p w14:paraId="2D620B3C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188C65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Posledice:</w:t>
      </w:r>
    </w:p>
    <w:p w14:paraId="7A6FCF50" w14:textId="6E452BD4" w:rsidR="3533D829" w:rsidRDefault="3533D829" w:rsidP="7DE7700D">
      <w:pPr>
        <w:pStyle w:val="BodyText"/>
      </w:pPr>
      <w:r w:rsidRPr="7DE7700D">
        <w:rPr>
          <w:lang w:val="sr-Latn-CS"/>
        </w:rPr>
        <w:t>Korisnik aplikacije je uspešno dodat.</w:t>
      </w:r>
    </w:p>
    <w:p w14:paraId="7F7E5D79" w14:textId="047DDDB6" w:rsidR="426B8FE7" w:rsidRDefault="006D061F" w:rsidP="006D061F">
      <w:pPr>
        <w:pStyle w:val="Heading2"/>
        <w:numPr>
          <w:ilvl w:val="0"/>
          <w:numId w:val="0"/>
        </w:numPr>
        <w:ind w:left="720" w:hanging="720"/>
      </w:pPr>
      <w:r>
        <w:rPr>
          <w:lang w:val="sr-Latn-CS"/>
        </w:rPr>
        <w:t>6.4</w:t>
      </w:r>
      <w:r>
        <w:rPr>
          <w:lang w:val="sr-Latn-CS"/>
        </w:rPr>
        <w:tab/>
      </w:r>
      <w:r w:rsidR="426B8FE7" w:rsidRPr="7DE7700D">
        <w:rPr>
          <w:lang w:val="sr-Latn-CS"/>
        </w:rPr>
        <w:t>Brisanje korisnika</w:t>
      </w:r>
    </w:p>
    <w:p w14:paraId="5B5730E9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opis:</w:t>
      </w:r>
    </w:p>
    <w:p w14:paraId="57FF60AF" w14:textId="0E993372" w:rsidR="007E0B43" w:rsidRPr="007E0B43" w:rsidRDefault="03FD5C49" w:rsidP="7DE7700D">
      <w:pPr>
        <w:pStyle w:val="BodyText"/>
        <w:rPr>
          <w:b/>
          <w:bCs/>
          <w:lang w:val="sr-Latn-CS"/>
        </w:rPr>
      </w:pPr>
      <w:r w:rsidRPr="7DE7700D">
        <w:rPr>
          <w:lang w:val="sr-Latn-CS"/>
        </w:rPr>
        <w:t>Administrator/moderator ima mogućnost da ukloni korisnike sa web aplikacije.</w:t>
      </w:r>
    </w:p>
    <w:p w14:paraId="37D61660" w14:textId="61A2B08D" w:rsidR="007E0B43" w:rsidRPr="007E0B43" w:rsidRDefault="483A5A47" w:rsidP="7DE7700D">
      <w:pPr>
        <w:pStyle w:val="BodyText"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Akteri:</w:t>
      </w:r>
    </w:p>
    <w:p w14:paraId="457CF7FE" w14:textId="695E5AB7" w:rsidR="4C95185A" w:rsidRDefault="4C95185A" w:rsidP="7DE7700D">
      <w:pPr>
        <w:pStyle w:val="BodyText"/>
        <w:rPr>
          <w:lang w:val="sr-Latn-CS"/>
        </w:rPr>
      </w:pPr>
      <w:r w:rsidRPr="7DE7700D">
        <w:rPr>
          <w:lang w:val="sr-Latn-CS"/>
        </w:rPr>
        <w:t>Administrator/moderator.</w:t>
      </w:r>
    </w:p>
    <w:p w14:paraId="657F09BA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Preduslovi:</w:t>
      </w:r>
    </w:p>
    <w:p w14:paraId="6AC4FCB2" w14:textId="14D2D434" w:rsidR="2A688179" w:rsidRDefault="2A688179" w:rsidP="7DE7700D">
      <w:pPr>
        <w:pStyle w:val="BodyText"/>
      </w:pPr>
      <w:r w:rsidRPr="7DE7700D">
        <w:rPr>
          <w:lang w:val="sr-Latn-CS"/>
        </w:rPr>
        <w:t>Korisnik je registrovan i postoji u tabeli korisnika.</w:t>
      </w:r>
    </w:p>
    <w:p w14:paraId="3430259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6B9138B" w14:textId="46A71AAA" w:rsidR="007E0B43" w:rsidRDefault="0D3393D9" w:rsidP="00373231">
      <w:pPr>
        <w:pStyle w:val="BodyText"/>
        <w:numPr>
          <w:ilvl w:val="0"/>
          <w:numId w:val="18"/>
        </w:numPr>
        <w:rPr>
          <w:lang w:val="sr-Latn-CS"/>
        </w:rPr>
      </w:pPr>
      <w:r w:rsidRPr="7DE7700D">
        <w:rPr>
          <w:lang w:val="sr-Latn-CS"/>
        </w:rPr>
        <w:t>Administrator/moderator</w:t>
      </w:r>
      <w:r w:rsidR="224CE95E" w:rsidRPr="7DE7700D">
        <w:rPr>
          <w:lang w:val="sr-Latn-CS"/>
        </w:rPr>
        <w:t xml:space="preserve"> </w:t>
      </w:r>
      <w:r w:rsidR="688A19EE" w:rsidRPr="7DE7700D">
        <w:rPr>
          <w:lang w:val="sr-Latn-CS"/>
        </w:rPr>
        <w:t xml:space="preserve">bira </w:t>
      </w:r>
      <w:r w:rsidR="3254985F" w:rsidRPr="7DE7700D">
        <w:rPr>
          <w:lang w:val="sr-Latn-CS"/>
        </w:rPr>
        <w:t>kog korisnika želi da ukloni sa web aplikacije.</w:t>
      </w:r>
    </w:p>
    <w:p w14:paraId="4EE5FB80" w14:textId="78FB5E47" w:rsidR="3254985F" w:rsidRDefault="3254985F" w:rsidP="7DE7700D">
      <w:pPr>
        <w:pStyle w:val="BodyText"/>
        <w:numPr>
          <w:ilvl w:val="0"/>
          <w:numId w:val="18"/>
        </w:numPr>
        <w:rPr>
          <w:lang w:val="sr-Latn-CS"/>
        </w:rPr>
      </w:pPr>
      <w:r w:rsidRPr="7DE7700D">
        <w:rPr>
          <w:lang w:val="sr-Latn-CS"/>
        </w:rPr>
        <w:t>Tabelarni prikaz korisnika se ažurira na stranici.</w:t>
      </w:r>
    </w:p>
    <w:p w14:paraId="45ED46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3D1E624" w14:textId="71FEAC04" w:rsidR="007E0B43" w:rsidRDefault="6974A8DF" w:rsidP="7DE7700D">
      <w:pPr>
        <w:pStyle w:val="BodyText"/>
        <w:numPr>
          <w:ilvl w:val="1"/>
          <w:numId w:val="7"/>
        </w:numPr>
        <w:rPr>
          <w:lang w:val="sr-Latn-CS"/>
        </w:rPr>
      </w:pPr>
      <w:r w:rsidRPr="7DE7700D">
        <w:rPr>
          <w:lang w:val="sr-Latn-CS"/>
        </w:rPr>
        <w:t>Korisnik ne postoji.</w:t>
      </w:r>
    </w:p>
    <w:p w14:paraId="2DA511D1" w14:textId="6C920CF7" w:rsidR="6974A8DF" w:rsidRDefault="6974A8DF" w:rsidP="7DE7700D">
      <w:pPr>
        <w:pStyle w:val="BodyText"/>
        <w:numPr>
          <w:ilvl w:val="1"/>
          <w:numId w:val="7"/>
        </w:numPr>
        <w:rPr>
          <w:lang w:val="sr-Latn-CS"/>
        </w:rPr>
      </w:pPr>
      <w:r w:rsidRPr="7DE7700D">
        <w:rPr>
          <w:lang w:val="sr-Latn-CS"/>
        </w:rPr>
        <w:t xml:space="preserve">Korisnik je </w:t>
      </w:r>
      <w:r w:rsidR="11631941" w:rsidRPr="7DE7700D">
        <w:rPr>
          <w:lang w:val="sr-Latn-CS"/>
        </w:rPr>
        <w:t>administrator/moderator</w:t>
      </w:r>
      <w:r w:rsidRPr="7DE7700D">
        <w:rPr>
          <w:lang w:val="sr-Latn-CS"/>
        </w:rPr>
        <w:t>.</w:t>
      </w:r>
    </w:p>
    <w:p w14:paraId="76D322CF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Posledice:</w:t>
      </w:r>
    </w:p>
    <w:p w14:paraId="5280FD9B" w14:textId="487CE61D" w:rsidR="25CD0F9A" w:rsidRDefault="25CD0F9A" w:rsidP="7DE7700D">
      <w:pPr>
        <w:pStyle w:val="BodyText"/>
      </w:pPr>
      <w:r w:rsidRPr="7DE7700D">
        <w:rPr>
          <w:lang w:val="sr-Latn-CS"/>
        </w:rPr>
        <w:t>Korisnik aplikacije je uklonjen iz tabele korisnika.</w:t>
      </w:r>
    </w:p>
    <w:p w14:paraId="4550C3EE" w14:textId="431B541C" w:rsidR="5953B2B0" w:rsidRDefault="006D061F" w:rsidP="006D061F">
      <w:pPr>
        <w:pStyle w:val="Heading2"/>
        <w:numPr>
          <w:ilvl w:val="0"/>
          <w:numId w:val="0"/>
        </w:numPr>
        <w:ind w:left="720" w:hanging="720"/>
      </w:pPr>
      <w:r>
        <w:rPr>
          <w:lang w:val="sr-Latn-CS"/>
        </w:rPr>
        <w:t>6.5</w:t>
      </w:r>
      <w:r>
        <w:rPr>
          <w:lang w:val="sr-Latn-CS"/>
        </w:rPr>
        <w:tab/>
      </w:r>
      <w:r w:rsidR="5953B2B0" w:rsidRPr="7DE7700D">
        <w:rPr>
          <w:lang w:val="sr-Latn-CS"/>
        </w:rPr>
        <w:t>Ažuriranje korisnika</w:t>
      </w:r>
    </w:p>
    <w:p w14:paraId="109DFDA7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opis:</w:t>
      </w:r>
    </w:p>
    <w:p w14:paraId="2685845E" w14:textId="5EBD7BA5" w:rsidR="5164C6DB" w:rsidRDefault="5164C6DB" w:rsidP="7DE7700D">
      <w:pPr>
        <w:pStyle w:val="BodyText"/>
        <w:rPr>
          <w:lang w:val="sr-Latn-CS"/>
        </w:rPr>
      </w:pPr>
      <w:r w:rsidRPr="7DE7700D">
        <w:rPr>
          <w:lang w:val="sr-Latn-CS"/>
        </w:rPr>
        <w:t>Administrator/moderator ima mogućnost izmene podataka o korisnicima.</w:t>
      </w:r>
    </w:p>
    <w:p w14:paraId="344A8A0B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Akteri:</w:t>
      </w:r>
    </w:p>
    <w:p w14:paraId="7BB3EFBF" w14:textId="0685CF93" w:rsidR="74754B9E" w:rsidRDefault="74754B9E" w:rsidP="7DE7700D">
      <w:pPr>
        <w:pStyle w:val="BodyText"/>
        <w:rPr>
          <w:lang w:val="sr-Latn-CS"/>
        </w:rPr>
      </w:pPr>
      <w:r w:rsidRPr="7DE7700D">
        <w:rPr>
          <w:lang w:val="sr-Latn-CS"/>
        </w:rPr>
        <w:t>Administrator/moderator.</w:t>
      </w:r>
    </w:p>
    <w:p w14:paraId="7CC3DFEA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Preduslovi:</w:t>
      </w:r>
    </w:p>
    <w:p w14:paraId="0D6AE9B5" w14:textId="27EFFA9A" w:rsidR="7B91CEAD" w:rsidRDefault="7B91CEAD" w:rsidP="7DE7700D">
      <w:pPr>
        <w:pStyle w:val="BodyText"/>
        <w:numPr>
          <w:ilvl w:val="1"/>
          <w:numId w:val="5"/>
        </w:numPr>
        <w:rPr>
          <w:lang w:val="sr-Latn-CS"/>
        </w:rPr>
      </w:pPr>
      <w:r w:rsidRPr="7DE7700D">
        <w:rPr>
          <w:lang w:val="sr-Latn-CS"/>
        </w:rPr>
        <w:t>Korisnik postoji i nalazi se u tabeli korisnika na stranici.</w:t>
      </w:r>
    </w:p>
    <w:p w14:paraId="142DD655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Osnovni tok:</w:t>
      </w:r>
    </w:p>
    <w:p w14:paraId="304B6D37" w14:textId="5B82A36A" w:rsidR="672D3BEC" w:rsidRDefault="672D3BEC" w:rsidP="7DE7700D">
      <w:pPr>
        <w:pStyle w:val="BodyText"/>
        <w:numPr>
          <w:ilvl w:val="0"/>
          <w:numId w:val="19"/>
        </w:numPr>
        <w:rPr>
          <w:lang w:val="sr-Latn-CS"/>
        </w:rPr>
      </w:pPr>
      <w:r w:rsidRPr="7DE7700D">
        <w:rPr>
          <w:lang w:val="sr-Latn-CS"/>
        </w:rPr>
        <w:t>Administrator/moderator bira korisnika kome želi da izmeni podatke.</w:t>
      </w:r>
    </w:p>
    <w:p w14:paraId="2CD567E4" w14:textId="14F2E14C" w:rsidR="00F93061" w:rsidRDefault="672D3BEC" w:rsidP="00F93061">
      <w:pPr>
        <w:pStyle w:val="BodyText"/>
        <w:numPr>
          <w:ilvl w:val="0"/>
          <w:numId w:val="19"/>
        </w:numPr>
        <w:rPr>
          <w:lang w:val="sr-Latn-CS"/>
        </w:rPr>
      </w:pPr>
      <w:r w:rsidRPr="7DE7700D">
        <w:rPr>
          <w:lang w:val="sr-Latn-CS"/>
        </w:rPr>
        <w:t>Administrator/moderator vrši izmenu podataka odabranom korisniku</w:t>
      </w:r>
      <w:r w:rsidR="7F087037" w:rsidRPr="7DE7700D">
        <w:rPr>
          <w:lang w:val="sr-Latn-CS"/>
        </w:rPr>
        <w:t>.</w:t>
      </w:r>
    </w:p>
    <w:p w14:paraId="5C09AEF6" w14:textId="271CC56A" w:rsidR="3FC84ED1" w:rsidRDefault="3FC84ED1" w:rsidP="7DE7700D">
      <w:pPr>
        <w:pStyle w:val="BodyText"/>
        <w:numPr>
          <w:ilvl w:val="0"/>
          <w:numId w:val="19"/>
        </w:numPr>
        <w:rPr>
          <w:lang w:val="sr-Latn-CS"/>
        </w:rPr>
      </w:pPr>
      <w:r w:rsidRPr="7DE7700D">
        <w:rPr>
          <w:lang w:val="sr-Latn-CS"/>
        </w:rPr>
        <w:t>Tabelarni prikaz korisnika se ažurira na stranici.</w:t>
      </w:r>
    </w:p>
    <w:p w14:paraId="4DB115E9" w14:textId="121269AC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Izuzeci:</w:t>
      </w:r>
    </w:p>
    <w:p w14:paraId="7AB0D005" w14:textId="0B1F0384" w:rsidR="44A526FF" w:rsidRDefault="44A526FF" w:rsidP="7DE7700D">
      <w:pPr>
        <w:pStyle w:val="BodyText"/>
        <w:numPr>
          <w:ilvl w:val="1"/>
          <w:numId w:val="3"/>
        </w:numPr>
        <w:rPr>
          <w:lang w:val="sr-Latn-CS"/>
        </w:rPr>
      </w:pPr>
      <w:r w:rsidRPr="7DE7700D">
        <w:rPr>
          <w:lang w:val="sr-Latn-CS"/>
        </w:rPr>
        <w:t>Korisnik ne postoji.</w:t>
      </w:r>
    </w:p>
    <w:p w14:paraId="2A08B037" w14:textId="2DB05A9F" w:rsidR="44A526FF" w:rsidRDefault="44A526FF" w:rsidP="7DE7700D">
      <w:pPr>
        <w:pStyle w:val="BodyText"/>
        <w:numPr>
          <w:ilvl w:val="1"/>
          <w:numId w:val="3"/>
        </w:numPr>
        <w:rPr>
          <w:lang w:val="sr-Latn-CS"/>
        </w:rPr>
      </w:pPr>
      <w:r w:rsidRPr="7DE7700D">
        <w:rPr>
          <w:lang w:val="sr-Latn-CS"/>
        </w:rPr>
        <w:t>Korisnik je administrator/moderator.</w:t>
      </w:r>
    </w:p>
    <w:p w14:paraId="55551DD0" w14:textId="77777777" w:rsidR="007E0B43" w:rsidRPr="007E0B43" w:rsidRDefault="483A5A47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lastRenderedPageBreak/>
        <w:t>Posledice:</w:t>
      </w:r>
    </w:p>
    <w:p w14:paraId="62E0032E" w14:textId="4E4EC560" w:rsidR="1993DB34" w:rsidRDefault="1993DB34" w:rsidP="7DE7700D">
      <w:pPr>
        <w:pStyle w:val="BodyText"/>
        <w:keepNext/>
        <w:rPr>
          <w:lang w:val="sr-Latn-CS"/>
        </w:rPr>
      </w:pPr>
      <w:r w:rsidRPr="7DE7700D">
        <w:rPr>
          <w:lang w:val="sr-Latn-CS"/>
        </w:rPr>
        <w:t>Korisniku stranice su podaci ažurirani.</w:t>
      </w:r>
    </w:p>
    <w:p w14:paraId="1F4B1649" w14:textId="13622448" w:rsidR="1993DB34" w:rsidRDefault="006D061F" w:rsidP="006D061F">
      <w:pPr>
        <w:pStyle w:val="Heading2"/>
        <w:numPr>
          <w:ilvl w:val="0"/>
          <w:numId w:val="0"/>
        </w:numPr>
        <w:ind w:left="720" w:hanging="720"/>
      </w:pPr>
      <w:r>
        <w:rPr>
          <w:lang w:val="sr-Latn-CS"/>
        </w:rPr>
        <w:t>6.6</w:t>
      </w:r>
      <w:r>
        <w:rPr>
          <w:lang w:val="sr-Latn-CS"/>
        </w:rPr>
        <w:tab/>
      </w:r>
      <w:r w:rsidR="1993DB34" w:rsidRPr="7DE7700D">
        <w:rPr>
          <w:lang w:val="sr-Latn-CS"/>
        </w:rPr>
        <w:t>Obrada zahteva</w:t>
      </w:r>
    </w:p>
    <w:p w14:paraId="1D3DE95E" w14:textId="77777777" w:rsidR="00DD4C2E" w:rsidRPr="007E0B43" w:rsidRDefault="6DC86509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Kratak opis:</w:t>
      </w:r>
    </w:p>
    <w:p w14:paraId="18FA7F6F" w14:textId="7A8C427B" w:rsidR="15168FF3" w:rsidRDefault="15168FF3" w:rsidP="7DE7700D">
      <w:pPr>
        <w:pStyle w:val="BodyText"/>
        <w:rPr>
          <w:lang w:val="sr-Latn-CS"/>
        </w:rPr>
      </w:pPr>
      <w:r w:rsidRPr="7DE7700D">
        <w:rPr>
          <w:lang w:val="sr-Latn-CS"/>
        </w:rPr>
        <w:t xml:space="preserve">Dužnost administratora/moderatora jeste da obradi zahteve drugih </w:t>
      </w:r>
      <w:r w:rsidR="0BB945CC" w:rsidRPr="7DE7700D">
        <w:rPr>
          <w:lang w:val="sr-Latn-CS"/>
        </w:rPr>
        <w:t xml:space="preserve">profila </w:t>
      </w:r>
      <w:r w:rsidRPr="7DE7700D">
        <w:rPr>
          <w:lang w:val="sr-Latn-CS"/>
        </w:rPr>
        <w:t>korisnika</w:t>
      </w:r>
      <w:r w:rsidR="5FF4D498" w:rsidRPr="7DE7700D">
        <w:rPr>
          <w:lang w:val="sr-Latn-CS"/>
        </w:rPr>
        <w:t xml:space="preserve">, </w:t>
      </w:r>
      <w:r w:rsidR="59864897" w:rsidRPr="7DE7700D">
        <w:rPr>
          <w:lang w:val="sr-Latn-CS"/>
        </w:rPr>
        <w:t>proveri njihovu validnost</w:t>
      </w:r>
      <w:r w:rsidRPr="7DE7700D">
        <w:rPr>
          <w:lang w:val="sr-Latn-CS"/>
        </w:rPr>
        <w:t>, e</w:t>
      </w:r>
      <w:r w:rsidR="3E98A923" w:rsidRPr="7DE7700D">
        <w:rPr>
          <w:lang w:val="sr-Latn-CS"/>
        </w:rPr>
        <w:t>ventualno ih odbije ili ih prihvati.</w:t>
      </w:r>
    </w:p>
    <w:p w14:paraId="173695B4" w14:textId="77777777" w:rsidR="00DD4C2E" w:rsidRPr="007E0B43" w:rsidRDefault="6DC86509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Akteri:</w:t>
      </w:r>
    </w:p>
    <w:p w14:paraId="3AE57097" w14:textId="62403D62" w:rsidR="5812E47F" w:rsidRDefault="5812E47F" w:rsidP="7DE7700D">
      <w:pPr>
        <w:pStyle w:val="BodyText"/>
        <w:rPr>
          <w:lang w:val="sr-Latn-CS"/>
        </w:rPr>
      </w:pPr>
      <w:r w:rsidRPr="7DE7700D">
        <w:rPr>
          <w:lang w:val="sr-Latn-CS"/>
        </w:rPr>
        <w:t>Pošilja</w:t>
      </w:r>
      <w:r w:rsidR="1960D5A1" w:rsidRPr="7DE7700D">
        <w:rPr>
          <w:lang w:val="sr-Latn-CS"/>
        </w:rPr>
        <w:t>lac</w:t>
      </w:r>
      <w:r w:rsidRPr="7DE7700D">
        <w:rPr>
          <w:lang w:val="sr-Latn-CS"/>
        </w:rPr>
        <w:t xml:space="preserve"> zahteva (kupač ili sezonski radnik) i administrator/moderator.</w:t>
      </w:r>
    </w:p>
    <w:p w14:paraId="43E45658" w14:textId="77777777" w:rsidR="00DD4C2E" w:rsidRPr="007E0B43" w:rsidRDefault="6DC86509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Preduslovi:</w:t>
      </w:r>
    </w:p>
    <w:p w14:paraId="0AE661E1" w14:textId="7D1D44A0" w:rsidR="3A0E6308" w:rsidRDefault="3A0E6308" w:rsidP="7DE7700D">
      <w:pPr>
        <w:pStyle w:val="BodyText"/>
        <w:numPr>
          <w:ilvl w:val="1"/>
          <w:numId w:val="1"/>
        </w:numPr>
        <w:rPr>
          <w:lang w:val="sr-Latn-CS"/>
        </w:rPr>
      </w:pPr>
      <w:r w:rsidRPr="7DE7700D">
        <w:rPr>
          <w:lang w:val="sr-Latn-CS"/>
        </w:rPr>
        <w:t xml:space="preserve">Postoji zahtev od strane </w:t>
      </w:r>
      <w:r w:rsidR="59116E20" w:rsidRPr="7DE7700D">
        <w:rPr>
          <w:lang w:val="sr-Latn-CS"/>
        </w:rPr>
        <w:t>pošiljalac</w:t>
      </w:r>
      <w:r w:rsidR="5F776DC9" w:rsidRPr="7DE7700D">
        <w:rPr>
          <w:lang w:val="sr-Latn-CS"/>
        </w:rPr>
        <w:t xml:space="preserve"> </w:t>
      </w:r>
      <w:r w:rsidRPr="7DE7700D">
        <w:rPr>
          <w:lang w:val="sr-Latn-CS"/>
        </w:rPr>
        <w:t>zahteva.</w:t>
      </w:r>
    </w:p>
    <w:p w14:paraId="55F63DF6" w14:textId="6F018D20" w:rsidR="3A0E6308" w:rsidRDefault="3A0E6308" w:rsidP="7DE7700D">
      <w:pPr>
        <w:pStyle w:val="BodyText"/>
        <w:numPr>
          <w:ilvl w:val="1"/>
          <w:numId w:val="1"/>
        </w:numPr>
        <w:rPr>
          <w:lang w:val="sr-Latn-CS"/>
        </w:rPr>
      </w:pPr>
      <w:r w:rsidRPr="7DE7700D">
        <w:rPr>
          <w:lang w:val="sr-Latn-CS"/>
        </w:rPr>
        <w:t>Pošiljalac</w:t>
      </w:r>
      <w:r w:rsidR="51979DF9" w:rsidRPr="7DE7700D">
        <w:rPr>
          <w:lang w:val="sr-Latn-CS"/>
        </w:rPr>
        <w:t xml:space="preserve"> zahteva postoji (registrovan je).</w:t>
      </w:r>
    </w:p>
    <w:p w14:paraId="60702F97" w14:textId="77777777" w:rsidR="00DD4C2E" w:rsidRPr="007E0B43" w:rsidRDefault="6DC86509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Osnovni tok:</w:t>
      </w:r>
    </w:p>
    <w:p w14:paraId="2C3CD49B" w14:textId="6D5633D2" w:rsidR="202EAE3A" w:rsidRDefault="202EAE3A" w:rsidP="7DE7700D">
      <w:pPr>
        <w:pStyle w:val="BodyText"/>
        <w:numPr>
          <w:ilvl w:val="0"/>
          <w:numId w:val="30"/>
        </w:numPr>
        <w:rPr>
          <w:lang w:val="sr-Latn-CS"/>
        </w:rPr>
      </w:pPr>
      <w:r w:rsidRPr="7DE7700D">
        <w:rPr>
          <w:lang w:val="sr-Latn-CS"/>
        </w:rPr>
        <w:t>Korisnik šalje zahtev grupi administratora/moderatora.</w:t>
      </w:r>
    </w:p>
    <w:p w14:paraId="5EE3960E" w14:textId="3780DDC5" w:rsidR="00DD4C2E" w:rsidRDefault="3FE5BC77" w:rsidP="00DD4C2E">
      <w:pPr>
        <w:pStyle w:val="BodyText"/>
        <w:numPr>
          <w:ilvl w:val="0"/>
          <w:numId w:val="30"/>
        </w:numPr>
        <w:rPr>
          <w:lang w:val="sr-Latn-CS"/>
        </w:rPr>
      </w:pPr>
      <w:r w:rsidRPr="7DE7700D">
        <w:rPr>
          <w:lang w:val="sr-Latn-CS"/>
        </w:rPr>
        <w:t>Administrator/moderator proverava validnost zahteva</w:t>
      </w:r>
      <w:r w:rsidR="6DC86509" w:rsidRPr="7DE7700D">
        <w:rPr>
          <w:lang w:val="sr-Latn-CS"/>
        </w:rPr>
        <w:t>.</w:t>
      </w:r>
    </w:p>
    <w:p w14:paraId="4751A253" w14:textId="6D999D58" w:rsidR="7226D5EF" w:rsidRDefault="7226D5EF" w:rsidP="7DE7700D">
      <w:pPr>
        <w:pStyle w:val="BodyText"/>
        <w:numPr>
          <w:ilvl w:val="0"/>
          <w:numId w:val="30"/>
        </w:numPr>
        <w:rPr>
          <w:lang w:val="sr-Latn-CS"/>
        </w:rPr>
      </w:pPr>
      <w:r w:rsidRPr="7DE7700D">
        <w:rPr>
          <w:lang w:val="sr-Latn-CS"/>
        </w:rPr>
        <w:t>Administrator/moderator odbija ili prihvata zahtev.</w:t>
      </w:r>
    </w:p>
    <w:p w14:paraId="75AE4B94" w14:textId="05469647" w:rsidR="7226D5EF" w:rsidRDefault="7226D5EF" w:rsidP="7DE7700D">
      <w:pPr>
        <w:pStyle w:val="BodyText"/>
        <w:numPr>
          <w:ilvl w:val="0"/>
          <w:numId w:val="30"/>
        </w:numPr>
        <w:rPr>
          <w:lang w:val="sr-Latn-CS"/>
        </w:rPr>
      </w:pPr>
      <w:r w:rsidRPr="7DE7700D">
        <w:rPr>
          <w:lang w:val="sr-Latn-CS"/>
        </w:rPr>
        <w:t>Administrator/moderator šalje feedback korisniku koji je poslao zahtev.</w:t>
      </w:r>
    </w:p>
    <w:p w14:paraId="689D8374" w14:textId="1DB5A7E1" w:rsidR="00DD4C2E" w:rsidRPr="007E0B43" w:rsidRDefault="6DC86509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Izuzeci:</w:t>
      </w:r>
    </w:p>
    <w:p w14:paraId="34099380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759CBA" w14:textId="77777777" w:rsidR="00DD4C2E" w:rsidRPr="007E0B43" w:rsidRDefault="6DC86509" w:rsidP="002C12A7">
      <w:pPr>
        <w:pStyle w:val="BodyText"/>
        <w:keepNext/>
        <w:rPr>
          <w:b/>
          <w:bCs/>
          <w:lang w:val="sr-Latn-CS"/>
        </w:rPr>
      </w:pPr>
      <w:r w:rsidRPr="7DE7700D">
        <w:rPr>
          <w:b/>
          <w:bCs/>
          <w:lang w:val="sr-Latn-CS"/>
        </w:rPr>
        <w:t>Posledice:</w:t>
      </w:r>
    </w:p>
    <w:p w14:paraId="610B822B" w14:textId="50F6C93A" w:rsidR="74DDC4E2" w:rsidRDefault="74DDC4E2" w:rsidP="7DE7700D">
      <w:pPr>
        <w:pStyle w:val="BodyText"/>
      </w:pPr>
      <w:r w:rsidRPr="7DE7700D">
        <w:rPr>
          <w:lang w:val="sr-Latn-CS"/>
        </w:rPr>
        <w:t>Korisnik je obavešten o svom zahtevu.</w:t>
      </w:r>
    </w:p>
    <w:p w14:paraId="04DB14BF" w14:textId="1BEE7B5C" w:rsidR="00786068" w:rsidRPr="006D061F" w:rsidRDefault="006D061F" w:rsidP="7DE7700D">
      <w:pPr>
        <w:pStyle w:val="Heading2"/>
        <w:numPr>
          <w:ilvl w:val="0"/>
          <w:numId w:val="0"/>
        </w:numPr>
        <w:rPr>
          <w:lang w:val="sr-Latn-RS"/>
        </w:rPr>
      </w:pPr>
      <w:bookmarkStart w:id="7" w:name="_Toc163018904"/>
      <w:r>
        <w:rPr>
          <w:lang w:val="sr-Latn-CS"/>
        </w:rPr>
        <w:t>6.7</w:t>
      </w:r>
      <w:r>
        <w:rPr>
          <w:lang w:val="sr-Latn-CS"/>
        </w:rPr>
        <w:tab/>
      </w:r>
      <w:bookmarkEnd w:id="7"/>
      <w:r>
        <w:rPr>
          <w:lang w:val="sr-Latn-RS"/>
        </w:rPr>
        <w:t>Ažuriranje stanja ležaljki</w:t>
      </w:r>
    </w:p>
    <w:p w14:paraId="0EF53760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B03C65A" w14:textId="76191DEE" w:rsidR="007E0B43" w:rsidRDefault="006D061F" w:rsidP="007E0B43">
      <w:pPr>
        <w:pStyle w:val="BodyText"/>
        <w:rPr>
          <w:lang w:val="sr-Latn-CS"/>
        </w:rPr>
      </w:pPr>
      <w:r>
        <w:rPr>
          <w:lang w:val="sr-Latn-CS"/>
        </w:rPr>
        <w:t>Kupači imaju mogućnost rezervisanja željenih ležaljki unapred.</w:t>
      </w:r>
    </w:p>
    <w:p w14:paraId="12FEC75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7F8F2F1" w14:textId="018B79D5" w:rsidR="007E0B43" w:rsidRDefault="006D061F" w:rsidP="007E0B43">
      <w:pPr>
        <w:pStyle w:val="BodyText"/>
        <w:rPr>
          <w:lang w:val="sr-Latn-CS"/>
        </w:rPr>
      </w:pPr>
      <w:r>
        <w:rPr>
          <w:lang w:val="sr-Latn-CS"/>
        </w:rPr>
        <w:t>Kupač</w:t>
      </w:r>
    </w:p>
    <w:p w14:paraId="47C6CA4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739BFC" w14:textId="2CBCB316" w:rsidR="007E0B43" w:rsidRDefault="006D061F" w:rsidP="007E0B43">
      <w:pPr>
        <w:pStyle w:val="BodyText"/>
        <w:rPr>
          <w:lang w:val="sr-Latn-CS"/>
        </w:rPr>
      </w:pPr>
      <w:r>
        <w:rPr>
          <w:lang w:val="sr-Latn-CS"/>
        </w:rPr>
        <w:t>Kupač je prijavljen na web aplikaciju.</w:t>
      </w:r>
    </w:p>
    <w:p w14:paraId="782F1E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03CFE19" w14:textId="0639EF8D" w:rsidR="007E0B43" w:rsidRDefault="006D061F" w:rsidP="00C549E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Kupač</w:t>
      </w:r>
      <w:r w:rsidR="00C549E0">
        <w:rPr>
          <w:lang w:val="sr-Latn-CS"/>
        </w:rPr>
        <w:t xml:space="preserve"> bira </w:t>
      </w:r>
      <w:r>
        <w:rPr>
          <w:lang w:val="sr-Latn-CS"/>
        </w:rPr>
        <w:t>željeni datum.</w:t>
      </w:r>
    </w:p>
    <w:p w14:paraId="12DDED31" w14:textId="25260197" w:rsidR="00C549E0" w:rsidRDefault="006D061F" w:rsidP="00C549E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Kupač bira ležaljke koje želi da rezerviše za taj datum.</w:t>
      </w:r>
    </w:p>
    <w:p w14:paraId="1318C4E7" w14:textId="58D6EA1D" w:rsidR="006D061F" w:rsidRDefault="006D061F" w:rsidP="00C549E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Potvrđuje svoj izbor.</w:t>
      </w:r>
    </w:p>
    <w:p w14:paraId="0D56DFDD" w14:textId="03B038A7" w:rsidR="006D061F" w:rsidRDefault="006D061F" w:rsidP="00C549E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Kupač vrši plaćanje online</w:t>
      </w:r>
      <w:r w:rsidR="007A5D06">
        <w:rPr>
          <w:lang w:val="sr-Latn-CS"/>
        </w:rPr>
        <w:t>.</w:t>
      </w:r>
    </w:p>
    <w:p w14:paraId="75AD1D58" w14:textId="1C805E59" w:rsidR="006D061F" w:rsidRDefault="006D061F" w:rsidP="00C549E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Stranice se ažurira i kupaču se dodele željene ležaljke</w:t>
      </w:r>
      <w:r w:rsidR="007A5D06">
        <w:rPr>
          <w:lang w:val="sr-Latn-CS"/>
        </w:rPr>
        <w:t>.</w:t>
      </w:r>
    </w:p>
    <w:p w14:paraId="3F8A2A8A" w14:textId="6BFFD80D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FA8D4E0" w14:textId="1382D05E" w:rsidR="007E0B43" w:rsidRDefault="006D061F" w:rsidP="007E0B43">
      <w:pPr>
        <w:pStyle w:val="BodyText"/>
        <w:rPr>
          <w:lang w:val="sr-Latn-CS"/>
        </w:rPr>
      </w:pPr>
      <w:r>
        <w:rPr>
          <w:lang w:val="sr-Latn-CS"/>
        </w:rPr>
        <w:t>1. Kupač bira već rezervisanu ležaljku</w:t>
      </w:r>
      <w:r w:rsidR="007A5D06">
        <w:rPr>
          <w:lang w:val="sr-Latn-CS"/>
        </w:rPr>
        <w:t>.</w:t>
      </w:r>
    </w:p>
    <w:p w14:paraId="1C14BD2F" w14:textId="5CAA7CCE" w:rsidR="006D061F" w:rsidRDefault="006D061F" w:rsidP="007E0B43">
      <w:pPr>
        <w:pStyle w:val="BodyText"/>
        <w:rPr>
          <w:lang w:val="sr-Latn-CS"/>
        </w:rPr>
      </w:pPr>
      <w:r>
        <w:rPr>
          <w:lang w:val="sr-Latn-CS"/>
        </w:rPr>
        <w:t>2. Kupač nema dovoljno novca da bi izvršio plaćanje</w:t>
      </w:r>
      <w:r w:rsidR="007A5D06">
        <w:rPr>
          <w:lang w:val="sr-Latn-CS"/>
        </w:rPr>
        <w:t>.</w:t>
      </w:r>
    </w:p>
    <w:p w14:paraId="75BA0237" w14:textId="74E3A7D5" w:rsidR="007F223E" w:rsidRDefault="006D061F" w:rsidP="007F223E">
      <w:pPr>
        <w:pStyle w:val="BodyText"/>
        <w:rPr>
          <w:lang w:val="sr-Latn-CS"/>
        </w:rPr>
      </w:pPr>
      <w:r>
        <w:rPr>
          <w:lang w:val="sr-Latn-CS"/>
        </w:rPr>
        <w:lastRenderedPageBreak/>
        <w:t>3.Kupač je rezervisao prevelik broj ležaljku(5+)</w:t>
      </w:r>
      <w:r w:rsidR="007A5D06">
        <w:rPr>
          <w:lang w:val="sr-Latn-CS"/>
        </w:rPr>
        <w:t>.</w:t>
      </w:r>
    </w:p>
    <w:p w14:paraId="13390398" w14:textId="77777777" w:rsidR="007F223E" w:rsidRDefault="007E0B43" w:rsidP="007F223E">
      <w:pPr>
        <w:pStyle w:val="BodyText"/>
        <w:rPr>
          <w:lang w:val="sr-Latn-CS"/>
        </w:rPr>
      </w:pPr>
      <w:r w:rsidRPr="007E0B43">
        <w:rPr>
          <w:b/>
          <w:bCs/>
          <w:lang w:val="sr-Latn-CS"/>
        </w:rPr>
        <w:t>Posledice:</w:t>
      </w:r>
      <w:r w:rsidR="007F223E">
        <w:rPr>
          <w:lang w:val="sr-Latn-CS"/>
        </w:rPr>
        <w:t xml:space="preserve">  </w:t>
      </w:r>
    </w:p>
    <w:p w14:paraId="2D0B7D1C" w14:textId="3422E2DB" w:rsidR="007F223E" w:rsidRDefault="006D061F" w:rsidP="007F223E">
      <w:pPr>
        <w:pStyle w:val="BodyText"/>
        <w:rPr>
          <w:lang w:val="sr-Latn-CS"/>
        </w:rPr>
      </w:pPr>
      <w:r w:rsidRPr="006D061F">
        <w:rPr>
          <w:lang w:val="sr-Latn-CS"/>
        </w:rPr>
        <w:t>Kupaču su dodeljene ležaljke unapred .</w:t>
      </w:r>
      <w:r w:rsidR="007F223E">
        <w:rPr>
          <w:noProof/>
          <w:lang w:val="sr-Latn-CS"/>
        </w:rPr>
        <w:drawing>
          <wp:inline distT="0" distB="0" distL="0" distR="0" wp14:anchorId="70E4BBF9" wp14:editId="6D50142D">
            <wp:extent cx="5935980" cy="640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73FB" w14:textId="77777777" w:rsidR="007F223E" w:rsidRDefault="007F223E" w:rsidP="002C12A7">
      <w:pPr>
        <w:pStyle w:val="BodyText"/>
        <w:keepNext/>
        <w:rPr>
          <w:lang w:val="sr-Latn-CS"/>
        </w:rPr>
      </w:pPr>
    </w:p>
    <w:p w14:paraId="18FFC69F" w14:textId="77777777" w:rsidR="007F223E" w:rsidRDefault="007F223E" w:rsidP="002C12A7">
      <w:pPr>
        <w:pStyle w:val="BodyText"/>
        <w:keepNext/>
        <w:rPr>
          <w:lang w:val="sr-Latn-CS"/>
        </w:rPr>
      </w:pPr>
    </w:p>
    <w:p w14:paraId="2CA2E840" w14:textId="77777777" w:rsidR="007F223E" w:rsidRDefault="007F223E" w:rsidP="002C12A7">
      <w:pPr>
        <w:pStyle w:val="BodyText"/>
        <w:keepNext/>
        <w:rPr>
          <w:lang w:val="sr-Latn-CS"/>
        </w:rPr>
      </w:pPr>
    </w:p>
    <w:p w14:paraId="1CFD47E4" w14:textId="77777777" w:rsidR="007F223E" w:rsidRPr="006D061F" w:rsidRDefault="007F223E" w:rsidP="002C12A7">
      <w:pPr>
        <w:pStyle w:val="BodyText"/>
        <w:keepNext/>
        <w:rPr>
          <w:lang w:val="sr-Latn-CS"/>
        </w:rPr>
      </w:pPr>
    </w:p>
    <w:p w14:paraId="03DB0837" w14:textId="1A5B5171" w:rsidR="00786068" w:rsidRPr="003372D3" w:rsidRDefault="006D061F" w:rsidP="7DE7700D">
      <w:pPr>
        <w:pStyle w:val="Heading2"/>
        <w:numPr>
          <w:ilvl w:val="0"/>
          <w:numId w:val="0"/>
        </w:numPr>
        <w:rPr>
          <w:lang w:val="sr-Latn-CS"/>
        </w:rPr>
      </w:pPr>
      <w:bookmarkStart w:id="8" w:name="_Toc163018905"/>
      <w:r>
        <w:rPr>
          <w:lang w:val="sr-Latn-CS"/>
        </w:rPr>
        <w:t>6.8</w:t>
      </w:r>
      <w:r>
        <w:rPr>
          <w:lang w:val="sr-Latn-CS"/>
        </w:rPr>
        <w:tab/>
      </w:r>
      <w:bookmarkEnd w:id="8"/>
      <w:r w:rsidR="007F223E">
        <w:rPr>
          <w:lang w:val="sr-Latn-CS"/>
        </w:rPr>
        <w:t>Podnošenje zahteva za sezonski posao</w:t>
      </w:r>
    </w:p>
    <w:p w14:paraId="143ED870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E32D0D7" w14:textId="06E1AFE5" w:rsidR="007E0B43" w:rsidRPr="007F223E" w:rsidRDefault="007F223E" w:rsidP="007E0B43">
      <w:pPr>
        <w:pStyle w:val="BodyText"/>
        <w:rPr>
          <w:lang w:val="sr-Latn-RS"/>
        </w:rPr>
      </w:pPr>
      <w:r>
        <w:rPr>
          <w:lang w:val="sr-Latn-CS"/>
        </w:rPr>
        <w:t>Zainteresovani sezonski radnici imaju mogu</w:t>
      </w:r>
      <w:r>
        <w:rPr>
          <w:lang w:val="sr-Latn-RS"/>
        </w:rPr>
        <w:t>ćnost podnošenj</w:t>
      </w:r>
      <w:r w:rsidR="005C00D7">
        <w:rPr>
          <w:lang w:val="sr-Latn-RS"/>
        </w:rPr>
        <w:t>a</w:t>
      </w:r>
      <w:r>
        <w:rPr>
          <w:lang w:val="sr-Latn-RS"/>
        </w:rPr>
        <w:t xml:space="preserve"> </w:t>
      </w:r>
      <w:r w:rsidR="005C00D7">
        <w:rPr>
          <w:lang w:val="sr-Latn-RS"/>
        </w:rPr>
        <w:t>zahteva za posao.</w:t>
      </w:r>
    </w:p>
    <w:p w14:paraId="2A6498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C30294E" w14:textId="3480FE84" w:rsidR="007E0B43" w:rsidRDefault="005C00D7" w:rsidP="007E0B43">
      <w:pPr>
        <w:pStyle w:val="BodyText"/>
        <w:rPr>
          <w:lang w:val="sr-Latn-CS"/>
        </w:rPr>
      </w:pPr>
      <w:r>
        <w:rPr>
          <w:lang w:val="sr-Latn-CS"/>
        </w:rPr>
        <w:t>Sezonski radnik , Administrator/moderator</w:t>
      </w:r>
    </w:p>
    <w:p w14:paraId="018000C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5F367AB" w14:textId="6BDC45CC" w:rsidR="007E0B43" w:rsidRDefault="005C00D7" w:rsidP="007E0B43">
      <w:pPr>
        <w:pStyle w:val="BodyText"/>
        <w:rPr>
          <w:lang w:val="sr-Latn-CS"/>
        </w:rPr>
      </w:pPr>
      <w:r>
        <w:rPr>
          <w:lang w:val="sr-Latn-CS"/>
        </w:rPr>
        <w:t>Sezonski radnik je prijavljen na web aplikaciji.</w:t>
      </w:r>
    </w:p>
    <w:p w14:paraId="29143902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D282F55" w14:textId="62DB1DEB" w:rsidR="00255A41" w:rsidRPr="00255A41" w:rsidRDefault="005C00D7" w:rsidP="00E15A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Sezonski radnici unose neophodne podatke.</w:t>
      </w:r>
    </w:p>
    <w:p w14:paraId="7217458A" w14:textId="26F3A3B6" w:rsidR="00255A41" w:rsidRDefault="005C00D7" w:rsidP="00E15A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Nakon toga sezonski radnici se prijavljuju za poziciju na kojoj žele da rade.</w:t>
      </w:r>
    </w:p>
    <w:p w14:paraId="7A0F735B" w14:textId="5E7AC565" w:rsidR="005C00D7" w:rsidRDefault="005C00D7" w:rsidP="00E15A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Ukoliko se kandiduju za spasioca neophodno je da se pošalje sertifikat u .jpg(.jpeg) ili .png formatu.</w:t>
      </w:r>
    </w:p>
    <w:p w14:paraId="56AEDED3" w14:textId="61104040" w:rsidR="005C00D7" w:rsidRDefault="005C00D7" w:rsidP="00E15A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Nakon određenog vremena dobijaju povratnu informaciju da li su primljeni od administratora/moderatora.</w:t>
      </w:r>
    </w:p>
    <w:p w14:paraId="7CA1F528" w14:textId="477DB6A2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zuzeci:</w:t>
      </w:r>
    </w:p>
    <w:p w14:paraId="2506019E" w14:textId="77777777" w:rsidR="00280BE6" w:rsidRDefault="00686570" w:rsidP="00280BE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3A4A22" w14:textId="77777777" w:rsidR="00280BE6" w:rsidRDefault="007E0B43" w:rsidP="00280BE6">
      <w:pPr>
        <w:pStyle w:val="BodyText"/>
        <w:rPr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83D266B" w14:textId="36DA3BAD" w:rsidR="00280BE6" w:rsidRDefault="005C00D7" w:rsidP="00280BE6">
      <w:pPr>
        <w:pStyle w:val="BodyText"/>
        <w:rPr>
          <w:noProof/>
          <w:lang w:val="sr-Latn-CS"/>
        </w:rPr>
      </w:pPr>
      <w:r>
        <w:rPr>
          <w:lang w:val="sr-Latn-CS"/>
        </w:rPr>
        <w:t>Sezonski radnik je obavešten o tome da li je primljen ili nij</w:t>
      </w:r>
      <w:r w:rsidR="00280BE6">
        <w:rPr>
          <w:noProof/>
          <w:lang w:val="sr-Latn-CS"/>
        </w:rPr>
        <w:t>e.</w:t>
      </w:r>
    </w:p>
    <w:p w14:paraId="5BA07CA2" w14:textId="0521761C" w:rsidR="00280BE6" w:rsidRDefault="00280BE6" w:rsidP="00280BE6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64B923F2" wp14:editId="13F615A3">
            <wp:extent cx="5943600" cy="614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106D" w14:textId="77777777" w:rsidR="00280BE6" w:rsidRDefault="00280BE6" w:rsidP="00255A41">
      <w:pPr>
        <w:pStyle w:val="BodyText"/>
        <w:rPr>
          <w:lang w:val="sr-Latn-CS"/>
        </w:rPr>
      </w:pPr>
    </w:p>
    <w:p w14:paraId="3984A966" w14:textId="77777777" w:rsidR="00280BE6" w:rsidRDefault="00280BE6" w:rsidP="00255A41">
      <w:pPr>
        <w:pStyle w:val="BodyText"/>
        <w:rPr>
          <w:lang w:val="sr-Latn-CS"/>
        </w:rPr>
      </w:pPr>
    </w:p>
    <w:p w14:paraId="4986215B" w14:textId="05D34258" w:rsidR="006E5E1D" w:rsidRDefault="005C00D7" w:rsidP="005C00D7">
      <w:pPr>
        <w:pStyle w:val="Heading1"/>
        <w:numPr>
          <w:ilvl w:val="0"/>
          <w:numId w:val="0"/>
        </w:numPr>
        <w:rPr>
          <w:lang w:val="sr-Latn-CS"/>
        </w:rPr>
      </w:pPr>
      <w:bookmarkStart w:id="9" w:name="_Toc163018916"/>
      <w:r>
        <w:rPr>
          <w:lang w:val="sr-Latn-CS"/>
        </w:rPr>
        <w:t>7.</w:t>
      </w:r>
      <w:r>
        <w:rPr>
          <w:lang w:val="sr-Latn-CS"/>
        </w:rPr>
        <w:tab/>
      </w:r>
      <w:r w:rsidR="006E5E1D">
        <w:rPr>
          <w:lang w:val="sr-Latn-CS"/>
        </w:rPr>
        <w:t>Dodatni zahtevi</w:t>
      </w:r>
      <w:bookmarkEnd w:id="9"/>
    </w:p>
    <w:p w14:paraId="10BD4693" w14:textId="35EFF1B4" w:rsidR="00834900" w:rsidRPr="003372D3" w:rsidRDefault="005C00D7" w:rsidP="005C00D7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0" w:name="_Toc163018917"/>
      <w:r>
        <w:rPr>
          <w:lang w:val="sr-Latn-CS"/>
        </w:rPr>
        <w:t xml:space="preserve">7.1 </w:t>
      </w:r>
      <w:r>
        <w:rPr>
          <w:lang w:val="sr-Latn-CS"/>
        </w:rPr>
        <w:tab/>
      </w:r>
      <w:r w:rsidR="00132780">
        <w:rPr>
          <w:lang w:val="sr-Latn-CS"/>
        </w:rPr>
        <w:t>Funkcionalnost</w:t>
      </w:r>
      <w:bookmarkEnd w:id="10"/>
    </w:p>
    <w:p w14:paraId="61E500A6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9A3F2C1" w14:textId="62FBA936" w:rsidR="00167FDF" w:rsidRDefault="008B03B4" w:rsidP="00DD0501">
      <w:pPr>
        <w:pStyle w:val="BodyText"/>
        <w:rPr>
          <w:lang w:val="sr-Latn-CS"/>
        </w:rPr>
      </w:pPr>
      <w:r>
        <w:rPr>
          <w:lang w:val="sr-Latn-CS"/>
        </w:rPr>
        <w:t>WAZAP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072E30AE" w14:textId="698F5B31" w:rsidR="00834900" w:rsidRDefault="005C00D7" w:rsidP="005C00D7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1" w:name="_Toc163018918"/>
      <w:r>
        <w:rPr>
          <w:lang w:val="sr-Latn-CS"/>
        </w:rPr>
        <w:t>7.2</w:t>
      </w:r>
      <w:r>
        <w:rPr>
          <w:lang w:val="sr-Latn-CS"/>
        </w:rPr>
        <w:tab/>
      </w:r>
      <w:r w:rsidR="00834900">
        <w:rPr>
          <w:lang w:val="sr-Latn-CS"/>
        </w:rPr>
        <w:t>Upotrebivost</w:t>
      </w:r>
      <w:bookmarkEnd w:id="11"/>
    </w:p>
    <w:p w14:paraId="24B766D5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7F16637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lastRenderedPageBreak/>
        <w:t>Korisnički interfejs prilagođen korisniku:</w:t>
      </w:r>
    </w:p>
    <w:p w14:paraId="1035815C" w14:textId="537BB7AB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8B03B4">
        <w:rPr>
          <w:lang w:val="sr-Latn-CS"/>
        </w:rPr>
        <w:t>WAZAP aplikacija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7D9B0F9B" w14:textId="19077BD7" w:rsidR="00834900" w:rsidRPr="003372D3" w:rsidRDefault="005C00D7" w:rsidP="005C00D7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2" w:name="_Toc163018919"/>
      <w:r>
        <w:rPr>
          <w:lang w:val="sr-Latn-CS"/>
        </w:rPr>
        <w:t>7.3</w:t>
      </w:r>
      <w:r>
        <w:rPr>
          <w:lang w:val="sr-Latn-CS"/>
        </w:rPr>
        <w:tab/>
      </w:r>
      <w:r w:rsidR="00834900">
        <w:rPr>
          <w:lang w:val="sr-Latn-CS"/>
        </w:rPr>
        <w:t>Pouzdanost</w:t>
      </w:r>
      <w:bookmarkEnd w:id="12"/>
    </w:p>
    <w:p w14:paraId="4FE76D72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FD587E7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166A5181" w14:textId="6204F9D4" w:rsidR="001517F6" w:rsidRDefault="008B03B4" w:rsidP="00456A20">
      <w:pPr>
        <w:pStyle w:val="BodyText"/>
        <w:rPr>
          <w:lang w:val="sr-Latn-CS"/>
        </w:rPr>
      </w:pPr>
      <w:r>
        <w:rPr>
          <w:lang w:val="sr-Latn-CS"/>
        </w:rPr>
        <w:t>WAZAP će biti dostupan uvek, 24 sata dnevno, 7 dana u nedelji. Pojedine funkcionalnosti aplikacije će biti dostupne samo u okviru sezone kupanja</w:t>
      </w:r>
      <w:r w:rsidR="002279E5">
        <w:rPr>
          <w:lang w:val="sr-Latn-CS"/>
        </w:rPr>
        <w:t>(Jun, Jul , Avgust , Septembar)</w:t>
      </w:r>
      <w:r>
        <w:rPr>
          <w:lang w:val="sr-Latn-CS"/>
        </w:rPr>
        <w:t>.</w:t>
      </w:r>
    </w:p>
    <w:p w14:paraId="533D4662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7120DA8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06F4DAEB" w14:textId="63CE7762" w:rsidR="00834900" w:rsidRPr="003372D3" w:rsidRDefault="005C00D7" w:rsidP="005C00D7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3" w:name="_Toc163018920"/>
      <w:r>
        <w:rPr>
          <w:lang w:val="sr-Latn-CS"/>
        </w:rPr>
        <w:t>7.4</w:t>
      </w:r>
      <w:r>
        <w:rPr>
          <w:lang w:val="sr-Latn-CS"/>
        </w:rPr>
        <w:tab/>
      </w:r>
      <w:r w:rsidR="00834900">
        <w:rPr>
          <w:lang w:val="sr-Latn-CS"/>
        </w:rPr>
        <w:t>Performanse</w:t>
      </w:r>
      <w:bookmarkEnd w:id="13"/>
    </w:p>
    <w:p w14:paraId="4837834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0E92C7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EE9030D" w14:textId="057A876E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8B03B4">
        <w:rPr>
          <w:lang w:val="sr-Latn-CS"/>
        </w:rPr>
        <w:t>aplikaciji</w:t>
      </w:r>
    </w:p>
    <w:p w14:paraId="541957DD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7596993A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10DCFB28" w14:textId="28908117" w:rsidR="00834900" w:rsidRPr="003372D3" w:rsidRDefault="005C00D7" w:rsidP="005C00D7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4" w:name="_Toc163018921"/>
      <w:r>
        <w:rPr>
          <w:lang w:val="sr-Latn-CS"/>
        </w:rPr>
        <w:t>7.5</w:t>
      </w:r>
      <w:r>
        <w:rPr>
          <w:lang w:val="sr-Latn-CS"/>
        </w:rPr>
        <w:tab/>
      </w:r>
      <w:r w:rsidR="00E41E1D">
        <w:rPr>
          <w:lang w:val="sr-Latn-CS"/>
        </w:rPr>
        <w:t>Podrška i održavanje</w:t>
      </w:r>
      <w:bookmarkEnd w:id="14"/>
    </w:p>
    <w:p w14:paraId="19C01F88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8BD5074" w14:textId="387FC0F0" w:rsidR="00114E2C" w:rsidRDefault="008B03B4" w:rsidP="00114E2C">
      <w:pPr>
        <w:pStyle w:val="BodyText"/>
        <w:rPr>
          <w:lang w:val="sr-Latn-CS"/>
        </w:rPr>
      </w:pPr>
      <w:r>
        <w:rPr>
          <w:lang w:val="sr-Latn-CS"/>
        </w:rPr>
        <w:t>WAZAP</w:t>
      </w:r>
      <w:r w:rsidR="00114E2C">
        <w:rPr>
          <w:lang w:val="sr-Latn-CS"/>
        </w:rPr>
        <w:t xml:space="preserve"> </w:t>
      </w:r>
      <w:r>
        <w:rPr>
          <w:lang w:val="sr-Latn-CS"/>
        </w:rPr>
        <w:t>aplikacija</w:t>
      </w:r>
      <w:r w:rsidR="00114E2C">
        <w:rPr>
          <w:lang w:val="sr-Latn-CS"/>
        </w:rPr>
        <w:t xml:space="preserve"> ne zahteva posebnu podršku</w:t>
      </w:r>
      <w:r>
        <w:rPr>
          <w:lang w:val="sr-Latn-CS"/>
        </w:rPr>
        <w:t>, ali kao web aplikacija zahteva minimalno</w:t>
      </w:r>
      <w:r w:rsidR="00114E2C">
        <w:rPr>
          <w:lang w:val="sr-Latn-CS"/>
        </w:rPr>
        <w:t xml:space="preserve"> održavanje.</w:t>
      </w:r>
    </w:p>
    <w:p w14:paraId="3DDD9387" w14:textId="0CBE549C" w:rsidR="00834900" w:rsidRPr="003372D3" w:rsidRDefault="005C00D7" w:rsidP="005C00D7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5" w:name="_Toc163018922"/>
      <w:r>
        <w:rPr>
          <w:lang w:val="sr-Latn-CS"/>
        </w:rPr>
        <w:t>7.6</w:t>
      </w:r>
      <w:r>
        <w:rPr>
          <w:lang w:val="sr-Latn-CS"/>
        </w:rPr>
        <w:tab/>
      </w:r>
      <w:r w:rsidR="00834900">
        <w:rPr>
          <w:lang w:val="sr-Latn-CS"/>
        </w:rPr>
        <w:t>Ograničenja</w:t>
      </w:r>
      <w:bookmarkEnd w:id="15"/>
    </w:p>
    <w:p w14:paraId="2BCC7FA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203CEF88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33B534BA" w14:textId="1F063E8A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</w:t>
      </w:r>
      <w:r w:rsidR="008B03B4">
        <w:rPr>
          <w:lang w:val="sr-Latn-CS"/>
        </w:rPr>
        <w:t>klijentskom uređaju sa minimalnim performansama.</w:t>
      </w:r>
    </w:p>
    <w:p w14:paraId="509D3A0C" w14:textId="42B8B98C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8B03B4">
        <w:rPr>
          <w:lang w:val="sr-Latn-CS"/>
        </w:rPr>
        <w:t>Intel(R) Celeron(R) N4020</w:t>
      </w:r>
      <w:r>
        <w:rPr>
          <w:lang w:val="sr-Latn-CS"/>
        </w:rPr>
        <w:t xml:space="preserve"> i </w:t>
      </w:r>
      <w:r w:rsidR="008B03B4">
        <w:rPr>
          <w:lang w:val="sr-Latn-CS"/>
        </w:rPr>
        <w:t>8</w:t>
      </w:r>
      <w:r>
        <w:rPr>
          <w:lang w:val="sr-Latn-CS"/>
        </w:rPr>
        <w:t>GB RAM memorije.</w:t>
      </w:r>
    </w:p>
    <w:p w14:paraId="20E198CD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7E2AB227" w14:textId="555C297B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8B03B4">
        <w:rPr>
          <w:lang w:val="sr-Latn-CS"/>
        </w:rPr>
        <w:t>WAZAP</w:t>
      </w:r>
      <w:r>
        <w:rPr>
          <w:lang w:val="sr-Latn-CS"/>
        </w:rPr>
        <w:t xml:space="preserve"> </w:t>
      </w:r>
      <w:r w:rsidR="008B03B4">
        <w:rPr>
          <w:lang w:val="sr-Latn-CS"/>
        </w:rPr>
        <w:t>aplikacije</w:t>
      </w:r>
      <w:r>
        <w:rPr>
          <w:lang w:val="sr-Latn-CS"/>
        </w:rPr>
        <w:t xml:space="preserve"> će biti optimizovan za </w:t>
      </w:r>
      <w:r w:rsidR="002279E5">
        <w:rPr>
          <w:lang w:val="sr-Latn-CS"/>
        </w:rPr>
        <w:t>veći broj web čitača kao što su: Chrome, Firefox i drugi.</w:t>
      </w: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A97D" w14:textId="77777777" w:rsidR="005F1EFB" w:rsidRDefault="005F1EFB">
      <w:r>
        <w:separator/>
      </w:r>
    </w:p>
  </w:endnote>
  <w:endnote w:type="continuationSeparator" w:id="0">
    <w:p w14:paraId="721C6479" w14:textId="77777777" w:rsidR="005F1EFB" w:rsidRDefault="005F1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1652C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E7700D" w14:paraId="5AC2EF3D" w14:textId="77777777" w:rsidTr="7DE7700D">
      <w:trPr>
        <w:trHeight w:val="300"/>
      </w:trPr>
      <w:tc>
        <w:tcPr>
          <w:tcW w:w="3120" w:type="dxa"/>
        </w:tcPr>
        <w:p w14:paraId="02A6B522" w14:textId="160F9A9D" w:rsidR="7DE7700D" w:rsidRDefault="7DE7700D" w:rsidP="7DE7700D">
          <w:pPr>
            <w:pStyle w:val="Header"/>
            <w:ind w:left="-115"/>
          </w:pPr>
        </w:p>
      </w:tc>
      <w:tc>
        <w:tcPr>
          <w:tcW w:w="3120" w:type="dxa"/>
        </w:tcPr>
        <w:p w14:paraId="1AAE9465" w14:textId="5FED0DF7" w:rsidR="7DE7700D" w:rsidRDefault="7DE7700D" w:rsidP="7DE7700D">
          <w:pPr>
            <w:pStyle w:val="Header"/>
            <w:jc w:val="center"/>
          </w:pPr>
        </w:p>
      </w:tc>
      <w:tc>
        <w:tcPr>
          <w:tcW w:w="3120" w:type="dxa"/>
        </w:tcPr>
        <w:p w14:paraId="3CE8679D" w14:textId="5A4F7496" w:rsidR="7DE7700D" w:rsidRDefault="7DE7700D" w:rsidP="7DE7700D">
          <w:pPr>
            <w:pStyle w:val="Header"/>
            <w:ind w:right="-115"/>
            <w:jc w:val="right"/>
          </w:pPr>
        </w:p>
      </w:tc>
    </w:tr>
  </w:tbl>
  <w:p w14:paraId="6B7DF306" w14:textId="6E15DC6D" w:rsidR="7DE7700D" w:rsidRDefault="7DE7700D" w:rsidP="7DE770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610A231E" w14:textId="77777777" w:rsidTr="7DE7700D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308D19FB" w:rsidR="002C12A7" w:rsidRPr="003372D3" w:rsidRDefault="7DE7700D">
          <w:pPr>
            <w:jc w:val="center"/>
            <w:rPr>
              <w:lang w:val="sr-Latn-CS"/>
            </w:rPr>
          </w:pPr>
          <w:r w:rsidRPr="7DE7700D">
            <w:rPr>
              <w:rFonts w:ascii="Symbol" w:eastAsia="Symbol" w:hAnsi="Symbol" w:cs="Symbol"/>
              <w:lang w:val="sr-Latn-CS"/>
            </w:rPr>
            <w:t>Ó</w:t>
          </w:r>
          <w:r w:rsidRPr="7DE7700D">
            <w:rPr>
              <w:lang w:val="sr-Latn-CS"/>
            </w:rPr>
            <w:t>Solution4, 2024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128DE13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NUMPAGES  \* MERGEFORMAT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1FC39945" w14:textId="77777777" w:rsidR="002C12A7" w:rsidRPr="003372D3" w:rsidRDefault="002C12A7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056E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D16E0" w14:textId="77777777" w:rsidR="005F1EFB" w:rsidRDefault="005F1EFB">
      <w:r>
        <w:separator/>
      </w:r>
    </w:p>
  </w:footnote>
  <w:footnote w:type="continuationSeparator" w:id="0">
    <w:p w14:paraId="7B7B9B4D" w14:textId="77777777" w:rsidR="005F1EFB" w:rsidRDefault="005F1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77777777" w:rsidR="002C12A7" w:rsidRDefault="002C12A7">
    <w:pPr>
      <w:rPr>
        <w:sz w:val="24"/>
      </w:rPr>
    </w:pPr>
  </w:p>
  <w:p w14:paraId="4DDBEF00" w14:textId="77777777" w:rsidR="002C12A7" w:rsidRDefault="002C12A7">
    <w:pPr>
      <w:pBdr>
        <w:top w:val="single" w:sz="6" w:space="1" w:color="auto"/>
      </w:pBdr>
      <w:rPr>
        <w:sz w:val="24"/>
      </w:rPr>
    </w:pPr>
  </w:p>
  <w:p w14:paraId="08026243" w14:textId="7D324194" w:rsidR="7DE7700D" w:rsidRDefault="7DE7700D" w:rsidP="7DE7700D">
    <w:pPr>
      <w:pBdr>
        <w:bottom w:val="single" w:sz="6" w:space="1" w:color="auto"/>
      </w:pBdr>
      <w:jc w:val="right"/>
    </w:pPr>
    <w:r w:rsidRPr="7DE7700D">
      <w:rPr>
        <w:rFonts w:ascii="Arial" w:hAnsi="Arial"/>
        <w:b/>
        <w:bCs/>
        <w:sz w:val="36"/>
        <w:szCs w:val="36"/>
      </w:rPr>
      <w:t>Solution4</w:t>
    </w:r>
  </w:p>
  <w:p w14:paraId="3461D779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3CF2D8B6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565E51A" w14:textId="77777777" w:rsidTr="7DE7700D">
      <w:tc>
        <w:tcPr>
          <w:tcW w:w="6379" w:type="dxa"/>
        </w:tcPr>
        <w:p w14:paraId="2FD056B1" w14:textId="56E6DA43" w:rsidR="002C12A7" w:rsidRPr="003372D3" w:rsidRDefault="7DE7700D" w:rsidP="7DE7700D">
          <w:r w:rsidRPr="7DE7700D">
            <w:rPr>
              <w:lang w:val="sr-Latn-CS"/>
            </w:rPr>
            <w:t>WAZAP</w:t>
          </w:r>
        </w:p>
      </w:tc>
      <w:tc>
        <w:tcPr>
          <w:tcW w:w="3179" w:type="dxa"/>
        </w:tcPr>
        <w:p w14:paraId="06F89D34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EA82502" w14:textId="77777777" w:rsidTr="7DE7700D">
      <w:tc>
        <w:tcPr>
          <w:tcW w:w="6379" w:type="dxa"/>
        </w:tcPr>
        <w:p w14:paraId="66B23904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A8852F8" w14:textId="77411E78" w:rsidR="002C12A7" w:rsidRPr="003372D3" w:rsidRDefault="7DE7700D">
          <w:pPr>
            <w:rPr>
              <w:lang w:val="sr-Latn-CS"/>
            </w:rPr>
          </w:pPr>
          <w:r w:rsidRPr="7DE7700D">
            <w:rPr>
              <w:lang w:val="sr-Latn-CS"/>
            </w:rPr>
            <w:t xml:space="preserve">  Datum:  29.03.2024. god.</w:t>
          </w:r>
        </w:p>
      </w:tc>
    </w:tr>
    <w:tr w:rsidR="002C12A7" w:rsidRPr="003372D3" w14:paraId="6617C161" w14:textId="77777777" w:rsidTr="7DE7700D">
      <w:tc>
        <w:tcPr>
          <w:tcW w:w="9558" w:type="dxa"/>
          <w:gridSpan w:val="2"/>
        </w:tcPr>
        <w:p w14:paraId="7E9A89FB" w14:textId="6F9CE047" w:rsidR="002C12A7" w:rsidRPr="003372D3" w:rsidRDefault="7DE7700D">
          <w:pPr>
            <w:rPr>
              <w:lang w:val="sr-Latn-CS"/>
            </w:rPr>
          </w:pPr>
          <w:r w:rsidRPr="7DE7700D">
            <w:rPr>
              <w:lang w:val="sr-Latn-CS"/>
            </w:rPr>
            <w:t>SWE-WAZAP-04</w:t>
          </w:r>
        </w:p>
      </w:tc>
    </w:tr>
  </w:tbl>
  <w:p w14:paraId="2946DB82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C28442"/>
    <w:multiLevelType w:val="hybridMultilevel"/>
    <w:tmpl w:val="5E42A4E0"/>
    <w:lvl w:ilvl="0" w:tplc="B10CCDC0">
      <w:start w:val="1"/>
      <w:numFmt w:val="decimal"/>
      <w:lvlText w:val="%1."/>
      <w:lvlJc w:val="left"/>
      <w:pPr>
        <w:ind w:left="720" w:hanging="360"/>
      </w:pPr>
    </w:lvl>
    <w:lvl w:ilvl="1" w:tplc="DA2089AC">
      <w:start w:val="1"/>
      <w:numFmt w:val="lowerLetter"/>
      <w:lvlText w:val="%2."/>
      <w:lvlJc w:val="left"/>
      <w:pPr>
        <w:ind w:left="1440" w:hanging="360"/>
      </w:pPr>
    </w:lvl>
    <w:lvl w:ilvl="2" w:tplc="F95C08E4">
      <w:start w:val="1"/>
      <w:numFmt w:val="lowerRoman"/>
      <w:lvlText w:val="%3."/>
      <w:lvlJc w:val="right"/>
      <w:pPr>
        <w:ind w:left="2160" w:hanging="180"/>
      </w:pPr>
    </w:lvl>
    <w:lvl w:ilvl="3" w:tplc="540808B4">
      <w:start w:val="1"/>
      <w:numFmt w:val="decimal"/>
      <w:lvlText w:val="%4."/>
      <w:lvlJc w:val="left"/>
      <w:pPr>
        <w:ind w:left="2880" w:hanging="360"/>
      </w:pPr>
    </w:lvl>
    <w:lvl w:ilvl="4" w:tplc="58BC89B6">
      <w:start w:val="1"/>
      <w:numFmt w:val="lowerLetter"/>
      <w:lvlText w:val="%5."/>
      <w:lvlJc w:val="left"/>
      <w:pPr>
        <w:ind w:left="3600" w:hanging="360"/>
      </w:pPr>
    </w:lvl>
    <w:lvl w:ilvl="5" w:tplc="8ED299E2">
      <w:start w:val="1"/>
      <w:numFmt w:val="lowerRoman"/>
      <w:lvlText w:val="%6."/>
      <w:lvlJc w:val="right"/>
      <w:pPr>
        <w:ind w:left="4320" w:hanging="180"/>
      </w:pPr>
    </w:lvl>
    <w:lvl w:ilvl="6" w:tplc="12EE8104">
      <w:start w:val="1"/>
      <w:numFmt w:val="decimal"/>
      <w:lvlText w:val="%7."/>
      <w:lvlJc w:val="left"/>
      <w:pPr>
        <w:ind w:left="5040" w:hanging="360"/>
      </w:pPr>
    </w:lvl>
    <w:lvl w:ilvl="7" w:tplc="F66E9B54">
      <w:start w:val="1"/>
      <w:numFmt w:val="lowerLetter"/>
      <w:lvlText w:val="%8."/>
      <w:lvlJc w:val="left"/>
      <w:pPr>
        <w:ind w:left="5760" w:hanging="360"/>
      </w:pPr>
    </w:lvl>
    <w:lvl w:ilvl="8" w:tplc="65E683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C198202"/>
    <w:multiLevelType w:val="hybridMultilevel"/>
    <w:tmpl w:val="DE726274"/>
    <w:lvl w:ilvl="0" w:tplc="8EAABC70">
      <w:start w:val="1"/>
      <w:numFmt w:val="decimal"/>
      <w:lvlText w:val="%1."/>
      <w:lvlJc w:val="left"/>
      <w:pPr>
        <w:ind w:left="720" w:hanging="360"/>
      </w:pPr>
    </w:lvl>
    <w:lvl w:ilvl="1" w:tplc="916C5E70">
      <w:start w:val="1"/>
      <w:numFmt w:val="lowerLetter"/>
      <w:lvlText w:val="%2."/>
      <w:lvlJc w:val="left"/>
      <w:pPr>
        <w:ind w:left="1440" w:hanging="360"/>
      </w:pPr>
    </w:lvl>
    <w:lvl w:ilvl="2" w:tplc="45901B1A">
      <w:start w:val="1"/>
      <w:numFmt w:val="lowerRoman"/>
      <w:lvlText w:val="%3."/>
      <w:lvlJc w:val="right"/>
      <w:pPr>
        <w:ind w:left="2160" w:hanging="180"/>
      </w:pPr>
    </w:lvl>
    <w:lvl w:ilvl="3" w:tplc="1ADCE03E">
      <w:start w:val="1"/>
      <w:numFmt w:val="decimal"/>
      <w:lvlText w:val="%4."/>
      <w:lvlJc w:val="left"/>
      <w:pPr>
        <w:ind w:left="2880" w:hanging="360"/>
      </w:pPr>
    </w:lvl>
    <w:lvl w:ilvl="4" w:tplc="49328272">
      <w:start w:val="1"/>
      <w:numFmt w:val="lowerLetter"/>
      <w:lvlText w:val="%5."/>
      <w:lvlJc w:val="left"/>
      <w:pPr>
        <w:ind w:left="3600" w:hanging="360"/>
      </w:pPr>
    </w:lvl>
    <w:lvl w:ilvl="5" w:tplc="D3BA2C50">
      <w:start w:val="1"/>
      <w:numFmt w:val="lowerRoman"/>
      <w:lvlText w:val="%6."/>
      <w:lvlJc w:val="right"/>
      <w:pPr>
        <w:ind w:left="4320" w:hanging="180"/>
      </w:pPr>
    </w:lvl>
    <w:lvl w:ilvl="6" w:tplc="6B90D226">
      <w:start w:val="1"/>
      <w:numFmt w:val="decimal"/>
      <w:lvlText w:val="%7."/>
      <w:lvlJc w:val="left"/>
      <w:pPr>
        <w:ind w:left="5040" w:hanging="360"/>
      </w:pPr>
    </w:lvl>
    <w:lvl w:ilvl="7" w:tplc="9D6E22F8">
      <w:start w:val="1"/>
      <w:numFmt w:val="lowerLetter"/>
      <w:lvlText w:val="%8."/>
      <w:lvlJc w:val="left"/>
      <w:pPr>
        <w:ind w:left="5760" w:hanging="360"/>
      </w:pPr>
    </w:lvl>
    <w:lvl w:ilvl="8" w:tplc="E29C0E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6573558"/>
    <w:multiLevelType w:val="hybridMultilevel"/>
    <w:tmpl w:val="0128D882"/>
    <w:lvl w:ilvl="0" w:tplc="6B4841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796A060">
      <w:start w:val="1"/>
      <w:numFmt w:val="decimal"/>
      <w:lvlText w:val="%2."/>
      <w:lvlJc w:val="left"/>
      <w:pPr>
        <w:ind w:left="1440" w:hanging="360"/>
      </w:pPr>
    </w:lvl>
    <w:lvl w:ilvl="2" w:tplc="24CADE1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37CF9C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0EA80E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9A7CF44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88C7CB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C5C1D2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FB0FF8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4432A0A"/>
    <w:multiLevelType w:val="hybridMultilevel"/>
    <w:tmpl w:val="5F48BFEE"/>
    <w:lvl w:ilvl="0" w:tplc="817AA950">
      <w:start w:val="1"/>
      <w:numFmt w:val="decimal"/>
      <w:lvlText w:val="%1."/>
      <w:lvlJc w:val="left"/>
      <w:pPr>
        <w:ind w:left="720" w:hanging="360"/>
      </w:pPr>
    </w:lvl>
    <w:lvl w:ilvl="1" w:tplc="FF8C595A">
      <w:start w:val="1"/>
      <w:numFmt w:val="lowerLetter"/>
      <w:lvlText w:val="%2."/>
      <w:lvlJc w:val="left"/>
      <w:pPr>
        <w:ind w:left="1440" w:hanging="360"/>
      </w:pPr>
    </w:lvl>
    <w:lvl w:ilvl="2" w:tplc="68ECB4BC">
      <w:start w:val="1"/>
      <w:numFmt w:val="lowerRoman"/>
      <w:lvlText w:val="%3."/>
      <w:lvlJc w:val="right"/>
      <w:pPr>
        <w:ind w:left="2160" w:hanging="180"/>
      </w:pPr>
    </w:lvl>
    <w:lvl w:ilvl="3" w:tplc="3C7A95AA">
      <w:start w:val="1"/>
      <w:numFmt w:val="decimal"/>
      <w:lvlText w:val="%4."/>
      <w:lvlJc w:val="left"/>
      <w:pPr>
        <w:ind w:left="2880" w:hanging="360"/>
      </w:pPr>
    </w:lvl>
    <w:lvl w:ilvl="4" w:tplc="422ABEB8">
      <w:start w:val="1"/>
      <w:numFmt w:val="lowerLetter"/>
      <w:lvlText w:val="%5."/>
      <w:lvlJc w:val="left"/>
      <w:pPr>
        <w:ind w:left="3600" w:hanging="360"/>
      </w:pPr>
    </w:lvl>
    <w:lvl w:ilvl="5" w:tplc="1AB2A1A4">
      <w:start w:val="1"/>
      <w:numFmt w:val="lowerRoman"/>
      <w:lvlText w:val="%6."/>
      <w:lvlJc w:val="right"/>
      <w:pPr>
        <w:ind w:left="4320" w:hanging="180"/>
      </w:pPr>
    </w:lvl>
    <w:lvl w:ilvl="6" w:tplc="B0C4C33E">
      <w:start w:val="1"/>
      <w:numFmt w:val="decimal"/>
      <w:lvlText w:val="%7."/>
      <w:lvlJc w:val="left"/>
      <w:pPr>
        <w:ind w:left="5040" w:hanging="360"/>
      </w:pPr>
    </w:lvl>
    <w:lvl w:ilvl="7" w:tplc="C540D7A0">
      <w:start w:val="1"/>
      <w:numFmt w:val="lowerLetter"/>
      <w:lvlText w:val="%8."/>
      <w:lvlJc w:val="left"/>
      <w:pPr>
        <w:ind w:left="5760" w:hanging="360"/>
      </w:pPr>
    </w:lvl>
    <w:lvl w:ilvl="8" w:tplc="95847A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5A3FA43"/>
    <w:multiLevelType w:val="hybridMultilevel"/>
    <w:tmpl w:val="6ED8CAB2"/>
    <w:lvl w:ilvl="0" w:tplc="C2C829E8">
      <w:start w:val="1"/>
      <w:numFmt w:val="decimal"/>
      <w:lvlText w:val="%1."/>
      <w:lvlJc w:val="left"/>
      <w:pPr>
        <w:ind w:left="720" w:hanging="360"/>
      </w:pPr>
    </w:lvl>
    <w:lvl w:ilvl="1" w:tplc="FE4E81DE">
      <w:start w:val="1"/>
      <w:numFmt w:val="decimal"/>
      <w:lvlText w:val="%2."/>
      <w:lvlJc w:val="left"/>
      <w:pPr>
        <w:ind w:left="1440" w:hanging="360"/>
      </w:pPr>
    </w:lvl>
    <w:lvl w:ilvl="2" w:tplc="A0BE48E0">
      <w:start w:val="1"/>
      <w:numFmt w:val="lowerRoman"/>
      <w:lvlText w:val="%3."/>
      <w:lvlJc w:val="right"/>
      <w:pPr>
        <w:ind w:left="2160" w:hanging="180"/>
      </w:pPr>
    </w:lvl>
    <w:lvl w:ilvl="3" w:tplc="0E260868">
      <w:start w:val="1"/>
      <w:numFmt w:val="decimal"/>
      <w:lvlText w:val="%4."/>
      <w:lvlJc w:val="left"/>
      <w:pPr>
        <w:ind w:left="2880" w:hanging="360"/>
      </w:pPr>
    </w:lvl>
    <w:lvl w:ilvl="4" w:tplc="D0304CF4">
      <w:start w:val="1"/>
      <w:numFmt w:val="lowerLetter"/>
      <w:lvlText w:val="%5."/>
      <w:lvlJc w:val="left"/>
      <w:pPr>
        <w:ind w:left="3600" w:hanging="360"/>
      </w:pPr>
    </w:lvl>
    <w:lvl w:ilvl="5" w:tplc="82383244">
      <w:start w:val="1"/>
      <w:numFmt w:val="lowerRoman"/>
      <w:lvlText w:val="%6."/>
      <w:lvlJc w:val="right"/>
      <w:pPr>
        <w:ind w:left="4320" w:hanging="180"/>
      </w:pPr>
    </w:lvl>
    <w:lvl w:ilvl="6" w:tplc="A176B910">
      <w:start w:val="1"/>
      <w:numFmt w:val="decimal"/>
      <w:lvlText w:val="%7."/>
      <w:lvlJc w:val="left"/>
      <w:pPr>
        <w:ind w:left="5040" w:hanging="360"/>
      </w:pPr>
    </w:lvl>
    <w:lvl w:ilvl="7" w:tplc="3710E702">
      <w:start w:val="1"/>
      <w:numFmt w:val="lowerLetter"/>
      <w:lvlText w:val="%8."/>
      <w:lvlJc w:val="left"/>
      <w:pPr>
        <w:ind w:left="5760" w:hanging="360"/>
      </w:pPr>
    </w:lvl>
    <w:lvl w:ilvl="8" w:tplc="EE1C608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94B3E14"/>
    <w:multiLevelType w:val="hybridMultilevel"/>
    <w:tmpl w:val="003A030E"/>
    <w:lvl w:ilvl="0" w:tplc="AB149FFE">
      <w:start w:val="1"/>
      <w:numFmt w:val="decimal"/>
      <w:lvlText w:val="%1."/>
      <w:lvlJc w:val="left"/>
      <w:pPr>
        <w:ind w:left="720" w:hanging="360"/>
      </w:pPr>
    </w:lvl>
    <w:lvl w:ilvl="1" w:tplc="44249524">
      <w:start w:val="1"/>
      <w:numFmt w:val="lowerLetter"/>
      <w:lvlText w:val="%2."/>
      <w:lvlJc w:val="left"/>
      <w:pPr>
        <w:ind w:left="1440" w:hanging="360"/>
      </w:pPr>
    </w:lvl>
    <w:lvl w:ilvl="2" w:tplc="2D821F74">
      <w:start w:val="1"/>
      <w:numFmt w:val="lowerRoman"/>
      <w:lvlText w:val="%3."/>
      <w:lvlJc w:val="right"/>
      <w:pPr>
        <w:ind w:left="2160" w:hanging="180"/>
      </w:pPr>
    </w:lvl>
    <w:lvl w:ilvl="3" w:tplc="260057B4">
      <w:start w:val="1"/>
      <w:numFmt w:val="decimal"/>
      <w:lvlText w:val="%4."/>
      <w:lvlJc w:val="left"/>
      <w:pPr>
        <w:ind w:left="2880" w:hanging="360"/>
      </w:pPr>
    </w:lvl>
    <w:lvl w:ilvl="4" w:tplc="F54AD616">
      <w:start w:val="1"/>
      <w:numFmt w:val="lowerLetter"/>
      <w:lvlText w:val="%5."/>
      <w:lvlJc w:val="left"/>
      <w:pPr>
        <w:ind w:left="3600" w:hanging="360"/>
      </w:pPr>
    </w:lvl>
    <w:lvl w:ilvl="5" w:tplc="9A24C87A">
      <w:start w:val="1"/>
      <w:numFmt w:val="lowerRoman"/>
      <w:lvlText w:val="%6."/>
      <w:lvlJc w:val="right"/>
      <w:pPr>
        <w:ind w:left="4320" w:hanging="180"/>
      </w:pPr>
    </w:lvl>
    <w:lvl w:ilvl="6" w:tplc="A962A008">
      <w:start w:val="1"/>
      <w:numFmt w:val="decimal"/>
      <w:lvlText w:val="%7."/>
      <w:lvlJc w:val="left"/>
      <w:pPr>
        <w:ind w:left="5040" w:hanging="360"/>
      </w:pPr>
    </w:lvl>
    <w:lvl w:ilvl="7" w:tplc="E5BC1646">
      <w:start w:val="1"/>
      <w:numFmt w:val="lowerLetter"/>
      <w:lvlText w:val="%8."/>
      <w:lvlJc w:val="left"/>
      <w:pPr>
        <w:ind w:left="5760" w:hanging="360"/>
      </w:pPr>
    </w:lvl>
    <w:lvl w:ilvl="8" w:tplc="FAD09A8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1011EAB"/>
    <w:multiLevelType w:val="hybridMultilevel"/>
    <w:tmpl w:val="753C0C48"/>
    <w:lvl w:ilvl="0" w:tplc="8BBE7416">
      <w:start w:val="1"/>
      <w:numFmt w:val="decimal"/>
      <w:lvlText w:val="%1."/>
      <w:lvlJc w:val="left"/>
      <w:pPr>
        <w:ind w:left="720" w:hanging="360"/>
      </w:pPr>
    </w:lvl>
    <w:lvl w:ilvl="1" w:tplc="0158F4B4">
      <w:start w:val="1"/>
      <w:numFmt w:val="lowerLetter"/>
      <w:lvlText w:val="%2."/>
      <w:lvlJc w:val="left"/>
      <w:pPr>
        <w:ind w:left="1440" w:hanging="360"/>
      </w:pPr>
    </w:lvl>
    <w:lvl w:ilvl="2" w:tplc="3CAAD20E">
      <w:start w:val="1"/>
      <w:numFmt w:val="lowerRoman"/>
      <w:lvlText w:val="%3."/>
      <w:lvlJc w:val="right"/>
      <w:pPr>
        <w:ind w:left="2160" w:hanging="180"/>
      </w:pPr>
    </w:lvl>
    <w:lvl w:ilvl="3" w:tplc="157C8BA0">
      <w:start w:val="1"/>
      <w:numFmt w:val="decimal"/>
      <w:lvlText w:val="%4."/>
      <w:lvlJc w:val="left"/>
      <w:pPr>
        <w:ind w:left="2880" w:hanging="360"/>
      </w:pPr>
    </w:lvl>
    <w:lvl w:ilvl="4" w:tplc="1E061C00">
      <w:start w:val="1"/>
      <w:numFmt w:val="lowerLetter"/>
      <w:lvlText w:val="%5."/>
      <w:lvlJc w:val="left"/>
      <w:pPr>
        <w:ind w:left="3600" w:hanging="360"/>
      </w:pPr>
    </w:lvl>
    <w:lvl w:ilvl="5" w:tplc="A2D2E2F0">
      <w:start w:val="1"/>
      <w:numFmt w:val="lowerRoman"/>
      <w:lvlText w:val="%6."/>
      <w:lvlJc w:val="right"/>
      <w:pPr>
        <w:ind w:left="4320" w:hanging="180"/>
      </w:pPr>
    </w:lvl>
    <w:lvl w:ilvl="6" w:tplc="98464BD4">
      <w:start w:val="1"/>
      <w:numFmt w:val="decimal"/>
      <w:lvlText w:val="%7."/>
      <w:lvlJc w:val="left"/>
      <w:pPr>
        <w:ind w:left="5040" w:hanging="360"/>
      </w:pPr>
    </w:lvl>
    <w:lvl w:ilvl="7" w:tplc="92A693B4">
      <w:start w:val="1"/>
      <w:numFmt w:val="lowerLetter"/>
      <w:lvlText w:val="%8."/>
      <w:lvlJc w:val="left"/>
      <w:pPr>
        <w:ind w:left="5760" w:hanging="360"/>
      </w:pPr>
    </w:lvl>
    <w:lvl w:ilvl="8" w:tplc="EFE016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3CC341B"/>
    <w:multiLevelType w:val="hybridMultilevel"/>
    <w:tmpl w:val="3D508E4A"/>
    <w:lvl w:ilvl="0" w:tplc="1012DE0C">
      <w:start w:val="1"/>
      <w:numFmt w:val="decimal"/>
      <w:lvlText w:val="%1."/>
      <w:lvlJc w:val="left"/>
      <w:pPr>
        <w:ind w:left="720" w:hanging="360"/>
      </w:pPr>
    </w:lvl>
    <w:lvl w:ilvl="1" w:tplc="F9304496">
      <w:start w:val="1"/>
      <w:numFmt w:val="decimal"/>
      <w:lvlText w:val="%2."/>
      <w:lvlJc w:val="left"/>
      <w:pPr>
        <w:ind w:left="1440" w:hanging="360"/>
      </w:pPr>
    </w:lvl>
    <w:lvl w:ilvl="2" w:tplc="7C9A7DBC">
      <w:start w:val="1"/>
      <w:numFmt w:val="lowerRoman"/>
      <w:lvlText w:val="%3."/>
      <w:lvlJc w:val="right"/>
      <w:pPr>
        <w:ind w:left="2160" w:hanging="180"/>
      </w:pPr>
    </w:lvl>
    <w:lvl w:ilvl="3" w:tplc="3D6EF72A">
      <w:start w:val="1"/>
      <w:numFmt w:val="decimal"/>
      <w:lvlText w:val="%4."/>
      <w:lvlJc w:val="left"/>
      <w:pPr>
        <w:ind w:left="2880" w:hanging="360"/>
      </w:pPr>
    </w:lvl>
    <w:lvl w:ilvl="4" w:tplc="CA826A66">
      <w:start w:val="1"/>
      <w:numFmt w:val="lowerLetter"/>
      <w:lvlText w:val="%5."/>
      <w:lvlJc w:val="left"/>
      <w:pPr>
        <w:ind w:left="3600" w:hanging="360"/>
      </w:pPr>
    </w:lvl>
    <w:lvl w:ilvl="5" w:tplc="215AD012">
      <w:start w:val="1"/>
      <w:numFmt w:val="lowerRoman"/>
      <w:lvlText w:val="%6."/>
      <w:lvlJc w:val="right"/>
      <w:pPr>
        <w:ind w:left="4320" w:hanging="180"/>
      </w:pPr>
    </w:lvl>
    <w:lvl w:ilvl="6" w:tplc="E6BA1A8E">
      <w:start w:val="1"/>
      <w:numFmt w:val="decimal"/>
      <w:lvlText w:val="%7."/>
      <w:lvlJc w:val="left"/>
      <w:pPr>
        <w:ind w:left="5040" w:hanging="360"/>
      </w:pPr>
    </w:lvl>
    <w:lvl w:ilvl="7" w:tplc="41467B44">
      <w:start w:val="1"/>
      <w:numFmt w:val="lowerLetter"/>
      <w:lvlText w:val="%8."/>
      <w:lvlJc w:val="left"/>
      <w:pPr>
        <w:ind w:left="5760" w:hanging="360"/>
      </w:pPr>
    </w:lvl>
    <w:lvl w:ilvl="8" w:tplc="55AAAC3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8E971AB"/>
    <w:multiLevelType w:val="hybridMultilevel"/>
    <w:tmpl w:val="07FC98BC"/>
    <w:lvl w:ilvl="0" w:tplc="CA1C50F2">
      <w:start w:val="1"/>
      <w:numFmt w:val="decimal"/>
      <w:lvlText w:val="%1."/>
      <w:lvlJc w:val="left"/>
      <w:pPr>
        <w:ind w:left="720" w:hanging="360"/>
      </w:pPr>
    </w:lvl>
    <w:lvl w:ilvl="1" w:tplc="EE1E8382">
      <w:start w:val="1"/>
      <w:numFmt w:val="lowerLetter"/>
      <w:lvlText w:val="%2."/>
      <w:lvlJc w:val="left"/>
      <w:pPr>
        <w:ind w:left="1440" w:hanging="360"/>
      </w:pPr>
    </w:lvl>
    <w:lvl w:ilvl="2" w:tplc="73F62D5E">
      <w:start w:val="1"/>
      <w:numFmt w:val="lowerRoman"/>
      <w:lvlText w:val="%3."/>
      <w:lvlJc w:val="right"/>
      <w:pPr>
        <w:ind w:left="2160" w:hanging="180"/>
      </w:pPr>
    </w:lvl>
    <w:lvl w:ilvl="3" w:tplc="E3B4F6C6">
      <w:start w:val="1"/>
      <w:numFmt w:val="decimal"/>
      <w:lvlText w:val="%4."/>
      <w:lvlJc w:val="left"/>
      <w:pPr>
        <w:ind w:left="2880" w:hanging="360"/>
      </w:pPr>
    </w:lvl>
    <w:lvl w:ilvl="4" w:tplc="C276D03A">
      <w:start w:val="1"/>
      <w:numFmt w:val="lowerLetter"/>
      <w:lvlText w:val="%5."/>
      <w:lvlJc w:val="left"/>
      <w:pPr>
        <w:ind w:left="3600" w:hanging="360"/>
      </w:pPr>
    </w:lvl>
    <w:lvl w:ilvl="5" w:tplc="EFE0188E">
      <w:start w:val="1"/>
      <w:numFmt w:val="lowerRoman"/>
      <w:lvlText w:val="%6."/>
      <w:lvlJc w:val="right"/>
      <w:pPr>
        <w:ind w:left="4320" w:hanging="180"/>
      </w:pPr>
    </w:lvl>
    <w:lvl w:ilvl="6" w:tplc="4AB47386">
      <w:start w:val="1"/>
      <w:numFmt w:val="decimal"/>
      <w:lvlText w:val="%7."/>
      <w:lvlJc w:val="left"/>
      <w:pPr>
        <w:ind w:left="5040" w:hanging="360"/>
      </w:pPr>
    </w:lvl>
    <w:lvl w:ilvl="7" w:tplc="7026EA6E">
      <w:start w:val="1"/>
      <w:numFmt w:val="lowerLetter"/>
      <w:lvlText w:val="%8."/>
      <w:lvlJc w:val="left"/>
      <w:pPr>
        <w:ind w:left="5760" w:hanging="360"/>
      </w:pPr>
    </w:lvl>
    <w:lvl w:ilvl="8" w:tplc="FDA0843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6E5B1"/>
    <w:multiLevelType w:val="hybridMultilevel"/>
    <w:tmpl w:val="9A1804A0"/>
    <w:lvl w:ilvl="0" w:tplc="B69E475E">
      <w:start w:val="1"/>
      <w:numFmt w:val="decimal"/>
      <w:lvlText w:val="%1."/>
      <w:lvlJc w:val="left"/>
      <w:pPr>
        <w:ind w:left="720" w:hanging="360"/>
      </w:pPr>
    </w:lvl>
    <w:lvl w:ilvl="1" w:tplc="547A58AA">
      <w:start w:val="1"/>
      <w:numFmt w:val="decimal"/>
      <w:lvlText w:val="%2."/>
      <w:lvlJc w:val="left"/>
      <w:pPr>
        <w:ind w:left="1440" w:hanging="360"/>
      </w:pPr>
    </w:lvl>
    <w:lvl w:ilvl="2" w:tplc="01CE9E36">
      <w:start w:val="1"/>
      <w:numFmt w:val="lowerRoman"/>
      <w:lvlText w:val="%3."/>
      <w:lvlJc w:val="right"/>
      <w:pPr>
        <w:ind w:left="2160" w:hanging="180"/>
      </w:pPr>
    </w:lvl>
    <w:lvl w:ilvl="3" w:tplc="08B43CBE">
      <w:start w:val="1"/>
      <w:numFmt w:val="decimal"/>
      <w:lvlText w:val="%4."/>
      <w:lvlJc w:val="left"/>
      <w:pPr>
        <w:ind w:left="2880" w:hanging="360"/>
      </w:pPr>
    </w:lvl>
    <w:lvl w:ilvl="4" w:tplc="CD06D678">
      <w:start w:val="1"/>
      <w:numFmt w:val="lowerLetter"/>
      <w:lvlText w:val="%5."/>
      <w:lvlJc w:val="left"/>
      <w:pPr>
        <w:ind w:left="3600" w:hanging="360"/>
      </w:pPr>
    </w:lvl>
    <w:lvl w:ilvl="5" w:tplc="52760060">
      <w:start w:val="1"/>
      <w:numFmt w:val="lowerRoman"/>
      <w:lvlText w:val="%6."/>
      <w:lvlJc w:val="right"/>
      <w:pPr>
        <w:ind w:left="4320" w:hanging="180"/>
      </w:pPr>
    </w:lvl>
    <w:lvl w:ilvl="6" w:tplc="AC141602">
      <w:start w:val="1"/>
      <w:numFmt w:val="decimal"/>
      <w:lvlText w:val="%7."/>
      <w:lvlJc w:val="left"/>
      <w:pPr>
        <w:ind w:left="5040" w:hanging="360"/>
      </w:pPr>
    </w:lvl>
    <w:lvl w:ilvl="7" w:tplc="C70A7904">
      <w:start w:val="1"/>
      <w:numFmt w:val="lowerLetter"/>
      <w:lvlText w:val="%8."/>
      <w:lvlJc w:val="left"/>
      <w:pPr>
        <w:ind w:left="5760" w:hanging="360"/>
      </w:pPr>
    </w:lvl>
    <w:lvl w:ilvl="8" w:tplc="FF04DBF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754CBF6A"/>
    <w:multiLevelType w:val="hybridMultilevel"/>
    <w:tmpl w:val="9B1ABAA6"/>
    <w:lvl w:ilvl="0" w:tplc="E7541318">
      <w:start w:val="1"/>
      <w:numFmt w:val="decimal"/>
      <w:lvlText w:val="%1."/>
      <w:lvlJc w:val="left"/>
      <w:pPr>
        <w:ind w:left="720" w:hanging="360"/>
      </w:pPr>
    </w:lvl>
    <w:lvl w:ilvl="1" w:tplc="C076F6FE">
      <w:start w:val="1"/>
      <w:numFmt w:val="decimal"/>
      <w:lvlText w:val="%2."/>
      <w:lvlJc w:val="left"/>
      <w:pPr>
        <w:ind w:left="1440" w:hanging="360"/>
      </w:pPr>
    </w:lvl>
    <w:lvl w:ilvl="2" w:tplc="14882774">
      <w:start w:val="1"/>
      <w:numFmt w:val="lowerRoman"/>
      <w:lvlText w:val="%3."/>
      <w:lvlJc w:val="right"/>
      <w:pPr>
        <w:ind w:left="2160" w:hanging="180"/>
      </w:pPr>
    </w:lvl>
    <w:lvl w:ilvl="3" w:tplc="FDFEAD3C">
      <w:start w:val="1"/>
      <w:numFmt w:val="decimal"/>
      <w:lvlText w:val="%4."/>
      <w:lvlJc w:val="left"/>
      <w:pPr>
        <w:ind w:left="2880" w:hanging="360"/>
      </w:pPr>
    </w:lvl>
    <w:lvl w:ilvl="4" w:tplc="8D2442EE">
      <w:start w:val="1"/>
      <w:numFmt w:val="lowerLetter"/>
      <w:lvlText w:val="%5."/>
      <w:lvlJc w:val="left"/>
      <w:pPr>
        <w:ind w:left="3600" w:hanging="360"/>
      </w:pPr>
    </w:lvl>
    <w:lvl w:ilvl="5" w:tplc="203E6A54">
      <w:start w:val="1"/>
      <w:numFmt w:val="lowerRoman"/>
      <w:lvlText w:val="%6."/>
      <w:lvlJc w:val="right"/>
      <w:pPr>
        <w:ind w:left="4320" w:hanging="180"/>
      </w:pPr>
    </w:lvl>
    <w:lvl w:ilvl="6" w:tplc="7902C41C">
      <w:start w:val="1"/>
      <w:numFmt w:val="decimal"/>
      <w:lvlText w:val="%7."/>
      <w:lvlJc w:val="left"/>
      <w:pPr>
        <w:ind w:left="5040" w:hanging="360"/>
      </w:pPr>
    </w:lvl>
    <w:lvl w:ilvl="7" w:tplc="F434FC8E">
      <w:start w:val="1"/>
      <w:numFmt w:val="lowerLetter"/>
      <w:lvlText w:val="%8."/>
      <w:lvlJc w:val="left"/>
      <w:pPr>
        <w:ind w:left="5760" w:hanging="360"/>
      </w:pPr>
    </w:lvl>
    <w:lvl w:ilvl="8" w:tplc="94FADC3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03618113">
    <w:abstractNumId w:val="30"/>
  </w:num>
  <w:num w:numId="2" w16cid:durableId="1021784280">
    <w:abstractNumId w:val="27"/>
  </w:num>
  <w:num w:numId="3" w16cid:durableId="1492023859">
    <w:abstractNumId w:val="28"/>
  </w:num>
  <w:num w:numId="4" w16cid:durableId="455224032">
    <w:abstractNumId w:val="18"/>
  </w:num>
  <w:num w:numId="5" w16cid:durableId="1479150464">
    <w:abstractNumId w:val="25"/>
  </w:num>
  <w:num w:numId="6" w16cid:durableId="775099054">
    <w:abstractNumId w:val="21"/>
  </w:num>
  <w:num w:numId="7" w16cid:durableId="1799447169">
    <w:abstractNumId w:val="16"/>
  </w:num>
  <w:num w:numId="8" w16cid:durableId="992757216">
    <w:abstractNumId w:val="4"/>
  </w:num>
  <w:num w:numId="9" w16cid:durableId="668212249">
    <w:abstractNumId w:val="9"/>
  </w:num>
  <w:num w:numId="10" w16cid:durableId="676857007">
    <w:abstractNumId w:val="7"/>
  </w:num>
  <w:num w:numId="11" w16cid:durableId="742529465">
    <w:abstractNumId w:val="1"/>
  </w:num>
  <w:num w:numId="12" w16cid:durableId="1406225548">
    <w:abstractNumId w:val="31"/>
  </w:num>
  <w:num w:numId="13" w16cid:durableId="1643120449">
    <w:abstractNumId w:val="29"/>
  </w:num>
  <w:num w:numId="14" w16cid:durableId="282464656">
    <w:abstractNumId w:val="5"/>
  </w:num>
  <w:num w:numId="15" w16cid:durableId="1304307664">
    <w:abstractNumId w:val="14"/>
  </w:num>
  <w:num w:numId="16" w16cid:durableId="2108573646">
    <w:abstractNumId w:val="19"/>
  </w:num>
  <w:num w:numId="17" w16cid:durableId="1372610130">
    <w:abstractNumId w:val="6"/>
  </w:num>
  <w:num w:numId="18" w16cid:durableId="1980694684">
    <w:abstractNumId w:val="13"/>
  </w:num>
  <w:num w:numId="19" w16cid:durableId="37972104">
    <w:abstractNumId w:val="17"/>
  </w:num>
  <w:num w:numId="20" w16cid:durableId="1242645176">
    <w:abstractNumId w:val="22"/>
  </w:num>
  <w:num w:numId="21" w16cid:durableId="1473331424">
    <w:abstractNumId w:val="11"/>
  </w:num>
  <w:num w:numId="22" w16cid:durableId="678316532">
    <w:abstractNumId w:val="0"/>
  </w:num>
  <w:num w:numId="23" w16cid:durableId="1732465120">
    <w:abstractNumId w:val="8"/>
  </w:num>
  <w:num w:numId="24" w16cid:durableId="2042439273">
    <w:abstractNumId w:val="24"/>
  </w:num>
  <w:num w:numId="25" w16cid:durableId="110437056">
    <w:abstractNumId w:val="2"/>
  </w:num>
  <w:num w:numId="26" w16cid:durableId="1679580216">
    <w:abstractNumId w:val="26"/>
  </w:num>
  <w:num w:numId="27" w16cid:durableId="962343481">
    <w:abstractNumId w:val="23"/>
  </w:num>
  <w:num w:numId="28" w16cid:durableId="1922450041">
    <w:abstractNumId w:val="15"/>
  </w:num>
  <w:num w:numId="29" w16cid:durableId="113181355">
    <w:abstractNumId w:val="3"/>
  </w:num>
  <w:num w:numId="30" w16cid:durableId="1246955398">
    <w:abstractNumId w:val="10"/>
  </w:num>
  <w:num w:numId="31" w16cid:durableId="1160388203">
    <w:abstractNumId w:val="12"/>
  </w:num>
  <w:num w:numId="32" w16cid:durableId="18167464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747DA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279E5"/>
    <w:rsid w:val="002334EB"/>
    <w:rsid w:val="00234684"/>
    <w:rsid w:val="0025395B"/>
    <w:rsid w:val="00254CBE"/>
    <w:rsid w:val="00255A41"/>
    <w:rsid w:val="00264EC4"/>
    <w:rsid w:val="00270678"/>
    <w:rsid w:val="00280BE6"/>
    <w:rsid w:val="002922C4"/>
    <w:rsid w:val="002A5E27"/>
    <w:rsid w:val="002A7107"/>
    <w:rsid w:val="002B5424"/>
    <w:rsid w:val="002C12A7"/>
    <w:rsid w:val="002D5541"/>
    <w:rsid w:val="002E1608"/>
    <w:rsid w:val="002E8B36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6661C"/>
    <w:rsid w:val="00473B3E"/>
    <w:rsid w:val="004831AE"/>
    <w:rsid w:val="00491CC1"/>
    <w:rsid w:val="004E0725"/>
    <w:rsid w:val="004E4037"/>
    <w:rsid w:val="004E4574"/>
    <w:rsid w:val="004E6C9A"/>
    <w:rsid w:val="00500DA2"/>
    <w:rsid w:val="005613E4"/>
    <w:rsid w:val="00562041"/>
    <w:rsid w:val="00571FC4"/>
    <w:rsid w:val="005A3F8C"/>
    <w:rsid w:val="005B4961"/>
    <w:rsid w:val="005C00D7"/>
    <w:rsid w:val="005C333A"/>
    <w:rsid w:val="005D021A"/>
    <w:rsid w:val="005D4262"/>
    <w:rsid w:val="005E1391"/>
    <w:rsid w:val="005EE76F"/>
    <w:rsid w:val="005F1EFB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061F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A5D06"/>
    <w:rsid w:val="007C4972"/>
    <w:rsid w:val="007C6B66"/>
    <w:rsid w:val="007E0B43"/>
    <w:rsid w:val="007F223E"/>
    <w:rsid w:val="00804367"/>
    <w:rsid w:val="00834900"/>
    <w:rsid w:val="0085625F"/>
    <w:rsid w:val="00885A38"/>
    <w:rsid w:val="008B03B4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672A0"/>
    <w:rsid w:val="00E934A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  <w:rsid w:val="018EDC61"/>
    <w:rsid w:val="01DAB929"/>
    <w:rsid w:val="0218012E"/>
    <w:rsid w:val="02D5A7BD"/>
    <w:rsid w:val="036F1D3F"/>
    <w:rsid w:val="038D34EE"/>
    <w:rsid w:val="0399F3A3"/>
    <w:rsid w:val="03FD5C49"/>
    <w:rsid w:val="040F6FD8"/>
    <w:rsid w:val="058D4065"/>
    <w:rsid w:val="06328C47"/>
    <w:rsid w:val="063502FC"/>
    <w:rsid w:val="0674A409"/>
    <w:rsid w:val="06A4E55F"/>
    <w:rsid w:val="06B86C08"/>
    <w:rsid w:val="0731D85F"/>
    <w:rsid w:val="077818E3"/>
    <w:rsid w:val="084B7892"/>
    <w:rsid w:val="08665A49"/>
    <w:rsid w:val="091D9C3F"/>
    <w:rsid w:val="095B45F8"/>
    <w:rsid w:val="09DF781A"/>
    <w:rsid w:val="09F00CCA"/>
    <w:rsid w:val="0B0597C8"/>
    <w:rsid w:val="0B0F18E5"/>
    <w:rsid w:val="0BB945CC"/>
    <w:rsid w:val="0BBCF362"/>
    <w:rsid w:val="0BE7EC63"/>
    <w:rsid w:val="0BF03F40"/>
    <w:rsid w:val="0C339800"/>
    <w:rsid w:val="0C95ADB7"/>
    <w:rsid w:val="0C9D6D15"/>
    <w:rsid w:val="0D3393D9"/>
    <w:rsid w:val="0E50B4E9"/>
    <w:rsid w:val="0E59C57E"/>
    <w:rsid w:val="0EC77BEA"/>
    <w:rsid w:val="0F507CCE"/>
    <w:rsid w:val="0F9CA192"/>
    <w:rsid w:val="0FA6B92C"/>
    <w:rsid w:val="0FBA99E4"/>
    <w:rsid w:val="105F4E4E"/>
    <w:rsid w:val="10B13C04"/>
    <w:rsid w:val="11631941"/>
    <w:rsid w:val="117345B5"/>
    <w:rsid w:val="12711263"/>
    <w:rsid w:val="132861C1"/>
    <w:rsid w:val="135D65E9"/>
    <w:rsid w:val="1478003B"/>
    <w:rsid w:val="14B38E40"/>
    <w:rsid w:val="14CFECD6"/>
    <w:rsid w:val="15168FF3"/>
    <w:rsid w:val="176FD1D9"/>
    <w:rsid w:val="17999FCE"/>
    <w:rsid w:val="17B3FE03"/>
    <w:rsid w:val="1867A430"/>
    <w:rsid w:val="18851CCD"/>
    <w:rsid w:val="1960D5A1"/>
    <w:rsid w:val="1993DB34"/>
    <w:rsid w:val="19B2DDFB"/>
    <w:rsid w:val="1A63DFA6"/>
    <w:rsid w:val="1ABA38AA"/>
    <w:rsid w:val="1AC62144"/>
    <w:rsid w:val="1AE4CFD0"/>
    <w:rsid w:val="1B90C61E"/>
    <w:rsid w:val="1C0BBFDF"/>
    <w:rsid w:val="1C450D71"/>
    <w:rsid w:val="1CED190B"/>
    <w:rsid w:val="1D1AD543"/>
    <w:rsid w:val="1D3017BC"/>
    <w:rsid w:val="1D4A6376"/>
    <w:rsid w:val="1E1556CC"/>
    <w:rsid w:val="1E83DBA4"/>
    <w:rsid w:val="1E88E96C"/>
    <w:rsid w:val="1F4259EA"/>
    <w:rsid w:val="1F86EB25"/>
    <w:rsid w:val="202EAE3A"/>
    <w:rsid w:val="2083A267"/>
    <w:rsid w:val="210B5A9E"/>
    <w:rsid w:val="215B8CD4"/>
    <w:rsid w:val="224CE95E"/>
    <w:rsid w:val="2298EF1D"/>
    <w:rsid w:val="232FD5F7"/>
    <w:rsid w:val="23503F24"/>
    <w:rsid w:val="235817A2"/>
    <w:rsid w:val="23596E19"/>
    <w:rsid w:val="23B06F42"/>
    <w:rsid w:val="23E6FBB4"/>
    <w:rsid w:val="25CD0F9A"/>
    <w:rsid w:val="26044C8C"/>
    <w:rsid w:val="2637332E"/>
    <w:rsid w:val="26CB38A6"/>
    <w:rsid w:val="27D26A8E"/>
    <w:rsid w:val="28DF93D5"/>
    <w:rsid w:val="29FABA0C"/>
    <w:rsid w:val="2A08D35F"/>
    <w:rsid w:val="2A1022C8"/>
    <w:rsid w:val="2A113ACC"/>
    <w:rsid w:val="2A688179"/>
    <w:rsid w:val="2B2BEB0F"/>
    <w:rsid w:val="2C439AB3"/>
    <w:rsid w:val="2D102EB8"/>
    <w:rsid w:val="2D4BA28B"/>
    <w:rsid w:val="2DC40DF9"/>
    <w:rsid w:val="2F174BBB"/>
    <w:rsid w:val="2F27E6F7"/>
    <w:rsid w:val="2F8ED41A"/>
    <w:rsid w:val="3016F0F8"/>
    <w:rsid w:val="306E75C8"/>
    <w:rsid w:val="3194B820"/>
    <w:rsid w:val="3254985F"/>
    <w:rsid w:val="326652BA"/>
    <w:rsid w:val="32BE0041"/>
    <w:rsid w:val="3320A2B1"/>
    <w:rsid w:val="339B9868"/>
    <w:rsid w:val="34BB6A30"/>
    <w:rsid w:val="35163C40"/>
    <w:rsid w:val="3533D829"/>
    <w:rsid w:val="357BED0D"/>
    <w:rsid w:val="35E156D4"/>
    <w:rsid w:val="36A16DEC"/>
    <w:rsid w:val="375F394D"/>
    <w:rsid w:val="38672D70"/>
    <w:rsid w:val="388CEA3C"/>
    <w:rsid w:val="38A40EC8"/>
    <w:rsid w:val="3A0E6308"/>
    <w:rsid w:val="3A392B2B"/>
    <w:rsid w:val="3A8968A4"/>
    <w:rsid w:val="3C949328"/>
    <w:rsid w:val="3CEFBD1C"/>
    <w:rsid w:val="3D76CCFA"/>
    <w:rsid w:val="3DF737D0"/>
    <w:rsid w:val="3E750069"/>
    <w:rsid w:val="3E98A923"/>
    <w:rsid w:val="3EEDA7DD"/>
    <w:rsid w:val="3F2FDC45"/>
    <w:rsid w:val="3F69E6B9"/>
    <w:rsid w:val="3FC84ED1"/>
    <w:rsid w:val="3FE5BC77"/>
    <w:rsid w:val="40321788"/>
    <w:rsid w:val="4035E73F"/>
    <w:rsid w:val="4103D9F5"/>
    <w:rsid w:val="410C19C0"/>
    <w:rsid w:val="426B8FE7"/>
    <w:rsid w:val="42824990"/>
    <w:rsid w:val="42DE5923"/>
    <w:rsid w:val="42F850B9"/>
    <w:rsid w:val="436B1EA7"/>
    <w:rsid w:val="43883D7C"/>
    <w:rsid w:val="44597F2E"/>
    <w:rsid w:val="44A526FF"/>
    <w:rsid w:val="44A67305"/>
    <w:rsid w:val="457A350B"/>
    <w:rsid w:val="463D74E4"/>
    <w:rsid w:val="466A385D"/>
    <w:rsid w:val="46A5F9AA"/>
    <w:rsid w:val="46DFFC0D"/>
    <w:rsid w:val="4705FFFF"/>
    <w:rsid w:val="47F9BB7D"/>
    <w:rsid w:val="47FCED43"/>
    <w:rsid w:val="483A5A47"/>
    <w:rsid w:val="491FA5F6"/>
    <w:rsid w:val="4A8D2EF7"/>
    <w:rsid w:val="4B42FA55"/>
    <w:rsid w:val="4B7A2704"/>
    <w:rsid w:val="4BD4AEE8"/>
    <w:rsid w:val="4C95185A"/>
    <w:rsid w:val="4CD72364"/>
    <w:rsid w:val="4D15F765"/>
    <w:rsid w:val="4D234C2B"/>
    <w:rsid w:val="4E5E7FC5"/>
    <w:rsid w:val="4F0F4502"/>
    <w:rsid w:val="504D9827"/>
    <w:rsid w:val="505D02F9"/>
    <w:rsid w:val="50C80603"/>
    <w:rsid w:val="50CA63E3"/>
    <w:rsid w:val="5109B552"/>
    <w:rsid w:val="5145B138"/>
    <w:rsid w:val="5164C6DB"/>
    <w:rsid w:val="51979DF9"/>
    <w:rsid w:val="51E6C027"/>
    <w:rsid w:val="525BD7CB"/>
    <w:rsid w:val="52624E60"/>
    <w:rsid w:val="5271B837"/>
    <w:rsid w:val="534A1D26"/>
    <w:rsid w:val="5365F143"/>
    <w:rsid w:val="53FE1EC1"/>
    <w:rsid w:val="5414B3E5"/>
    <w:rsid w:val="5458EC0F"/>
    <w:rsid w:val="546C176E"/>
    <w:rsid w:val="55B224FD"/>
    <w:rsid w:val="569F4600"/>
    <w:rsid w:val="56A9692D"/>
    <w:rsid w:val="5812E47F"/>
    <w:rsid w:val="581C381B"/>
    <w:rsid w:val="5830295C"/>
    <w:rsid w:val="5880D799"/>
    <w:rsid w:val="59116E20"/>
    <w:rsid w:val="59461CAF"/>
    <w:rsid w:val="5953B2B0"/>
    <w:rsid w:val="59864897"/>
    <w:rsid w:val="59D033A7"/>
    <w:rsid w:val="59EB91C3"/>
    <w:rsid w:val="5A1CA7FA"/>
    <w:rsid w:val="5A682AAE"/>
    <w:rsid w:val="5A6D6045"/>
    <w:rsid w:val="5A887FE5"/>
    <w:rsid w:val="5BE25947"/>
    <w:rsid w:val="5BE6C590"/>
    <w:rsid w:val="5BF2F2A3"/>
    <w:rsid w:val="5C64BDEA"/>
    <w:rsid w:val="5D4D5850"/>
    <w:rsid w:val="5DCC9621"/>
    <w:rsid w:val="5E50A5FE"/>
    <w:rsid w:val="5ED4C5B1"/>
    <w:rsid w:val="5F40D168"/>
    <w:rsid w:val="5F4A0FFB"/>
    <w:rsid w:val="5F776DC9"/>
    <w:rsid w:val="5FF4D498"/>
    <w:rsid w:val="60037E24"/>
    <w:rsid w:val="6013B92D"/>
    <w:rsid w:val="60199AFE"/>
    <w:rsid w:val="6067AD68"/>
    <w:rsid w:val="60B5CA6A"/>
    <w:rsid w:val="60DCA1C9"/>
    <w:rsid w:val="61EDBC27"/>
    <w:rsid w:val="6244F37B"/>
    <w:rsid w:val="62A9C5CA"/>
    <w:rsid w:val="6319E93B"/>
    <w:rsid w:val="644EB1A6"/>
    <w:rsid w:val="654F36DB"/>
    <w:rsid w:val="657A598D"/>
    <w:rsid w:val="658567B7"/>
    <w:rsid w:val="65A99C57"/>
    <w:rsid w:val="66060749"/>
    <w:rsid w:val="672D3BEC"/>
    <w:rsid w:val="6740F6D2"/>
    <w:rsid w:val="67578E7E"/>
    <w:rsid w:val="6780D5CF"/>
    <w:rsid w:val="688A19EE"/>
    <w:rsid w:val="68E92A9F"/>
    <w:rsid w:val="6974A8DF"/>
    <w:rsid w:val="69876457"/>
    <w:rsid w:val="6A0071D1"/>
    <w:rsid w:val="6A128BBD"/>
    <w:rsid w:val="6A1FCA85"/>
    <w:rsid w:val="6A23C694"/>
    <w:rsid w:val="6A84FB00"/>
    <w:rsid w:val="6AF115C6"/>
    <w:rsid w:val="6B39CC64"/>
    <w:rsid w:val="6B5B7FED"/>
    <w:rsid w:val="6BE2A430"/>
    <w:rsid w:val="6C20CB61"/>
    <w:rsid w:val="6CC365CF"/>
    <w:rsid w:val="6DC86509"/>
    <w:rsid w:val="6E339974"/>
    <w:rsid w:val="6E629353"/>
    <w:rsid w:val="6F53DEE2"/>
    <w:rsid w:val="6F586C23"/>
    <w:rsid w:val="6F5D438E"/>
    <w:rsid w:val="6FC7E747"/>
    <w:rsid w:val="70318FC8"/>
    <w:rsid w:val="70940437"/>
    <w:rsid w:val="70C1FDD8"/>
    <w:rsid w:val="718A83C6"/>
    <w:rsid w:val="71BADF20"/>
    <w:rsid w:val="71C95982"/>
    <w:rsid w:val="71CD6029"/>
    <w:rsid w:val="71F3947D"/>
    <w:rsid w:val="7226D5EF"/>
    <w:rsid w:val="726FAC1B"/>
    <w:rsid w:val="7334E4BC"/>
    <w:rsid w:val="7345D465"/>
    <w:rsid w:val="740B7C7C"/>
    <w:rsid w:val="74754B9E"/>
    <w:rsid w:val="7480BA2E"/>
    <w:rsid w:val="74DDC4E2"/>
    <w:rsid w:val="74EBD88E"/>
    <w:rsid w:val="75067976"/>
    <w:rsid w:val="7572246C"/>
    <w:rsid w:val="766FD7BB"/>
    <w:rsid w:val="768136CB"/>
    <w:rsid w:val="771134B4"/>
    <w:rsid w:val="7744615E"/>
    <w:rsid w:val="77ACB4EA"/>
    <w:rsid w:val="7874360C"/>
    <w:rsid w:val="78B80BA8"/>
    <w:rsid w:val="79617D9A"/>
    <w:rsid w:val="7966E244"/>
    <w:rsid w:val="797E6B77"/>
    <w:rsid w:val="79BF49B1"/>
    <w:rsid w:val="7A5C15B4"/>
    <w:rsid w:val="7B363BEC"/>
    <w:rsid w:val="7B91CEAD"/>
    <w:rsid w:val="7D19885A"/>
    <w:rsid w:val="7D650E3D"/>
    <w:rsid w:val="7D8C8382"/>
    <w:rsid w:val="7D9EE4E0"/>
    <w:rsid w:val="7DE7700D"/>
    <w:rsid w:val="7DE9410D"/>
    <w:rsid w:val="7E0B10F7"/>
    <w:rsid w:val="7E2D0B95"/>
    <w:rsid w:val="7E3F19BF"/>
    <w:rsid w:val="7E9C295C"/>
    <w:rsid w:val="7EAD5A22"/>
    <w:rsid w:val="7EEAE5D3"/>
    <w:rsid w:val="7F087037"/>
    <w:rsid w:val="7F85116E"/>
    <w:rsid w:val="7FC880EE"/>
    <w:rsid w:val="7FF0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E306C"/>
  <w15:docId w15:val="{32EE0C31-5D21-447A-9B39-172F8080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0281D-6F2C-49A4-A406-21589F74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</TotalTime>
  <Pages>13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Nemanja Miloicic</cp:lastModifiedBy>
  <cp:revision>3</cp:revision>
  <cp:lastPrinted>1899-12-31T23:00:00Z</cp:lastPrinted>
  <dcterms:created xsi:type="dcterms:W3CDTF">2024-03-29T14:32:00Z</dcterms:created>
  <dcterms:modified xsi:type="dcterms:W3CDTF">2024-03-29T14:38:00Z</dcterms:modified>
</cp:coreProperties>
</file>