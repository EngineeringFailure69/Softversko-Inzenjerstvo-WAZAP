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5E5BF1" w:rsidR="002343C5" w:rsidRDefault="002343C5" w14:paraId="672A6659" w14:textId="57345E7A">
      <w:pPr>
        <w:pStyle w:val="BodyText"/>
        <w:rPr>
          <w:lang w:val="sr-Latn-RS"/>
        </w:rPr>
      </w:pPr>
    </w:p>
    <w:p w:rsidR="006D0694" w:rsidRDefault="3C4B4B82" w14:paraId="0A37501D" w14:textId="0045B786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Pr="34BDB0B7">
        <w:rPr>
          <w:lang w:val="sr-Latn-CS"/>
        </w:rPr>
        <w:t xml:space="preserve">Web aplikacija za </w:t>
      </w:r>
      <w:r w:rsidRPr="34BDB0B7" w:rsidR="71698CBD">
        <w:rPr>
          <w:lang w:val="sr-Latn-CS"/>
        </w:rPr>
        <w:t>a</w:t>
      </w:r>
      <w:r w:rsidRPr="34BDB0B7">
        <w:rPr>
          <w:lang w:val="sr-Latn-CS"/>
        </w:rPr>
        <w:t>kva park</w:t>
      </w:r>
    </w:p>
    <w:p w:rsidRPr="006F61C6" w:rsidR="002343C5" w:rsidRDefault="008E29EF" w14:paraId="6AB5723D" w14:textId="77777777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 xml:space="preserve">Predlog </w:t>
      </w:r>
      <w:r w:rsidRPr="006F61C6" w:rsidR="006F61C6">
        <w:rPr>
          <w:lang w:val="sr-Latn-CS"/>
        </w:rPr>
        <w:t>projekta</w:t>
      </w:r>
    </w:p>
    <w:p w:rsidRPr="006F61C6" w:rsidR="002343C5" w:rsidRDefault="002343C5" w14:paraId="5DAB6C7B" w14:textId="77777777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Pr="006F61C6" w:rsidR="002343C5" w:rsidRDefault="002343C5" w14:paraId="7E7B734B" w14:textId="77777777">
      <w:pPr>
        <w:pStyle w:val="Title"/>
        <w:jc w:val="right"/>
        <w:rPr>
          <w:sz w:val="28"/>
          <w:lang w:val="sr-Latn-CS"/>
        </w:rPr>
      </w:pPr>
      <w:r w:rsidRPr="006F61C6">
        <w:rPr>
          <w:sz w:val="28"/>
          <w:lang w:val="sr-Latn-CS"/>
        </w:rPr>
        <w:t>Ver</w:t>
      </w:r>
      <w:r w:rsidRPr="006F61C6" w:rsidR="006F61C6">
        <w:rPr>
          <w:sz w:val="28"/>
          <w:lang w:val="sr-Latn-CS"/>
        </w:rPr>
        <w:t>zija</w:t>
      </w:r>
      <w:r w:rsidRPr="006F61C6">
        <w:rPr>
          <w:sz w:val="28"/>
          <w:lang w:val="sr-Latn-CS"/>
        </w:rPr>
        <w:t xml:space="preserve"> </w:t>
      </w:r>
      <w:r w:rsidRPr="006F61C6" w:rsidR="006F61C6">
        <w:rPr>
          <w:sz w:val="28"/>
          <w:lang w:val="sr-Latn-CS"/>
        </w:rPr>
        <w:t>1</w:t>
      </w:r>
      <w:r w:rsidRPr="006F61C6">
        <w:rPr>
          <w:sz w:val="28"/>
          <w:lang w:val="sr-Latn-CS"/>
        </w:rPr>
        <w:t>.0</w:t>
      </w:r>
    </w:p>
    <w:p w:rsidRPr="006F61C6" w:rsidR="002343C5" w:rsidRDefault="002343C5" w14:paraId="02EB378F" w14:textId="77777777">
      <w:pPr>
        <w:rPr>
          <w:lang w:val="sr-Latn-CS"/>
        </w:rPr>
        <w:sectPr w:rsidRPr="006F61C6" w:rsidR="002343C5" w:rsidSect="00287FE3">
          <w:headerReference w:type="default" r:id="rId7"/>
          <w:footerReference w:type="even" r:id="rId8"/>
          <w:footerReference w:type="default" r:id="rId9"/>
          <w:pgSz w:w="12240" w:h="15840" w:orient="portrait" w:code="1"/>
          <w:pgMar w:top="1440" w:right="1440" w:bottom="1440" w:left="1440" w:header="708" w:footer="708" w:gutter="0"/>
          <w:cols w:space="708"/>
          <w:vAlign w:val="center"/>
        </w:sectPr>
      </w:pPr>
    </w:p>
    <w:p w:rsidRPr="006F61C6" w:rsidR="002343C5" w:rsidRDefault="006F61C6" w14:paraId="023F6467" w14:textId="77777777">
      <w:pPr>
        <w:pStyle w:val="Title"/>
        <w:rPr>
          <w:lang w:val="sr-Latn-CS"/>
        </w:rPr>
      </w:pPr>
      <w:r w:rsidRPr="006F61C6"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Pr="006F61C6" w:rsidR="002343C5" w:rsidTr="34BDB0B7" w14:paraId="29D06CEC" w14:textId="77777777">
        <w:tc>
          <w:tcPr>
            <w:tcW w:w="2304" w:type="dxa"/>
          </w:tcPr>
          <w:p w:rsidRPr="006F61C6" w:rsidR="002343C5" w:rsidRDefault="006F61C6" w14:paraId="746F1487" w14:textId="77777777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Pr="006F61C6" w:rsidR="002343C5" w:rsidRDefault="006F61C6" w14:paraId="3102AD42" w14:textId="77777777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:rsidRPr="006F61C6" w:rsidR="002343C5" w:rsidRDefault="006F61C6" w14:paraId="702199EA" w14:textId="77777777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:rsidRPr="006F61C6" w:rsidR="002343C5" w:rsidRDefault="006F61C6" w14:paraId="4C320DDC" w14:textId="77777777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w:rsidRPr="006F61C6" w:rsidR="002343C5" w:rsidTr="34BDB0B7" w14:paraId="6CAC0D92" w14:textId="77777777">
        <w:tc>
          <w:tcPr>
            <w:tcW w:w="2304" w:type="dxa"/>
          </w:tcPr>
          <w:p w:rsidRPr="006F61C6" w:rsidR="002343C5" w:rsidP="34BDB0B7" w:rsidRDefault="50AFDE43" w14:paraId="16F4BCE8" w14:textId="13CCC86E">
            <w:pPr>
              <w:pStyle w:val="Tabletext"/>
            </w:pPr>
            <w:r w:rsidRPr="34BDB0B7">
              <w:rPr>
                <w:lang w:val="sr-Latn-CS"/>
              </w:rPr>
              <w:t>01.03.2024</w:t>
            </w:r>
          </w:p>
        </w:tc>
        <w:tc>
          <w:tcPr>
            <w:tcW w:w="1152" w:type="dxa"/>
          </w:tcPr>
          <w:p w:rsidRPr="006F61C6" w:rsidR="002343C5" w:rsidRDefault="002343C5" w14:paraId="4B3AA50C" w14:textId="77777777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:rsidRPr="006F61C6" w:rsidR="002343C5" w:rsidRDefault="006F61C6" w14:paraId="637F0B55" w14:textId="77777777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:rsidRPr="006F61C6" w:rsidR="002343C5" w:rsidP="34BDB0B7" w:rsidRDefault="4DC39097" w14:paraId="52F5AC35" w14:textId="2CE6B976">
            <w:pPr>
              <w:pStyle w:val="Tabletext"/>
            </w:pPr>
            <w:r w:rsidRPr="34BDB0B7">
              <w:rPr>
                <w:lang w:val="sr-Latn-CS"/>
              </w:rPr>
              <w:t>Sava Mihajlović, Nemanja Miloičić, Lazar Trifunović</w:t>
            </w:r>
          </w:p>
        </w:tc>
      </w:tr>
      <w:tr w:rsidRPr="006F61C6" w:rsidR="002343C5" w:rsidTr="34BDB0B7" w14:paraId="6A05A809" w14:textId="77777777">
        <w:tc>
          <w:tcPr>
            <w:tcW w:w="2304" w:type="dxa"/>
          </w:tcPr>
          <w:p w:rsidRPr="006F61C6" w:rsidR="002343C5" w:rsidRDefault="002343C5" w14:paraId="5A39BBE3" w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Pr="006F61C6" w:rsidR="002343C5" w:rsidRDefault="002343C5" w14:paraId="41C8F396" w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Pr="006F61C6" w:rsidR="002343C5" w:rsidRDefault="002343C5" w14:paraId="72A3D3EC" w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Pr="006F61C6" w:rsidR="002343C5" w:rsidRDefault="002343C5" w14:paraId="0D0B940D" w14:textId="77777777">
            <w:pPr>
              <w:pStyle w:val="Tabletext"/>
              <w:rPr>
                <w:lang w:val="sr-Latn-CS"/>
              </w:rPr>
            </w:pPr>
          </w:p>
        </w:tc>
      </w:tr>
      <w:tr w:rsidRPr="006F61C6" w:rsidR="002343C5" w:rsidTr="34BDB0B7" w14:paraId="0E27B00A" w14:textId="77777777">
        <w:tc>
          <w:tcPr>
            <w:tcW w:w="2304" w:type="dxa"/>
          </w:tcPr>
          <w:p w:rsidRPr="006F61C6" w:rsidR="002343C5" w:rsidRDefault="002343C5" w14:paraId="60061E4C" w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Pr="006F61C6" w:rsidR="002343C5" w:rsidRDefault="002343C5" w14:paraId="44EAFD9C" w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Pr="006F61C6" w:rsidR="002343C5" w:rsidRDefault="002343C5" w14:paraId="4B94D5A5" w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Pr="006F61C6" w:rsidR="002343C5" w:rsidRDefault="002343C5" w14:paraId="3DEEC669" w14:textId="77777777">
            <w:pPr>
              <w:pStyle w:val="Tabletext"/>
              <w:rPr>
                <w:lang w:val="sr-Latn-CS"/>
              </w:rPr>
            </w:pPr>
          </w:p>
        </w:tc>
      </w:tr>
      <w:tr w:rsidRPr="006F61C6" w:rsidR="002343C5" w:rsidTr="34BDB0B7" w14:paraId="3656B9AB" w14:textId="77777777">
        <w:tc>
          <w:tcPr>
            <w:tcW w:w="2304" w:type="dxa"/>
          </w:tcPr>
          <w:p w:rsidRPr="006F61C6" w:rsidR="002343C5" w:rsidRDefault="002343C5" w14:paraId="45FB0818" w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Pr="006F61C6" w:rsidR="002343C5" w:rsidRDefault="002343C5" w14:paraId="049F31CB" w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Pr="006F61C6" w:rsidR="002343C5" w:rsidRDefault="002343C5" w14:paraId="53128261" w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Pr="006F61C6" w:rsidR="002343C5" w:rsidRDefault="002343C5" w14:paraId="62486C05" w14:textId="77777777">
            <w:pPr>
              <w:pStyle w:val="Tabletext"/>
              <w:rPr>
                <w:lang w:val="sr-Latn-CS"/>
              </w:rPr>
            </w:pPr>
          </w:p>
        </w:tc>
      </w:tr>
    </w:tbl>
    <w:p w:rsidRPr="006F61C6" w:rsidR="002343C5" w:rsidRDefault="002343C5" w14:paraId="4101652C" w14:textId="77777777">
      <w:pPr>
        <w:rPr>
          <w:lang w:val="sr-Latn-CS"/>
        </w:rPr>
      </w:pPr>
    </w:p>
    <w:p w:rsidRPr="006F61C6" w:rsidR="002343C5" w:rsidRDefault="002343C5" w14:paraId="414DD773" w14:textId="77777777">
      <w:pPr>
        <w:pStyle w:val="Title"/>
        <w:rPr>
          <w:lang w:val="sr-Latn-CS"/>
        </w:rPr>
      </w:pPr>
      <w:r w:rsidRPr="006F61C6">
        <w:rPr>
          <w:lang w:val="sr-Latn-CS"/>
        </w:rPr>
        <w:br w:type="page"/>
      </w:r>
      <w:r w:rsidRPr="006F61C6" w:rsidR="006F61C6">
        <w:rPr>
          <w:lang w:val="sr-Latn-CS"/>
        </w:rPr>
        <w:lastRenderedPageBreak/>
        <w:t>Sadržaj</w:t>
      </w:r>
    </w:p>
    <w:p w:rsidR="0032777D" w:rsidRDefault="002343C5" w14:paraId="293189B4" w14:textId="2667F26B">
      <w:pPr>
        <w:pStyle w:val="TOC1"/>
        <w:tabs>
          <w:tab w:val="left" w:pos="432"/>
        </w:tabs>
        <w:rPr>
          <w:rFonts w:asciiTheme="minorHAnsi" w:hAnsiTheme="minorHAnsi" w:eastAsiaTheme="minorEastAsia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6F61C6">
        <w:rPr>
          <w:lang w:val="sr-Latn-CS"/>
        </w:rPr>
        <w:fldChar w:fldCharType="begin"/>
      </w:r>
      <w:r w:rsidRPr="006F61C6">
        <w:rPr>
          <w:lang w:val="sr-Latn-CS"/>
        </w:rPr>
        <w:instrText xml:space="preserve"> TOC \o "1-3" </w:instrText>
      </w:r>
      <w:r w:rsidRPr="006F61C6">
        <w:rPr>
          <w:lang w:val="sr-Latn-CS"/>
        </w:rPr>
        <w:fldChar w:fldCharType="separate"/>
      </w:r>
      <w:r w:rsidRPr="00B25CED" w:rsidR="0032777D">
        <w:rPr>
          <w:noProof/>
          <w:lang w:val="sr-Latn-CS"/>
        </w:rPr>
        <w:t>1.</w:t>
      </w:r>
      <w:r w:rsidR="0032777D">
        <w:rPr>
          <w:rFonts w:asciiTheme="minorHAnsi" w:hAnsiTheme="minorHAnsi" w:eastAsiaTheme="minorEastAsia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B25CED" w:rsidR="0032777D">
        <w:rPr>
          <w:noProof/>
          <w:lang w:val="sr-Latn-CS"/>
        </w:rPr>
        <w:t>Cilj dokumenta</w:t>
      </w:r>
      <w:r w:rsidR="0032777D">
        <w:rPr>
          <w:noProof/>
        </w:rPr>
        <w:tab/>
      </w:r>
      <w:r w:rsidR="0032777D">
        <w:rPr>
          <w:noProof/>
        </w:rPr>
        <w:fldChar w:fldCharType="begin"/>
      </w:r>
      <w:r w:rsidR="0032777D">
        <w:rPr>
          <w:noProof/>
        </w:rPr>
        <w:instrText xml:space="preserve"> PAGEREF _Toc160193878 \h </w:instrText>
      </w:r>
      <w:r w:rsidR="0032777D">
        <w:rPr>
          <w:noProof/>
        </w:rPr>
      </w:r>
      <w:r w:rsidR="0032777D">
        <w:rPr>
          <w:noProof/>
        </w:rPr>
        <w:fldChar w:fldCharType="separate"/>
      </w:r>
      <w:r w:rsidR="0032777D">
        <w:rPr>
          <w:noProof/>
        </w:rPr>
        <w:t>4</w:t>
      </w:r>
      <w:r w:rsidR="0032777D">
        <w:rPr>
          <w:noProof/>
        </w:rPr>
        <w:fldChar w:fldCharType="end"/>
      </w:r>
    </w:p>
    <w:p w:rsidR="0032777D" w:rsidRDefault="0032777D" w14:paraId="6C7C96CE" w14:textId="6AA2CE9B">
      <w:pPr>
        <w:pStyle w:val="TOC1"/>
        <w:tabs>
          <w:tab w:val="left" w:pos="432"/>
        </w:tabs>
        <w:rPr>
          <w:rFonts w:asciiTheme="minorHAnsi" w:hAnsiTheme="minorHAnsi" w:eastAsiaTheme="minorEastAsia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B25CED">
        <w:rPr>
          <w:noProof/>
          <w:lang w:val="sr-Latn-CS"/>
        </w:rPr>
        <w:t>2.</w:t>
      </w:r>
      <w:r>
        <w:rPr>
          <w:rFonts w:asciiTheme="minorHAnsi" w:hAnsiTheme="minorHAnsi" w:eastAsiaTheme="minorEastAsia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B25CED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_Toc160193879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2777D" w:rsidRDefault="0032777D" w14:paraId="02B24391" w14:textId="3F712955">
      <w:pPr>
        <w:pStyle w:val="TOC1"/>
        <w:tabs>
          <w:tab w:val="left" w:pos="432"/>
        </w:tabs>
        <w:rPr>
          <w:rFonts w:asciiTheme="minorHAnsi" w:hAnsiTheme="minorHAnsi" w:eastAsiaTheme="minorEastAsia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B25CED">
        <w:rPr>
          <w:noProof/>
          <w:lang w:val="sr-Latn-CS"/>
        </w:rPr>
        <w:t>3.</w:t>
      </w:r>
      <w:r>
        <w:rPr>
          <w:rFonts w:asciiTheme="minorHAnsi" w:hAnsiTheme="minorHAnsi" w:eastAsiaTheme="minorEastAsia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B25CED">
        <w:rPr>
          <w:noProof/>
          <w:lang w:val="sr-Latn-CS"/>
        </w:rPr>
        <w:t>Lična karta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_Toc160193880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2777D" w:rsidRDefault="0032777D" w14:paraId="0BD6C65B" w14:textId="63050ACE">
      <w:pPr>
        <w:pStyle w:val="TOC1"/>
        <w:tabs>
          <w:tab w:val="left" w:pos="432"/>
        </w:tabs>
        <w:rPr>
          <w:rFonts w:asciiTheme="minorHAnsi" w:hAnsiTheme="minorHAnsi" w:eastAsiaTheme="minorEastAsia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B25CED">
        <w:rPr>
          <w:noProof/>
          <w:lang w:val="sr-Latn-CS"/>
        </w:rPr>
        <w:t>4.</w:t>
      </w:r>
      <w:r>
        <w:rPr>
          <w:rFonts w:asciiTheme="minorHAnsi" w:hAnsiTheme="minorHAnsi" w:eastAsiaTheme="minorEastAsia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B25CED">
        <w:rPr>
          <w:noProof/>
          <w:lang w:val="sr-Latn-CS"/>
        </w:rPr>
        <w:t>Opis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_Toc160193881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2777D" w:rsidRDefault="0032777D" w14:paraId="498438C6" w14:textId="1386D5E4">
      <w:pPr>
        <w:pStyle w:val="TOC1"/>
        <w:tabs>
          <w:tab w:val="left" w:pos="432"/>
        </w:tabs>
        <w:rPr>
          <w:rFonts w:asciiTheme="minorHAnsi" w:hAnsiTheme="minorHAnsi" w:eastAsiaTheme="minorEastAsia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B25CED">
        <w:rPr>
          <w:noProof/>
          <w:lang w:val="sr-Latn-CS"/>
        </w:rPr>
        <w:t>5.</w:t>
      </w:r>
      <w:r>
        <w:rPr>
          <w:rFonts w:asciiTheme="minorHAnsi" w:hAnsiTheme="minorHAnsi" w:eastAsiaTheme="minorEastAsia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B25CED">
        <w:rPr>
          <w:noProof/>
          <w:lang w:val="sr-Latn-CS"/>
        </w:rPr>
        <w:t>Znanja i veštine potrebne za izradu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_Toc160193882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2777D" w:rsidRDefault="0032777D" w14:paraId="7082D8BD" w14:textId="54E700F0">
      <w:pPr>
        <w:pStyle w:val="TOC1"/>
        <w:tabs>
          <w:tab w:val="left" w:pos="432"/>
        </w:tabs>
        <w:rPr>
          <w:rFonts w:asciiTheme="minorHAnsi" w:hAnsiTheme="minorHAnsi" w:eastAsiaTheme="minorEastAsia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B25CED">
        <w:rPr>
          <w:noProof/>
          <w:lang w:val="sr-Latn-CS"/>
        </w:rPr>
        <w:t>6.</w:t>
      </w:r>
      <w:r>
        <w:rPr>
          <w:rFonts w:asciiTheme="minorHAnsi" w:hAnsiTheme="minorHAnsi" w:eastAsiaTheme="minorEastAsia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B25CED">
        <w:rPr>
          <w:noProof/>
          <w:lang w:val="sr-Latn-CS"/>
        </w:rPr>
        <w:t>Cilj i motivacija tima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_Toc160193883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2777D" w:rsidRDefault="0032777D" w14:paraId="66C1ACE4" w14:textId="067FFA66">
      <w:pPr>
        <w:pStyle w:val="TOC1"/>
        <w:tabs>
          <w:tab w:val="left" w:pos="432"/>
        </w:tabs>
        <w:rPr>
          <w:rFonts w:asciiTheme="minorHAnsi" w:hAnsiTheme="minorHAnsi" w:eastAsiaTheme="minorEastAsia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B25CED">
        <w:rPr>
          <w:noProof/>
          <w:lang w:val="sr-Latn-CS"/>
        </w:rPr>
        <w:t>7.</w:t>
      </w:r>
      <w:r>
        <w:rPr>
          <w:rFonts w:asciiTheme="minorHAnsi" w:hAnsiTheme="minorHAnsi" w:eastAsiaTheme="minorEastAsia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B25CED">
        <w:rPr>
          <w:noProof/>
          <w:lang w:val="sr-Latn-CS"/>
        </w:rPr>
        <w:t>Vođa tima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_Toc160193884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2777D" w:rsidRDefault="0032777D" w14:paraId="2F1285C3" w14:textId="6C36F89C">
      <w:pPr>
        <w:pStyle w:val="TOC1"/>
        <w:tabs>
          <w:tab w:val="left" w:pos="432"/>
        </w:tabs>
        <w:rPr>
          <w:rFonts w:asciiTheme="minorHAnsi" w:hAnsiTheme="minorHAnsi" w:eastAsiaTheme="minorEastAsia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B25CED">
        <w:rPr>
          <w:noProof/>
          <w:lang w:val="sr-Latn-CS"/>
        </w:rPr>
        <w:t>8.</w:t>
      </w:r>
      <w:r>
        <w:rPr>
          <w:rFonts w:asciiTheme="minorHAnsi" w:hAnsiTheme="minorHAnsi" w:eastAsiaTheme="minorEastAsia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B25CED">
        <w:rPr>
          <w:noProof/>
          <w:lang w:val="sr-Latn-CS"/>
        </w:rPr>
        <w:t>Komunikacija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_Toc160193885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2777D" w:rsidRDefault="0032777D" w14:paraId="74A268FF" w14:textId="11B17527">
      <w:pPr>
        <w:pStyle w:val="TOC1"/>
        <w:tabs>
          <w:tab w:val="left" w:pos="432"/>
        </w:tabs>
        <w:rPr>
          <w:rFonts w:asciiTheme="minorHAnsi" w:hAnsiTheme="minorHAnsi" w:eastAsiaTheme="minorEastAsia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B25CED">
        <w:rPr>
          <w:noProof/>
          <w:lang w:val="sr-Latn-CS"/>
        </w:rPr>
        <w:t>9.</w:t>
      </w:r>
      <w:r>
        <w:rPr>
          <w:rFonts w:asciiTheme="minorHAnsi" w:hAnsiTheme="minorHAnsi" w:eastAsiaTheme="minorEastAsia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B25CED">
        <w:rPr>
          <w:noProof/>
          <w:lang w:val="sr-Latn-CS"/>
        </w:rPr>
        <w:t>Planiranje vremena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_Toc160193886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Pr="006F61C6" w:rsidR="002343C5" w:rsidRDefault="002343C5" w14:paraId="59C856F9" w14:textId="15A2F2B4">
      <w:pPr>
        <w:pStyle w:val="Title"/>
        <w:rPr>
          <w:lang w:val="sr-Latn-CS"/>
        </w:rPr>
      </w:pPr>
      <w:r w:rsidRPr="006F61C6">
        <w:rPr>
          <w:rFonts w:ascii="Times New Roman" w:hAnsi="Times New Roman"/>
          <w:sz w:val="20"/>
          <w:lang w:val="sr-Latn-CS"/>
        </w:rPr>
        <w:fldChar w:fldCharType="end"/>
      </w:r>
      <w:r w:rsidRPr="006F61C6">
        <w:rPr>
          <w:lang w:val="sr-Latn-CS"/>
        </w:rPr>
        <w:br w:type="page"/>
      </w:r>
      <w:r w:rsidRPr="006F61C6" w:rsidR="006F61C6">
        <w:rPr>
          <w:lang w:val="sr-Latn-CS"/>
        </w:rPr>
        <w:lastRenderedPageBreak/>
        <w:t>P</w:t>
      </w:r>
      <w:r w:rsidR="00A97B47">
        <w:rPr>
          <w:lang w:val="sr-Latn-CS"/>
        </w:rPr>
        <w:t>redlog projekta</w:t>
      </w:r>
    </w:p>
    <w:p w:rsidR="002343C5" w:rsidRDefault="00F267E3" w14:paraId="362FD78F" w14:textId="77777777">
      <w:pPr>
        <w:pStyle w:val="Heading1"/>
        <w:numPr>
          <w:ilvl w:val="0"/>
          <w:numId w:val="12"/>
        </w:numPr>
        <w:rPr>
          <w:lang w:val="sr-Latn-CS"/>
        </w:rPr>
      </w:pPr>
      <w:bookmarkStart w:name="_Toc1551597654" w:id="0"/>
      <w:bookmarkStart w:name="_Toc160193878" w:id="1"/>
      <w:r w:rsidRPr="34BDB0B7">
        <w:rPr>
          <w:lang w:val="sr-Latn-CS"/>
        </w:rPr>
        <w:t>Cilj dokumenta</w:t>
      </w:r>
      <w:bookmarkEnd w:id="0"/>
      <w:bookmarkEnd w:id="1"/>
    </w:p>
    <w:p w:rsidRPr="00A97B47" w:rsidR="00A97B47" w:rsidP="00A97B47" w:rsidRDefault="00A97B47" w14:paraId="4B99056E" w14:textId="77777777">
      <w:pPr>
        <w:rPr>
          <w:lang w:val="sr-Latn-CS"/>
        </w:rPr>
      </w:pPr>
    </w:p>
    <w:p w:rsidRPr="006F61C6" w:rsidR="002343C5" w:rsidP="006D0694" w:rsidRDefault="20434D55" w14:paraId="56219DDC" w14:textId="614002C6">
      <w:pPr>
        <w:pStyle w:val="BodyText"/>
        <w:rPr>
          <w:lang w:val="sr-Latn-CS"/>
        </w:rPr>
      </w:pPr>
      <w:r w:rsidRPr="34BDB0B7">
        <w:rPr>
          <w:lang w:val="sr-Latn-CS"/>
        </w:rPr>
        <w:t xml:space="preserve">Cilj </w:t>
      </w:r>
      <w:r w:rsidRPr="34BDB0B7" w:rsidR="1866AE6B">
        <w:rPr>
          <w:lang w:val="sr-Latn-CS"/>
        </w:rPr>
        <w:t xml:space="preserve">dokumenta </w:t>
      </w:r>
      <w:r w:rsidRPr="34BDB0B7">
        <w:rPr>
          <w:lang w:val="sr-Latn-CS"/>
        </w:rPr>
        <w:t xml:space="preserve">je definisanje </w:t>
      </w:r>
      <w:r w:rsidRPr="34BDB0B7" w:rsidR="109A51D7">
        <w:rPr>
          <w:lang w:val="sr-Latn-CS"/>
        </w:rPr>
        <w:t xml:space="preserve">projektnog </w:t>
      </w:r>
      <w:r w:rsidRPr="34BDB0B7" w:rsidR="1866AE6B">
        <w:rPr>
          <w:lang w:val="sr-Latn-CS"/>
        </w:rPr>
        <w:t xml:space="preserve">zadataka i </w:t>
      </w:r>
      <w:r w:rsidRPr="34BDB0B7" w:rsidR="109A51D7">
        <w:rPr>
          <w:lang w:val="sr-Latn-CS"/>
        </w:rPr>
        <w:t xml:space="preserve">formiranje tima </w:t>
      </w:r>
      <w:r w:rsidRPr="34BDB0B7" w:rsidR="05337783">
        <w:rPr>
          <w:lang w:val="sr-Latn-CS"/>
        </w:rPr>
        <w:t>u cilju</w:t>
      </w:r>
      <w:r w:rsidRPr="34BDB0B7" w:rsidR="1866AE6B">
        <w:rPr>
          <w:lang w:val="sr-Latn-CS"/>
        </w:rPr>
        <w:t xml:space="preserve"> </w:t>
      </w:r>
      <w:r w:rsidRPr="34BDB0B7" w:rsidR="109A51D7">
        <w:rPr>
          <w:lang w:val="sr-Latn-CS"/>
        </w:rPr>
        <w:t>razvoj</w:t>
      </w:r>
      <w:r w:rsidRPr="34BDB0B7" w:rsidR="4C13BE36">
        <w:rPr>
          <w:lang w:val="sr-Latn-CS"/>
        </w:rPr>
        <w:t>a</w:t>
      </w:r>
      <w:r w:rsidRPr="34BDB0B7" w:rsidR="109A51D7">
        <w:rPr>
          <w:lang w:val="sr-Latn-CS"/>
        </w:rPr>
        <w:t xml:space="preserve"> </w:t>
      </w:r>
      <w:r w:rsidRPr="34BDB0B7" w:rsidR="37C741B6">
        <w:rPr>
          <w:lang w:val="sr-Latn-CS"/>
        </w:rPr>
        <w:t>web aplikacije</w:t>
      </w:r>
      <w:r w:rsidRPr="34BDB0B7" w:rsidR="609BF9A8">
        <w:rPr>
          <w:lang w:val="sr-Latn-CS"/>
        </w:rPr>
        <w:t xml:space="preserve"> za akva park</w:t>
      </w:r>
      <w:r w:rsidRPr="34BDB0B7" w:rsidR="132DD1FD">
        <w:rPr>
          <w:lang w:val="sr-Latn-CS"/>
        </w:rPr>
        <w:t>.</w:t>
      </w:r>
    </w:p>
    <w:p w:rsidR="005E5BF1" w:rsidP="34BDB0B7" w:rsidRDefault="1866AE6B" w14:paraId="5506E5F7" w14:textId="254AA107">
      <w:pPr>
        <w:pStyle w:val="Heading1"/>
        <w:rPr>
          <w:lang w:val="sr-Latn-CS"/>
        </w:rPr>
      </w:pPr>
      <w:bookmarkStart w:name="_Toc34270180" w:id="2"/>
      <w:bookmarkStart w:name="_Toc160193879" w:id="3"/>
      <w:r w:rsidRPr="34BDB0B7">
        <w:rPr>
          <w:lang w:val="sr-Latn-CS"/>
        </w:rPr>
        <w:t>Opseg</w:t>
      </w:r>
      <w:r w:rsidRPr="34BDB0B7" w:rsidR="3ED0EEB3">
        <w:rPr>
          <w:lang w:val="sr-Latn-CS"/>
        </w:rPr>
        <w:t xml:space="preserve"> dokumenta</w:t>
      </w:r>
      <w:bookmarkEnd w:id="2"/>
      <w:bookmarkEnd w:id="3"/>
    </w:p>
    <w:p w:rsidR="34BDB0B7" w:rsidP="34BDB0B7" w:rsidRDefault="34BDB0B7" w14:paraId="18980EE4" w14:textId="243C36E4">
      <w:pPr>
        <w:rPr>
          <w:lang w:val="sr-Latn-CS"/>
        </w:rPr>
      </w:pPr>
    </w:p>
    <w:p w:rsidRPr="006F61C6" w:rsidR="002343C5" w:rsidRDefault="006D0694" w14:paraId="45D4B275" w14:textId="77777777">
      <w:pPr>
        <w:pStyle w:val="BodyText"/>
        <w:rPr>
          <w:lang w:val="sr-Latn-CS"/>
        </w:rPr>
      </w:pPr>
      <w:r>
        <w:rPr>
          <w:lang w:val="sr-Latn-CS"/>
        </w:rPr>
        <w:t xml:space="preserve">Dokument opisuje </w:t>
      </w:r>
      <w:r w:rsidR="00BB7AAA">
        <w:rPr>
          <w:lang w:val="sr-Latn-CS"/>
        </w:rPr>
        <w:t xml:space="preserve">temu </w:t>
      </w:r>
      <w:r w:rsidR="00D62E1E">
        <w:rPr>
          <w:lang w:val="sr-Latn-CS"/>
        </w:rPr>
        <w:t xml:space="preserve">i osnovne karakteristike </w:t>
      </w:r>
      <w:r w:rsidR="00BB7AAA">
        <w:rPr>
          <w:lang w:val="sr-Latn-CS"/>
        </w:rPr>
        <w:t xml:space="preserve">projekta, motivaciju </w:t>
      </w:r>
      <w:r w:rsidR="00D62E1E">
        <w:rPr>
          <w:lang w:val="sr-Latn-CS"/>
        </w:rPr>
        <w:t xml:space="preserve">i potrebna znanja </w:t>
      </w:r>
      <w:r w:rsidR="00BB7AAA">
        <w:rPr>
          <w:lang w:val="sr-Latn-CS"/>
        </w:rPr>
        <w:t xml:space="preserve">za njegovu izradu, </w:t>
      </w:r>
      <w:r w:rsidR="00D62E1E">
        <w:rPr>
          <w:lang w:val="sr-Latn-CS"/>
        </w:rPr>
        <w:t xml:space="preserve">motivaciju i osobine </w:t>
      </w:r>
      <w:r w:rsidR="00BB7AAA">
        <w:rPr>
          <w:lang w:val="sr-Latn-CS"/>
        </w:rPr>
        <w:t>članove</w:t>
      </w:r>
      <w:r w:rsidR="00D62E1E">
        <w:rPr>
          <w:lang w:val="sr-Latn-CS"/>
        </w:rPr>
        <w:t xml:space="preserve"> tima, komunikaciju</w:t>
      </w:r>
      <w:r w:rsidR="00BB7AAA">
        <w:rPr>
          <w:lang w:val="sr-Latn-CS"/>
        </w:rPr>
        <w:t xml:space="preserve"> među njima</w:t>
      </w:r>
      <w:r w:rsidR="00D62E1E">
        <w:rPr>
          <w:lang w:val="sr-Latn-CS"/>
        </w:rPr>
        <w:t xml:space="preserve"> i vreme potrebno za izradu projekta</w:t>
      </w:r>
      <w:r w:rsidR="006D41CE">
        <w:rPr>
          <w:lang w:val="sr-Latn-CS"/>
        </w:rPr>
        <w:t xml:space="preserve">. </w:t>
      </w:r>
    </w:p>
    <w:p w:rsidR="00F267E3" w:rsidP="00F267E3" w:rsidRDefault="13436C26" w14:paraId="4F44A0E8" w14:textId="77777777">
      <w:pPr>
        <w:pStyle w:val="Heading1"/>
        <w:numPr>
          <w:ilvl w:val="0"/>
          <w:numId w:val="12"/>
        </w:numPr>
        <w:rPr>
          <w:lang w:val="sr-Latn-CS"/>
        </w:rPr>
      </w:pPr>
      <w:bookmarkStart w:name="_Toc1885692385" w:id="4"/>
      <w:bookmarkStart w:name="_Toc160193880" w:id="5"/>
      <w:r w:rsidRPr="34BDB0B7">
        <w:rPr>
          <w:lang w:val="sr-Latn-CS"/>
        </w:rPr>
        <w:t>Lična karta projekta</w:t>
      </w:r>
      <w:bookmarkEnd w:id="4"/>
      <w:bookmarkEnd w:id="5"/>
    </w:p>
    <w:tbl>
      <w:tblPr>
        <w:tblW w:w="0" w:type="auto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760"/>
        <w:gridCol w:w="5773"/>
      </w:tblGrid>
      <w:tr w:rsidRPr="00A74DEF" w:rsidR="00F267E3" w:rsidTr="34BDB0B7" w14:paraId="6C41740B" w14:textId="77777777">
        <w:tc>
          <w:tcPr>
            <w:tcW w:w="2835" w:type="dxa"/>
          </w:tcPr>
          <w:p w:rsidRPr="00A74DEF" w:rsidR="00F267E3" w:rsidP="00A74DEF" w:rsidRDefault="00F267E3" w14:paraId="281F8525" w14:textId="77777777">
            <w:pPr>
              <w:rPr>
                <w:lang w:val="sr-Latn-CS"/>
              </w:rPr>
            </w:pPr>
            <w:r w:rsidRPr="00A74DEF">
              <w:rPr>
                <w:lang w:val="sr-Latn-CS"/>
              </w:rPr>
              <w:t>Naziv projekta</w:t>
            </w:r>
          </w:p>
        </w:tc>
        <w:tc>
          <w:tcPr>
            <w:tcW w:w="5924" w:type="dxa"/>
          </w:tcPr>
          <w:p w:rsidRPr="00A74DEF" w:rsidR="00F267E3" w:rsidP="34BDB0B7" w:rsidRDefault="32F66F3D" w14:paraId="1299C43A" w14:textId="7B7B9AA6">
            <w:r w:rsidRPr="34BDB0B7">
              <w:rPr>
                <w:lang w:val="sr-Latn-CS"/>
              </w:rPr>
              <w:t>Web aplikacija za Akva park - WAZAP</w:t>
            </w:r>
          </w:p>
        </w:tc>
      </w:tr>
      <w:tr w:rsidRPr="00A74DEF" w:rsidR="00F267E3" w:rsidTr="34BDB0B7" w14:paraId="3CF0690A" w14:textId="77777777">
        <w:tc>
          <w:tcPr>
            <w:tcW w:w="2835" w:type="dxa"/>
          </w:tcPr>
          <w:p w:rsidRPr="00A74DEF" w:rsidR="00F267E3" w:rsidP="00A74DEF" w:rsidRDefault="00F267E3" w14:paraId="7045183A" w14:textId="77777777">
            <w:pPr>
              <w:rPr>
                <w:lang w:val="sr-Latn-CS"/>
              </w:rPr>
            </w:pPr>
            <w:r w:rsidRPr="00A74DEF">
              <w:rPr>
                <w:lang w:val="sr-Latn-CS"/>
              </w:rPr>
              <w:t>Naziv tima</w:t>
            </w:r>
          </w:p>
        </w:tc>
        <w:tc>
          <w:tcPr>
            <w:tcW w:w="5924" w:type="dxa"/>
          </w:tcPr>
          <w:p w:rsidRPr="00A74DEF" w:rsidR="00F267E3" w:rsidP="00A74DEF" w:rsidRDefault="339B239F" w14:paraId="4DDBEF00" w14:textId="65D28981">
            <w:pPr>
              <w:rPr>
                <w:lang w:val="sr-Latn-CS"/>
              </w:rPr>
            </w:pPr>
            <w:r w:rsidRPr="3BF5ECF4">
              <w:rPr>
                <w:lang w:val="sr-Latn-CS"/>
              </w:rPr>
              <w:t>Solution4</w:t>
            </w:r>
          </w:p>
        </w:tc>
      </w:tr>
      <w:tr w:rsidRPr="00A74DEF" w:rsidR="00F267E3" w:rsidTr="34BDB0B7" w14:paraId="3EECF092" w14:textId="77777777">
        <w:tc>
          <w:tcPr>
            <w:tcW w:w="2835" w:type="dxa"/>
          </w:tcPr>
          <w:p w:rsidRPr="00A74DEF" w:rsidR="00F267E3" w:rsidP="00A74DEF" w:rsidRDefault="00F267E3" w14:paraId="053C4DF5" w14:textId="77777777">
            <w:pPr>
              <w:rPr>
                <w:lang w:val="sr-Latn-CS"/>
              </w:rPr>
            </w:pPr>
            <w:r w:rsidRPr="00A74DEF">
              <w:rPr>
                <w:lang w:val="sr-Latn-CS"/>
              </w:rPr>
              <w:t>Članovi tima</w:t>
            </w:r>
          </w:p>
        </w:tc>
        <w:tc>
          <w:tcPr>
            <w:tcW w:w="5924" w:type="dxa"/>
          </w:tcPr>
          <w:p w:rsidRPr="00A97B47" w:rsidR="00F267E3" w:rsidP="005A054F" w:rsidRDefault="13436C26" w14:paraId="24D6911D" w14:textId="3B8D894F">
            <w:r>
              <w:t>[</w:t>
            </w:r>
            <w:r w:rsidR="183C8411">
              <w:t xml:space="preserve">Sava </w:t>
            </w:r>
            <w:proofErr w:type="spellStart"/>
            <w:r w:rsidR="183C8411">
              <w:t>Mihajlović</w:t>
            </w:r>
            <w:proofErr w:type="spellEnd"/>
            <w:r>
              <w:t xml:space="preserve">, </w:t>
            </w:r>
            <w:r w:rsidR="2D0EF03B">
              <w:t>18784</w:t>
            </w:r>
            <w:r w:rsidR="5F5FE7CA">
              <w:t xml:space="preserve"> </w:t>
            </w:r>
            <w:r w:rsidR="18786594">
              <w:t xml:space="preserve">- </w:t>
            </w:r>
            <w:proofErr w:type="spellStart"/>
            <w:r w:rsidR="5F5FE7CA">
              <w:t>vođa</w:t>
            </w:r>
            <w:proofErr w:type="spellEnd"/>
            <w:r w:rsidR="5F5FE7CA">
              <w:t xml:space="preserve"> </w:t>
            </w:r>
            <w:proofErr w:type="spellStart"/>
            <w:r w:rsidR="5F5FE7CA">
              <w:t>tima</w:t>
            </w:r>
            <w:proofErr w:type="spellEnd"/>
            <w:r>
              <w:t>]</w:t>
            </w:r>
            <w:r w:rsidR="0679498B">
              <w:t xml:space="preserve">,[Nemanja Miloičić, 18758],[Lazar </w:t>
            </w:r>
            <w:proofErr w:type="spellStart"/>
            <w:r w:rsidR="0679498B">
              <w:t>Trifunović</w:t>
            </w:r>
            <w:proofErr w:type="spellEnd"/>
            <w:r w:rsidR="0679498B">
              <w:t>, 18967]</w:t>
            </w:r>
          </w:p>
        </w:tc>
      </w:tr>
      <w:tr w:rsidRPr="003372D3" w:rsidR="00AB1DE2" w:rsidTr="34BDB0B7" w14:paraId="4387C2C8" w14:textId="77777777">
        <w:trPr>
          <w:trHeight w:val="300"/>
        </w:trPr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AB1DE2" w:rsidR="00AB1DE2" w:rsidP="00AB1DE2" w:rsidRDefault="4C482639" w14:paraId="0ACE4A6C" w14:textId="08EB1228">
            <w:pPr>
              <w:rPr>
                <w:lang w:val="sr-Latn-CS"/>
              </w:rPr>
            </w:pPr>
            <w:r w:rsidRPr="3BF5ECF4">
              <w:rPr>
                <w:lang w:val="sr-Latn-CS"/>
              </w:rPr>
              <w:t>Problem je</w:t>
            </w:r>
          </w:p>
        </w:tc>
        <w:tc>
          <w:tcPr>
            <w:tcW w:w="5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AB1DE2" w:rsidR="00AB1DE2" w:rsidP="00AB1DE2" w:rsidRDefault="72AB93CC" w14:paraId="3E5596E6" w14:textId="0CD7B9E1">
            <w:r>
              <w:t>P</w:t>
            </w:r>
            <w:r w:rsidR="3CACA391">
              <w:t>roblem</w:t>
            </w:r>
            <w:r w:rsidR="7875388F">
              <w:t xml:space="preserve"> (1)</w:t>
            </w:r>
            <w:r w:rsidR="3CACA391">
              <w:t xml:space="preserve"> </w:t>
            </w:r>
            <w:proofErr w:type="spellStart"/>
            <w:r w:rsidR="3CACA391">
              <w:t>su</w:t>
            </w:r>
            <w:proofErr w:type="spellEnd"/>
            <w:r w:rsidR="3CACA391">
              <w:t xml:space="preserve"> </w:t>
            </w:r>
            <w:proofErr w:type="spellStart"/>
            <w:r w:rsidR="3CACA391">
              <w:t>gužve</w:t>
            </w:r>
            <w:proofErr w:type="spellEnd"/>
            <w:r w:rsidR="3CACA391">
              <w:t xml:space="preserve"> </w:t>
            </w:r>
            <w:proofErr w:type="spellStart"/>
            <w:r w:rsidR="3CACA391">
              <w:t>pri</w:t>
            </w:r>
            <w:proofErr w:type="spellEnd"/>
            <w:r w:rsidR="3CACA391">
              <w:t xml:space="preserve"> </w:t>
            </w:r>
            <w:proofErr w:type="spellStart"/>
            <w:r w:rsidR="3CACA391">
              <w:t>ulazu</w:t>
            </w:r>
            <w:proofErr w:type="spellEnd"/>
            <w:r w:rsidR="3CACA391">
              <w:t xml:space="preserve"> u </w:t>
            </w:r>
            <w:proofErr w:type="spellStart"/>
            <w:r w:rsidR="3CACA391">
              <w:t>akva</w:t>
            </w:r>
            <w:proofErr w:type="spellEnd"/>
            <w:r w:rsidR="3CACA391">
              <w:t xml:space="preserve"> park </w:t>
            </w:r>
            <w:proofErr w:type="spellStart"/>
            <w:r w:rsidR="3CACA391">
              <w:t>zbog</w:t>
            </w:r>
            <w:proofErr w:type="spellEnd"/>
            <w:r w:rsidR="3CACA391">
              <w:t xml:space="preserve"> </w:t>
            </w:r>
            <w:proofErr w:type="spellStart"/>
            <w:r w:rsidR="3CACA391">
              <w:t>izdavanja</w:t>
            </w:r>
            <w:proofErr w:type="spellEnd"/>
            <w:r w:rsidR="3CACA391">
              <w:t xml:space="preserve"> </w:t>
            </w:r>
            <w:proofErr w:type="spellStart"/>
            <w:r w:rsidR="3CACA391">
              <w:t>mesečnih</w:t>
            </w:r>
            <w:proofErr w:type="spellEnd"/>
            <w:r w:rsidR="0215E65B">
              <w:t xml:space="preserve"> i </w:t>
            </w:r>
            <w:proofErr w:type="spellStart"/>
            <w:r w:rsidR="3CACA391">
              <w:t>polumesečnih</w:t>
            </w:r>
            <w:proofErr w:type="spellEnd"/>
            <w:r w:rsidR="3CACA391">
              <w:t xml:space="preserve"> </w:t>
            </w:r>
            <w:proofErr w:type="spellStart"/>
            <w:r w:rsidR="3CACA391">
              <w:t>karata</w:t>
            </w:r>
            <w:proofErr w:type="spellEnd"/>
            <w:r w:rsidR="77E138EF">
              <w:t>.</w:t>
            </w:r>
          </w:p>
          <w:p w:rsidRPr="00AB1DE2" w:rsidR="00AB1DE2" w:rsidP="3BF5ECF4" w:rsidRDefault="3CF4684E" w14:paraId="769C693E" w14:textId="7C54349A">
            <w:r>
              <w:t>P</w:t>
            </w:r>
            <w:r w:rsidR="3CACA391">
              <w:t xml:space="preserve">roblem </w:t>
            </w:r>
            <w:r w:rsidR="10026003">
              <w:t>(2)</w:t>
            </w:r>
            <w:r w:rsidR="3CACA391">
              <w:t xml:space="preserve"> </w:t>
            </w:r>
            <w:r w:rsidR="24B03EEF">
              <w:t xml:space="preserve">je </w:t>
            </w:r>
            <w:proofErr w:type="spellStart"/>
            <w:r w:rsidR="45E3278A">
              <w:t>utrošeno</w:t>
            </w:r>
            <w:proofErr w:type="spellEnd"/>
            <w:r w:rsidR="45E3278A">
              <w:t xml:space="preserve"> </w:t>
            </w:r>
            <w:proofErr w:type="spellStart"/>
            <w:r w:rsidR="45E3278A">
              <w:t>vreme</w:t>
            </w:r>
            <w:proofErr w:type="spellEnd"/>
            <w:r w:rsidR="45E3278A">
              <w:t xml:space="preserve"> </w:t>
            </w:r>
            <w:proofErr w:type="spellStart"/>
            <w:r w:rsidR="45E3278A">
              <w:t>potrebno</w:t>
            </w:r>
            <w:proofErr w:type="spellEnd"/>
            <w:r w:rsidR="45E3278A">
              <w:t xml:space="preserve"> da se </w:t>
            </w:r>
            <w:proofErr w:type="spellStart"/>
            <w:r w:rsidR="45E3278A">
              <w:t>neophodna</w:t>
            </w:r>
            <w:proofErr w:type="spellEnd"/>
            <w:r w:rsidR="45E3278A">
              <w:t xml:space="preserve"> </w:t>
            </w:r>
            <w:proofErr w:type="spellStart"/>
            <w:r w:rsidR="45E3278A">
              <w:t>dokumenta</w:t>
            </w:r>
            <w:proofErr w:type="spellEnd"/>
            <w:r w:rsidR="45E3278A">
              <w:t xml:space="preserve"> o </w:t>
            </w:r>
            <w:proofErr w:type="spellStart"/>
            <w:r w:rsidR="45E3278A">
              <w:t>zaposlenju</w:t>
            </w:r>
            <w:proofErr w:type="spellEnd"/>
            <w:r w:rsidR="66D1349B">
              <w:t xml:space="preserve"> za </w:t>
            </w:r>
            <w:proofErr w:type="spellStart"/>
            <w:r w:rsidR="66D1349B">
              <w:t>sezonski</w:t>
            </w:r>
            <w:proofErr w:type="spellEnd"/>
            <w:r w:rsidR="66D1349B">
              <w:t xml:space="preserve"> rad</w:t>
            </w:r>
            <w:r w:rsidR="45E3278A">
              <w:t xml:space="preserve"> </w:t>
            </w:r>
            <w:proofErr w:type="spellStart"/>
            <w:r w:rsidR="45E3278A">
              <w:t>predaju</w:t>
            </w:r>
            <w:proofErr w:type="spellEnd"/>
            <w:r w:rsidR="45E3278A">
              <w:t>.</w:t>
            </w:r>
          </w:p>
          <w:p w:rsidRPr="00AB1DE2" w:rsidR="00AB1DE2" w:rsidP="3BF5ECF4" w:rsidRDefault="052D4445" w14:paraId="190D8EC8" w14:textId="478E8E0A">
            <w:r w:rsidRPr="3BF5ECF4">
              <w:t>Problem (3)</w:t>
            </w:r>
            <w:r>
              <w:t xml:space="preserve"> je</w:t>
            </w:r>
            <w:r w:rsidR="340818D8">
              <w:t xml:space="preserve"> </w:t>
            </w:r>
            <w:proofErr w:type="spellStart"/>
            <w:r w:rsidR="340818D8">
              <w:t>trošenje</w:t>
            </w:r>
            <w:proofErr w:type="spellEnd"/>
            <w:r w:rsidR="340818D8">
              <w:t xml:space="preserve"> </w:t>
            </w:r>
            <w:proofErr w:type="spellStart"/>
            <w:r w:rsidR="340818D8">
              <w:t>vremena</w:t>
            </w:r>
            <w:proofErr w:type="spellEnd"/>
            <w:r w:rsidR="340818D8">
              <w:t xml:space="preserve"> </w:t>
            </w:r>
            <w:proofErr w:type="spellStart"/>
            <w:r w:rsidR="340818D8">
              <w:t>prilikom</w:t>
            </w:r>
            <w:proofErr w:type="spellEnd"/>
            <w:r w:rsidR="340818D8">
              <w:t xml:space="preserve"> </w:t>
            </w:r>
            <w:proofErr w:type="spellStart"/>
            <w:r w:rsidR="340818D8">
              <w:t>potrage</w:t>
            </w:r>
            <w:proofErr w:type="spellEnd"/>
            <w:r w:rsidR="340818D8">
              <w:t xml:space="preserve"> za </w:t>
            </w:r>
            <w:proofErr w:type="spellStart"/>
            <w:r w:rsidR="340818D8">
              <w:t>slobodnim</w:t>
            </w:r>
            <w:proofErr w:type="spellEnd"/>
            <w:r w:rsidR="340818D8">
              <w:t xml:space="preserve"> </w:t>
            </w:r>
            <w:proofErr w:type="spellStart"/>
            <w:r w:rsidR="340818D8">
              <w:t>ležaljkama</w:t>
            </w:r>
            <w:proofErr w:type="spellEnd"/>
            <w:r w:rsidR="18738A25">
              <w:t>.</w:t>
            </w:r>
          </w:p>
        </w:tc>
      </w:tr>
      <w:tr w:rsidRPr="003372D3" w:rsidR="00AB1DE2" w:rsidTr="34BDB0B7" w14:paraId="5CD2B77F" w14:textId="77777777"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AB1DE2" w:rsidR="00AB1DE2" w:rsidP="00AB1DE2" w:rsidRDefault="00AB1DE2" w14:paraId="37C88A2E" w14:textId="77777777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Pogađa</w:t>
            </w:r>
          </w:p>
        </w:tc>
        <w:tc>
          <w:tcPr>
            <w:tcW w:w="5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AB1DE2" w:rsidR="00AB1DE2" w:rsidP="3BF5ECF4" w:rsidRDefault="16CF7B14" w14:paraId="4EFCBF3E" w14:textId="475D1FE0">
            <w:proofErr w:type="spellStart"/>
            <w:r>
              <w:t>Svakodnevni</w:t>
            </w:r>
            <w:proofErr w:type="spellEnd"/>
            <w:r>
              <w:t xml:space="preserve"> </w:t>
            </w:r>
            <w:proofErr w:type="spellStart"/>
            <w:r>
              <w:t>kupači</w:t>
            </w:r>
            <w:proofErr w:type="spellEnd"/>
            <w:r>
              <w:t xml:space="preserve">, </w:t>
            </w:r>
            <w:proofErr w:type="spellStart"/>
            <w:r>
              <w:t>lica</w:t>
            </w:r>
            <w:proofErr w:type="spellEnd"/>
            <w:r>
              <w:t xml:space="preserve"> </w:t>
            </w:r>
            <w:proofErr w:type="spellStart"/>
            <w:r>
              <w:t>koja</w:t>
            </w:r>
            <w:proofErr w:type="spellEnd"/>
            <w:r>
              <w:t xml:space="preserve"> </w:t>
            </w:r>
            <w:proofErr w:type="spellStart"/>
            <w:r>
              <w:t>traže</w:t>
            </w:r>
            <w:proofErr w:type="spellEnd"/>
            <w:r>
              <w:t xml:space="preserve"> </w:t>
            </w:r>
            <w:proofErr w:type="spellStart"/>
            <w:r>
              <w:t>sezonski</w:t>
            </w:r>
            <w:proofErr w:type="spellEnd"/>
            <w:r>
              <w:t xml:space="preserve"> </w:t>
            </w:r>
            <w:proofErr w:type="spellStart"/>
            <w:r>
              <w:t>posao</w:t>
            </w:r>
            <w:proofErr w:type="spellEnd"/>
          </w:p>
        </w:tc>
      </w:tr>
      <w:tr w:rsidRPr="003372D3" w:rsidR="00AB1DE2" w:rsidTr="34BDB0B7" w14:paraId="099967B3" w14:textId="77777777"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AB1DE2" w:rsidR="00AB1DE2" w:rsidP="00AB1DE2" w:rsidRDefault="00AB1DE2" w14:paraId="56C79025" w14:textId="77777777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Posledice su</w:t>
            </w:r>
          </w:p>
        </w:tc>
        <w:tc>
          <w:tcPr>
            <w:tcW w:w="5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AB1DE2" w:rsidR="00AB1DE2" w:rsidP="3BF5ECF4" w:rsidRDefault="331A0794" w14:paraId="33E9FAEA" w14:textId="019C1521">
            <w:proofErr w:type="spellStart"/>
            <w:r>
              <w:t>Nep</w:t>
            </w:r>
            <w:r w:rsidR="7461B334">
              <w:t>o</w:t>
            </w:r>
            <w:r>
              <w:t>trebno</w:t>
            </w:r>
            <w:proofErr w:type="spellEnd"/>
            <w:r w:rsidR="7461B334">
              <w:t xml:space="preserve"> </w:t>
            </w:r>
            <w:proofErr w:type="spellStart"/>
            <w:r w:rsidR="7461B334">
              <w:t>trošenje</w:t>
            </w:r>
            <w:proofErr w:type="spellEnd"/>
            <w:r w:rsidR="7461B334">
              <w:t xml:space="preserve"> </w:t>
            </w:r>
            <w:proofErr w:type="spellStart"/>
            <w:r w:rsidR="7461B334">
              <w:t>vremena</w:t>
            </w:r>
            <w:proofErr w:type="spellEnd"/>
            <w:r w:rsidR="7461B334">
              <w:t xml:space="preserve"> </w:t>
            </w:r>
            <w:proofErr w:type="spellStart"/>
            <w:r w:rsidR="7461B334">
              <w:t>na</w:t>
            </w:r>
            <w:proofErr w:type="spellEnd"/>
            <w:r w:rsidR="0243AF13">
              <w:t xml:space="preserve">: </w:t>
            </w:r>
            <w:proofErr w:type="spellStart"/>
            <w:r w:rsidR="7461B334">
              <w:t>izdavanje</w:t>
            </w:r>
            <w:proofErr w:type="spellEnd"/>
            <w:r w:rsidR="7461B334">
              <w:t xml:space="preserve"> </w:t>
            </w:r>
            <w:proofErr w:type="spellStart"/>
            <w:r w:rsidR="7461B334">
              <w:t>mesečnih</w:t>
            </w:r>
            <w:proofErr w:type="spellEnd"/>
            <w:r w:rsidR="7461B334">
              <w:t xml:space="preserve"> </w:t>
            </w:r>
            <w:proofErr w:type="spellStart"/>
            <w:r w:rsidR="7461B334">
              <w:t>i</w:t>
            </w:r>
            <w:proofErr w:type="spellEnd"/>
            <w:r w:rsidR="7461B334">
              <w:t xml:space="preserve"> </w:t>
            </w:r>
            <w:proofErr w:type="spellStart"/>
            <w:r w:rsidR="7461B334">
              <w:t>polumesečnih</w:t>
            </w:r>
            <w:proofErr w:type="spellEnd"/>
            <w:r w:rsidR="7461B334">
              <w:t xml:space="preserve"> </w:t>
            </w:r>
            <w:proofErr w:type="spellStart"/>
            <w:r w:rsidR="7461B334">
              <w:t>karata</w:t>
            </w:r>
            <w:proofErr w:type="spellEnd"/>
            <w:r w:rsidR="7461B334">
              <w:t xml:space="preserve"> </w:t>
            </w:r>
            <w:proofErr w:type="spellStart"/>
            <w:r w:rsidR="7461B334">
              <w:t>na</w:t>
            </w:r>
            <w:proofErr w:type="spellEnd"/>
            <w:r w:rsidR="7461B334">
              <w:t xml:space="preserve"> </w:t>
            </w:r>
            <w:proofErr w:type="spellStart"/>
            <w:r w:rsidR="7461B334">
              <w:t>šalteru</w:t>
            </w:r>
            <w:proofErr w:type="spellEnd"/>
            <w:r w:rsidR="7461B334">
              <w:t xml:space="preserve">, </w:t>
            </w:r>
            <w:proofErr w:type="spellStart"/>
            <w:r w:rsidR="7461B334">
              <w:t>traženje</w:t>
            </w:r>
            <w:proofErr w:type="spellEnd"/>
            <w:r w:rsidR="7461B334">
              <w:t xml:space="preserve"> </w:t>
            </w:r>
            <w:proofErr w:type="spellStart"/>
            <w:r w:rsidR="0B63858D">
              <w:t>slobodnih</w:t>
            </w:r>
            <w:proofErr w:type="spellEnd"/>
            <w:r w:rsidR="0B63858D">
              <w:t xml:space="preserve"> </w:t>
            </w:r>
            <w:proofErr w:type="spellStart"/>
            <w:r w:rsidR="7461B334">
              <w:t>ležaljki</w:t>
            </w:r>
            <w:proofErr w:type="spellEnd"/>
            <w:r w:rsidR="674293DA">
              <w:t xml:space="preserve"> </w:t>
            </w:r>
            <w:proofErr w:type="spellStart"/>
            <w:r w:rsidR="674293DA">
              <w:t>kao</w:t>
            </w:r>
            <w:proofErr w:type="spellEnd"/>
            <w:r w:rsidR="674293DA">
              <w:t xml:space="preserve"> </w:t>
            </w:r>
            <w:proofErr w:type="spellStart"/>
            <w:r w:rsidR="674293DA">
              <w:t>i</w:t>
            </w:r>
            <w:proofErr w:type="spellEnd"/>
            <w:r w:rsidR="4D5723C2">
              <w:t xml:space="preserve"> </w:t>
            </w:r>
            <w:proofErr w:type="spellStart"/>
            <w:r w:rsidR="4D5723C2">
              <w:t>prilaganje</w:t>
            </w:r>
            <w:proofErr w:type="spellEnd"/>
            <w:r w:rsidR="4D5723C2">
              <w:t xml:space="preserve"> </w:t>
            </w:r>
            <w:proofErr w:type="spellStart"/>
            <w:r w:rsidR="4D5723C2">
              <w:t>dokumenata</w:t>
            </w:r>
            <w:proofErr w:type="spellEnd"/>
            <w:r w:rsidR="4D5723C2">
              <w:t xml:space="preserve"> za </w:t>
            </w:r>
            <w:proofErr w:type="spellStart"/>
            <w:r w:rsidR="4D5723C2">
              <w:t>sezonski</w:t>
            </w:r>
            <w:proofErr w:type="spellEnd"/>
            <w:r w:rsidR="4D5723C2">
              <w:t xml:space="preserve"> </w:t>
            </w:r>
            <w:proofErr w:type="spellStart"/>
            <w:r w:rsidR="4D5723C2">
              <w:t>posao</w:t>
            </w:r>
            <w:proofErr w:type="spellEnd"/>
            <w:r w:rsidR="4D5723C2">
              <w:t>.</w:t>
            </w:r>
            <w:r w:rsidR="674293DA">
              <w:t xml:space="preserve"> </w:t>
            </w:r>
          </w:p>
        </w:tc>
      </w:tr>
      <w:tr w:rsidRPr="003372D3" w:rsidR="00AB1DE2" w:rsidTr="34BDB0B7" w14:paraId="4D91F781" w14:textId="77777777"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AB1DE2" w:rsidR="00AB1DE2" w:rsidP="00AB1DE2" w:rsidRDefault="00AB1DE2" w14:paraId="359B2D31" w14:textId="77777777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Uspešno rešenje će</w:t>
            </w:r>
          </w:p>
        </w:tc>
        <w:tc>
          <w:tcPr>
            <w:tcW w:w="5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AB1DE2" w:rsidR="00AB1DE2" w:rsidP="3BF5ECF4" w:rsidRDefault="1C71559A" w14:paraId="2F124D11" w14:textId="041E9F22">
            <w:proofErr w:type="spellStart"/>
            <w:r>
              <w:t>Omogućiti</w:t>
            </w:r>
            <w:proofErr w:type="spellEnd"/>
            <w:r>
              <w:t xml:space="preserve"> </w:t>
            </w:r>
            <w:proofErr w:type="spellStart"/>
            <w:r>
              <w:t>kupačima</w:t>
            </w:r>
            <w:proofErr w:type="spellEnd"/>
            <w:r>
              <w:t xml:space="preserve"> </w:t>
            </w:r>
            <w:proofErr w:type="spellStart"/>
            <w:r>
              <w:t>brže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efikasnije</w:t>
            </w:r>
            <w:proofErr w:type="spellEnd"/>
            <w:r>
              <w:t xml:space="preserve"> </w:t>
            </w:r>
            <w:proofErr w:type="spellStart"/>
            <w:r>
              <w:t>izdavanje</w:t>
            </w:r>
            <w:proofErr w:type="spellEnd"/>
            <w:r>
              <w:t xml:space="preserve"> </w:t>
            </w:r>
            <w:proofErr w:type="spellStart"/>
            <w:r>
              <w:t>karata</w:t>
            </w:r>
            <w:proofErr w:type="spellEnd"/>
            <w:r>
              <w:t xml:space="preserve"> </w:t>
            </w:r>
            <w:proofErr w:type="spellStart"/>
            <w:r>
              <w:t>putem</w:t>
            </w:r>
            <w:proofErr w:type="spellEnd"/>
            <w:r>
              <w:t xml:space="preserve"> </w:t>
            </w:r>
            <w:proofErr w:type="spellStart"/>
            <w:r>
              <w:t>interneta</w:t>
            </w:r>
            <w:proofErr w:type="spellEnd"/>
            <w:r w:rsidR="4A6E85B0">
              <w:t xml:space="preserve">, </w:t>
            </w:r>
            <w:proofErr w:type="spellStart"/>
            <w:r w:rsidR="4A6E85B0">
              <w:t>kao</w:t>
            </w:r>
            <w:proofErr w:type="spellEnd"/>
            <w:r w:rsidR="4A6E85B0">
              <w:t xml:space="preserve"> </w:t>
            </w:r>
            <w:proofErr w:type="spellStart"/>
            <w:r w:rsidR="4A6E85B0">
              <w:t>i</w:t>
            </w:r>
            <w:proofErr w:type="spellEnd"/>
            <w:r w:rsidR="4A6E85B0">
              <w:t xml:space="preserve"> </w:t>
            </w:r>
            <w:proofErr w:type="spellStart"/>
            <w:r w:rsidR="4A6E85B0">
              <w:t>predaju</w:t>
            </w:r>
            <w:proofErr w:type="spellEnd"/>
            <w:r w:rsidR="4A6E85B0">
              <w:t xml:space="preserve"> </w:t>
            </w:r>
            <w:proofErr w:type="spellStart"/>
            <w:r w:rsidR="4A6E85B0">
              <w:t>neophodne</w:t>
            </w:r>
            <w:proofErr w:type="spellEnd"/>
            <w:r w:rsidR="4A6E85B0">
              <w:t xml:space="preserve"> </w:t>
            </w:r>
            <w:proofErr w:type="spellStart"/>
            <w:r w:rsidR="4A6E85B0">
              <w:t>dokumentacije</w:t>
            </w:r>
            <w:proofErr w:type="spellEnd"/>
            <w:r w:rsidR="4A6E85B0">
              <w:t xml:space="preserve"> </w:t>
            </w:r>
            <w:proofErr w:type="spellStart"/>
            <w:r w:rsidR="4A6E85B0">
              <w:t>zainteresovanih</w:t>
            </w:r>
            <w:proofErr w:type="spellEnd"/>
            <w:r w:rsidR="4A6E85B0">
              <w:t xml:space="preserve"> za </w:t>
            </w:r>
            <w:proofErr w:type="spellStart"/>
            <w:r w:rsidR="4A6E85B0">
              <w:t>sezonski</w:t>
            </w:r>
            <w:proofErr w:type="spellEnd"/>
            <w:r w:rsidR="4A6E85B0">
              <w:t xml:space="preserve"> </w:t>
            </w:r>
            <w:proofErr w:type="spellStart"/>
            <w:r w:rsidR="4A6E85B0">
              <w:t>posao</w:t>
            </w:r>
            <w:proofErr w:type="spellEnd"/>
            <w:r w:rsidR="4A6E85B0">
              <w:t xml:space="preserve">. </w:t>
            </w:r>
            <w:proofErr w:type="spellStart"/>
            <w:r w:rsidR="4A6E85B0">
              <w:t>Takođe</w:t>
            </w:r>
            <w:proofErr w:type="spellEnd"/>
            <w:r w:rsidR="4A6E85B0">
              <w:t xml:space="preserve"> </w:t>
            </w:r>
            <w:proofErr w:type="spellStart"/>
            <w:r w:rsidR="4A6E85B0">
              <w:t>će</w:t>
            </w:r>
            <w:proofErr w:type="spellEnd"/>
            <w:r w:rsidR="4A6E85B0">
              <w:t xml:space="preserve"> </w:t>
            </w:r>
            <w:proofErr w:type="spellStart"/>
            <w:r w:rsidR="4A6E85B0">
              <w:t>kupačima</w:t>
            </w:r>
            <w:proofErr w:type="spellEnd"/>
            <w:r w:rsidR="4A6E85B0">
              <w:t xml:space="preserve"> </w:t>
            </w:r>
            <w:proofErr w:type="spellStart"/>
            <w:r w:rsidR="4A6E85B0">
              <w:t>biti</w:t>
            </w:r>
            <w:proofErr w:type="spellEnd"/>
            <w:r w:rsidR="4A6E85B0">
              <w:t xml:space="preserve"> </w:t>
            </w:r>
            <w:proofErr w:type="spellStart"/>
            <w:r w:rsidR="5988E292">
              <w:t>moguće</w:t>
            </w:r>
            <w:proofErr w:type="spellEnd"/>
            <w:r w:rsidR="5988E292">
              <w:t xml:space="preserve"> </w:t>
            </w:r>
            <w:proofErr w:type="spellStart"/>
            <w:r w:rsidR="4A6E85B0">
              <w:t>rezervisanje</w:t>
            </w:r>
            <w:proofErr w:type="spellEnd"/>
            <w:r w:rsidR="0C0BFDD1">
              <w:t xml:space="preserve"> </w:t>
            </w:r>
            <w:proofErr w:type="spellStart"/>
            <w:r w:rsidR="0C0BFDD1">
              <w:t>ležaljki</w:t>
            </w:r>
            <w:proofErr w:type="spellEnd"/>
            <w:r w:rsidR="0C0BFDD1">
              <w:t xml:space="preserve"> </w:t>
            </w:r>
            <w:proofErr w:type="spellStart"/>
            <w:r w:rsidR="0C0BFDD1">
              <w:t>unapred</w:t>
            </w:r>
            <w:proofErr w:type="spellEnd"/>
          </w:p>
        </w:tc>
      </w:tr>
      <w:tr w:rsidRPr="003372D3" w:rsidR="00AB1DE2" w:rsidTr="34BDB0B7" w14:paraId="0ABB6935" w14:textId="77777777"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AB1DE2" w:rsidR="00AB1DE2" w:rsidP="00AB1DE2" w:rsidRDefault="00AB1DE2" w14:paraId="0F976955" w14:textId="77777777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Proizvod je namenjen</w:t>
            </w:r>
          </w:p>
        </w:tc>
        <w:tc>
          <w:tcPr>
            <w:tcW w:w="5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AB1DE2" w:rsidR="00AB1DE2" w:rsidP="3BF5ECF4" w:rsidRDefault="4665998C" w14:paraId="1EFB7AFC" w14:textId="404DBD3B">
            <w:proofErr w:type="spellStart"/>
            <w:r>
              <w:t>Prvenstveno</w:t>
            </w:r>
            <w:proofErr w:type="spellEnd"/>
            <w:r>
              <w:t xml:space="preserve"> </w:t>
            </w:r>
            <w:proofErr w:type="spellStart"/>
            <w:r>
              <w:t>kupalištu</w:t>
            </w:r>
            <w:r w:rsidR="074F52E9">
              <w:t>,</w:t>
            </w:r>
            <w:r w:rsidR="5B7959D2">
              <w:t>upravnicima</w:t>
            </w:r>
            <w:proofErr w:type="spellEnd"/>
            <w:r w:rsidR="5B7959D2">
              <w:t xml:space="preserve"> </w:t>
            </w:r>
            <w:proofErr w:type="spellStart"/>
            <w:r w:rsidR="5B7959D2">
              <w:t>kupališta,</w:t>
            </w:r>
            <w:r w:rsidR="074F52E9">
              <w:t>njegovim</w:t>
            </w:r>
            <w:proofErr w:type="spellEnd"/>
            <w:r w:rsidR="074F52E9">
              <w:t xml:space="preserve"> </w:t>
            </w:r>
            <w:proofErr w:type="spellStart"/>
            <w:r w:rsidR="074F52E9">
              <w:t>posetiocima</w:t>
            </w:r>
            <w:proofErr w:type="spellEnd"/>
            <w:r w:rsidR="082B7ACA">
              <w:t xml:space="preserve"> </w:t>
            </w:r>
            <w:proofErr w:type="spellStart"/>
            <w:r w:rsidR="082B7ACA">
              <w:t>i</w:t>
            </w:r>
            <w:proofErr w:type="spellEnd"/>
            <w:r w:rsidR="082B7ACA">
              <w:t xml:space="preserve"> </w:t>
            </w:r>
            <w:proofErr w:type="spellStart"/>
            <w:r w:rsidR="082B7ACA">
              <w:t>lj</w:t>
            </w:r>
            <w:r w:rsidR="074F52E9">
              <w:t>udima</w:t>
            </w:r>
            <w:proofErr w:type="spellEnd"/>
            <w:r w:rsidR="074F52E9">
              <w:t xml:space="preserve"> koji </w:t>
            </w:r>
            <w:proofErr w:type="spellStart"/>
            <w:r w:rsidR="074F52E9">
              <w:t>žele</w:t>
            </w:r>
            <w:proofErr w:type="spellEnd"/>
            <w:r w:rsidR="074F52E9">
              <w:t xml:space="preserve"> da </w:t>
            </w:r>
            <w:proofErr w:type="spellStart"/>
            <w:r w:rsidR="074F52E9">
              <w:t>konkurišu</w:t>
            </w:r>
            <w:proofErr w:type="spellEnd"/>
            <w:r w:rsidR="074F52E9">
              <w:t xml:space="preserve"> za </w:t>
            </w:r>
            <w:proofErr w:type="spellStart"/>
            <w:r w:rsidR="074F52E9">
              <w:t>posao</w:t>
            </w:r>
            <w:proofErr w:type="spellEnd"/>
          </w:p>
        </w:tc>
      </w:tr>
      <w:tr w:rsidRPr="003372D3" w:rsidR="00AB1DE2" w:rsidTr="34BDB0B7" w14:paraId="069EF494" w14:textId="77777777"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AB1DE2" w:rsidR="00AB1DE2" w:rsidP="00AB1DE2" w:rsidRDefault="00AB1DE2" w14:paraId="5AF16A99" w14:textId="77777777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Koji</w:t>
            </w:r>
          </w:p>
        </w:tc>
        <w:tc>
          <w:tcPr>
            <w:tcW w:w="5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AB1DE2" w:rsidR="00AB1DE2" w:rsidP="3BF5ECF4" w:rsidRDefault="5B20AE0B" w14:paraId="7E3FD0CF" w14:textId="11D58C42">
            <w:proofErr w:type="spellStart"/>
            <w:r>
              <w:t>Kupalištu</w:t>
            </w:r>
            <w:proofErr w:type="spellEnd"/>
            <w:r>
              <w:t xml:space="preserve"> </w:t>
            </w:r>
            <w:proofErr w:type="spellStart"/>
            <w:r>
              <w:t>pruža</w:t>
            </w:r>
            <w:proofErr w:type="spellEnd"/>
            <w:r>
              <w:t xml:space="preserve"> </w:t>
            </w:r>
            <w:proofErr w:type="spellStart"/>
            <w:r>
              <w:t>softver</w:t>
            </w:r>
            <w:proofErr w:type="spellEnd"/>
            <w:r>
              <w:t xml:space="preserve"> za </w:t>
            </w:r>
            <w:proofErr w:type="spellStart"/>
            <w:r>
              <w:t>fleksibilnije</w:t>
            </w:r>
            <w:proofErr w:type="spellEnd"/>
            <w:r>
              <w:t xml:space="preserve"> </w:t>
            </w:r>
            <w:proofErr w:type="spellStart"/>
            <w:r>
              <w:t>upravljanje</w:t>
            </w:r>
            <w:proofErr w:type="spellEnd"/>
            <w:r>
              <w:t xml:space="preserve"> </w:t>
            </w:r>
            <w:proofErr w:type="spellStart"/>
            <w:r>
              <w:t>sistemom</w:t>
            </w:r>
            <w:proofErr w:type="spellEnd"/>
            <w:r>
              <w:t xml:space="preserve">, </w:t>
            </w:r>
            <w:proofErr w:type="spellStart"/>
            <w:r>
              <w:t>kupačima</w:t>
            </w:r>
            <w:proofErr w:type="spellEnd"/>
            <w:r>
              <w:t xml:space="preserve"> </w:t>
            </w:r>
            <w:proofErr w:type="spellStart"/>
            <w:r>
              <w:t>jednostavniji</w:t>
            </w:r>
            <w:proofErr w:type="spellEnd"/>
            <w:r>
              <w:t xml:space="preserve"> </w:t>
            </w:r>
            <w:proofErr w:type="spellStart"/>
            <w:r>
              <w:t>pristup</w:t>
            </w:r>
            <w:proofErr w:type="spellEnd"/>
            <w:r>
              <w:t xml:space="preserve"> </w:t>
            </w:r>
            <w:proofErr w:type="spellStart"/>
            <w:r>
              <w:t>mesečnim</w:t>
            </w:r>
            <w:proofErr w:type="spellEnd"/>
            <w:r>
              <w:t>/</w:t>
            </w:r>
            <w:proofErr w:type="spellStart"/>
            <w:r>
              <w:t>polumesečnim</w:t>
            </w:r>
            <w:proofErr w:type="spellEnd"/>
            <w:r>
              <w:t xml:space="preserve"> </w:t>
            </w:r>
            <w:proofErr w:type="spellStart"/>
            <w:r>
              <w:t>kartama</w:t>
            </w:r>
            <w:proofErr w:type="spellEnd"/>
            <w:r w:rsidR="39593E09">
              <w:t xml:space="preserve"> </w:t>
            </w:r>
            <w:proofErr w:type="spellStart"/>
            <w:r w:rsidR="39593E09">
              <w:t>i</w:t>
            </w:r>
            <w:proofErr w:type="spellEnd"/>
            <w:r w:rsidR="39593E09">
              <w:t xml:space="preserve"> </w:t>
            </w:r>
            <w:proofErr w:type="spellStart"/>
            <w:r w:rsidR="39593E09">
              <w:t>rezervaciji</w:t>
            </w:r>
            <w:proofErr w:type="spellEnd"/>
            <w:r w:rsidR="39593E09">
              <w:t xml:space="preserve"> </w:t>
            </w:r>
            <w:proofErr w:type="spellStart"/>
            <w:r w:rsidR="39593E09">
              <w:t>ležaljki</w:t>
            </w:r>
            <w:proofErr w:type="spellEnd"/>
            <w:r w:rsidR="39593E09">
              <w:t xml:space="preserve">, </w:t>
            </w:r>
            <w:proofErr w:type="spellStart"/>
            <w:r w:rsidR="39593E09">
              <w:t>licima</w:t>
            </w:r>
            <w:proofErr w:type="spellEnd"/>
            <w:r w:rsidR="39593E09">
              <w:t xml:space="preserve"> koji </w:t>
            </w:r>
            <w:proofErr w:type="spellStart"/>
            <w:r w:rsidR="39593E09">
              <w:t>traže</w:t>
            </w:r>
            <w:proofErr w:type="spellEnd"/>
            <w:r w:rsidR="39593E09">
              <w:t xml:space="preserve"> </w:t>
            </w:r>
            <w:proofErr w:type="spellStart"/>
            <w:r w:rsidR="39593E09">
              <w:t>posao</w:t>
            </w:r>
            <w:proofErr w:type="spellEnd"/>
            <w:r w:rsidR="39593E09">
              <w:t xml:space="preserve"> </w:t>
            </w:r>
            <w:proofErr w:type="spellStart"/>
            <w:r w:rsidR="39593E09">
              <w:t>način</w:t>
            </w:r>
            <w:proofErr w:type="spellEnd"/>
            <w:r w:rsidR="39593E09">
              <w:t xml:space="preserve"> da </w:t>
            </w:r>
            <w:proofErr w:type="spellStart"/>
            <w:r w:rsidR="39593E09">
              <w:t>što</w:t>
            </w:r>
            <w:proofErr w:type="spellEnd"/>
            <w:r w:rsidR="39593E09">
              <w:t xml:space="preserve"> </w:t>
            </w:r>
            <w:proofErr w:type="spellStart"/>
            <w:r w:rsidR="39593E09">
              <w:t>jednostavnije</w:t>
            </w:r>
            <w:proofErr w:type="spellEnd"/>
            <w:r w:rsidR="39593E09">
              <w:t xml:space="preserve"> </w:t>
            </w:r>
            <w:proofErr w:type="spellStart"/>
            <w:r w:rsidR="39593E09">
              <w:t>konkurišu</w:t>
            </w:r>
            <w:proofErr w:type="spellEnd"/>
            <w:r w:rsidR="39593E09">
              <w:t>.</w:t>
            </w:r>
          </w:p>
        </w:tc>
      </w:tr>
      <w:tr w:rsidRPr="003372D3" w:rsidR="00AB1DE2" w:rsidTr="34BDB0B7" w14:paraId="146D3774" w14:textId="77777777"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AB1DE2" w:rsidR="00AB1DE2" w:rsidP="00AB1DE2" w:rsidRDefault="00AB1DE2" w14:paraId="7158C87D" w14:textId="77777777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Proizvod je</w:t>
            </w:r>
          </w:p>
        </w:tc>
        <w:tc>
          <w:tcPr>
            <w:tcW w:w="5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AB1DE2" w:rsidR="00AB1DE2" w:rsidP="3BF5ECF4" w:rsidRDefault="1745F28B" w14:paraId="179632BD" w14:textId="3EE4C058">
            <w:r>
              <w:t xml:space="preserve">Web </w:t>
            </w:r>
            <w:proofErr w:type="spellStart"/>
            <w:r>
              <w:t>aplikacija</w:t>
            </w:r>
            <w:proofErr w:type="spellEnd"/>
          </w:p>
        </w:tc>
      </w:tr>
      <w:tr w:rsidRPr="003372D3" w:rsidR="00AB1DE2" w:rsidTr="34BDB0B7" w14:paraId="2EF7DCA8" w14:textId="77777777">
        <w:trPr>
          <w:trHeight w:val="488"/>
        </w:trPr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AB1DE2" w:rsidR="00AB1DE2" w:rsidP="00AB1DE2" w:rsidRDefault="00AB1DE2" w14:paraId="78A7935E" w14:textId="77777777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Koja</w:t>
            </w:r>
          </w:p>
        </w:tc>
        <w:tc>
          <w:tcPr>
            <w:tcW w:w="5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AB1DE2" w:rsidR="00AB1DE2" w:rsidP="3BF5ECF4" w:rsidRDefault="790D25AF" w14:paraId="0EE6EEF8" w14:textId="7C77C2AD">
            <w:proofErr w:type="spellStart"/>
            <w:r>
              <w:t>Će</w:t>
            </w:r>
            <w:proofErr w:type="spellEnd"/>
            <w:r>
              <w:t xml:space="preserve"> </w:t>
            </w:r>
            <w:proofErr w:type="spellStart"/>
            <w:r>
              <w:t>pružiti</w:t>
            </w:r>
            <w:proofErr w:type="spellEnd"/>
            <w:r>
              <w:t xml:space="preserve"> </w:t>
            </w:r>
            <w:proofErr w:type="spellStart"/>
            <w:r>
              <w:t>jednostavan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lako</w:t>
            </w:r>
            <w:proofErr w:type="spellEnd"/>
            <w:r>
              <w:t xml:space="preserve"> </w:t>
            </w:r>
            <w:proofErr w:type="spellStart"/>
            <w:r>
              <w:t>prilagodljiv</w:t>
            </w:r>
            <w:proofErr w:type="spellEnd"/>
            <w:r>
              <w:t xml:space="preserve"> </w:t>
            </w:r>
            <w:proofErr w:type="spellStart"/>
            <w:r>
              <w:t>interfejs</w:t>
            </w:r>
            <w:proofErr w:type="spellEnd"/>
            <w:r>
              <w:t xml:space="preserve"> ka </w:t>
            </w:r>
            <w:proofErr w:type="spellStart"/>
            <w:r>
              <w:t>korisniku</w:t>
            </w:r>
            <w:proofErr w:type="spellEnd"/>
            <w:r>
              <w:t xml:space="preserve">, </w:t>
            </w:r>
            <w:proofErr w:type="spellStart"/>
            <w:r>
              <w:t>kao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mogućnost</w:t>
            </w:r>
            <w:proofErr w:type="spellEnd"/>
            <w:r>
              <w:t xml:space="preserve"> </w:t>
            </w:r>
            <w:proofErr w:type="spellStart"/>
            <w:r>
              <w:t>obavljanja</w:t>
            </w:r>
            <w:proofErr w:type="spellEnd"/>
            <w:r>
              <w:t xml:space="preserve"> </w:t>
            </w:r>
            <w:proofErr w:type="spellStart"/>
            <w:r>
              <w:t>kompletnog</w:t>
            </w:r>
            <w:proofErr w:type="spellEnd"/>
            <w:r>
              <w:t xml:space="preserve"> </w:t>
            </w:r>
            <w:proofErr w:type="spellStart"/>
            <w:r>
              <w:t>procesa</w:t>
            </w:r>
            <w:proofErr w:type="spellEnd"/>
            <w:r>
              <w:t xml:space="preserve"> </w:t>
            </w:r>
            <w:proofErr w:type="spellStart"/>
            <w:r>
              <w:t>od</w:t>
            </w:r>
            <w:proofErr w:type="spellEnd"/>
            <w:r>
              <w:t xml:space="preserve"> </w:t>
            </w:r>
            <w:proofErr w:type="spellStart"/>
            <w:r>
              <w:t>kuće</w:t>
            </w:r>
            <w:proofErr w:type="spellEnd"/>
            <w:r>
              <w:t>.</w:t>
            </w:r>
          </w:p>
        </w:tc>
      </w:tr>
      <w:tr w:rsidRPr="003372D3" w:rsidR="00AB1DE2" w:rsidTr="34BDB0B7" w14:paraId="76D63C80" w14:textId="77777777">
        <w:trPr>
          <w:trHeight w:val="300"/>
        </w:trPr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AB1DE2" w:rsidR="00AB1DE2" w:rsidP="00AB1DE2" w:rsidRDefault="00AB1DE2" w14:paraId="09163D7B" w14:textId="77777777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Za razliku od</w:t>
            </w:r>
          </w:p>
        </w:tc>
        <w:tc>
          <w:tcPr>
            <w:tcW w:w="5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AB1DE2" w:rsidR="00AB1DE2" w:rsidP="3BF5ECF4" w:rsidRDefault="7CF7D660" w14:paraId="7D44CD46" w14:textId="24E3EE3D">
            <w:proofErr w:type="spellStart"/>
            <w:r>
              <w:t>Konkurentskih</w:t>
            </w:r>
            <w:proofErr w:type="spellEnd"/>
            <w:r>
              <w:t xml:space="preserve"> </w:t>
            </w:r>
            <w:proofErr w:type="spellStart"/>
            <w:r>
              <w:t>proizvoda</w:t>
            </w:r>
            <w:proofErr w:type="spellEnd"/>
            <w:r w:rsidR="2754A530">
              <w:t xml:space="preserve"> koji da </w:t>
            </w:r>
            <w:proofErr w:type="spellStart"/>
            <w:r w:rsidR="2754A530">
              <w:t>gotovo</w:t>
            </w:r>
            <w:proofErr w:type="spellEnd"/>
            <w:r w:rsidR="2754A530">
              <w:t xml:space="preserve"> ne </w:t>
            </w:r>
            <w:proofErr w:type="spellStart"/>
            <w:r w:rsidR="2754A530">
              <w:t>pružaju</w:t>
            </w:r>
            <w:proofErr w:type="spellEnd"/>
            <w:r w:rsidR="2754A530">
              <w:t xml:space="preserve"> </w:t>
            </w:r>
            <w:proofErr w:type="spellStart"/>
            <w:r w:rsidR="2754A530">
              <w:t>nikakve</w:t>
            </w:r>
            <w:proofErr w:type="spellEnd"/>
            <w:r w:rsidR="2754A530">
              <w:t xml:space="preserve"> </w:t>
            </w:r>
            <w:proofErr w:type="spellStart"/>
            <w:r w:rsidR="2754A530">
              <w:t>usluge</w:t>
            </w:r>
            <w:proofErr w:type="spellEnd"/>
            <w:r w:rsidR="2754A530">
              <w:t xml:space="preserve"> </w:t>
            </w:r>
            <w:proofErr w:type="spellStart"/>
            <w:r w:rsidR="7B65B12A">
              <w:t>korisnicima</w:t>
            </w:r>
            <w:proofErr w:type="spellEnd"/>
          </w:p>
        </w:tc>
      </w:tr>
      <w:tr w:rsidRPr="003372D3" w:rsidR="00AB1DE2" w:rsidTr="34BDB0B7" w14:paraId="607AFDA7" w14:textId="77777777"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AB1DE2" w:rsidR="00AB1DE2" w:rsidP="00AB1DE2" w:rsidRDefault="00AB1DE2" w14:paraId="067BD367" w14:textId="77777777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Naš proizvod će</w:t>
            </w:r>
          </w:p>
        </w:tc>
        <w:tc>
          <w:tcPr>
            <w:tcW w:w="5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AB1DE2" w:rsidR="00AB1DE2" w:rsidP="3BF5ECF4" w:rsidRDefault="6A92EB20" w14:paraId="49B53A04" w14:textId="3D424580">
            <w:proofErr w:type="spellStart"/>
            <w:r>
              <w:t>Predstavljati</w:t>
            </w:r>
            <w:proofErr w:type="spellEnd"/>
            <w:r>
              <w:t xml:space="preserve"> </w:t>
            </w:r>
            <w:proofErr w:type="spellStart"/>
            <w:r>
              <w:t>inovativnu</w:t>
            </w:r>
            <w:proofErr w:type="spellEnd"/>
            <w:r>
              <w:t xml:space="preserve"> web </w:t>
            </w:r>
            <w:proofErr w:type="spellStart"/>
            <w:r>
              <w:t>aplikaciju</w:t>
            </w:r>
            <w:proofErr w:type="spellEnd"/>
            <w:r>
              <w:t xml:space="preserve"> </w:t>
            </w:r>
            <w:proofErr w:type="spellStart"/>
            <w:r>
              <w:t>koja</w:t>
            </w:r>
            <w:proofErr w:type="spellEnd"/>
            <w:r>
              <w:t xml:space="preserve"> </w:t>
            </w:r>
            <w:proofErr w:type="spellStart"/>
            <w:r>
              <w:t>će</w:t>
            </w:r>
            <w:proofErr w:type="spellEnd"/>
            <w:r>
              <w:t xml:space="preserve"> </w:t>
            </w:r>
            <w:proofErr w:type="spellStart"/>
            <w:r>
              <w:t>efikasno</w:t>
            </w:r>
            <w:proofErr w:type="spellEnd"/>
            <w:r>
              <w:t xml:space="preserve"> </w:t>
            </w:r>
            <w:proofErr w:type="spellStart"/>
            <w:r>
              <w:t>rešiti</w:t>
            </w:r>
            <w:proofErr w:type="spellEnd"/>
            <w:r>
              <w:t xml:space="preserve"> tri </w:t>
            </w:r>
            <w:proofErr w:type="spellStart"/>
            <w:r>
              <w:t>ključna</w:t>
            </w:r>
            <w:proofErr w:type="spellEnd"/>
            <w:r>
              <w:t xml:space="preserve"> </w:t>
            </w:r>
            <w:proofErr w:type="spellStart"/>
            <w:r>
              <w:t>problema</w:t>
            </w:r>
            <w:proofErr w:type="spellEnd"/>
            <w:r>
              <w:t xml:space="preserve">, za </w:t>
            </w:r>
            <w:proofErr w:type="spellStart"/>
            <w:r>
              <w:t>razliku</w:t>
            </w:r>
            <w:proofErr w:type="spellEnd"/>
            <w:r>
              <w:t xml:space="preserve"> </w:t>
            </w:r>
            <w:proofErr w:type="spellStart"/>
            <w:r>
              <w:t>od</w:t>
            </w:r>
            <w:proofErr w:type="spellEnd"/>
            <w:r>
              <w:t xml:space="preserve"> </w:t>
            </w:r>
            <w:proofErr w:type="spellStart"/>
            <w:r>
              <w:t>konkurenata</w:t>
            </w:r>
            <w:proofErr w:type="spellEnd"/>
            <w:r>
              <w:t>.</w:t>
            </w:r>
          </w:p>
        </w:tc>
      </w:tr>
    </w:tbl>
    <w:p w:rsidRPr="006F61C6" w:rsidR="00D96EF7" w:rsidP="00D96EF7" w:rsidRDefault="53B5261A" w14:paraId="12D53F3F" w14:textId="77777777">
      <w:pPr>
        <w:pStyle w:val="Heading1"/>
        <w:rPr>
          <w:lang w:val="sr-Latn-CS"/>
        </w:rPr>
      </w:pPr>
      <w:bookmarkStart w:name="_Toc21365273" w:id="6"/>
      <w:bookmarkStart w:name="_Toc160193881" w:id="7"/>
      <w:r w:rsidRPr="34BDB0B7">
        <w:rPr>
          <w:lang w:val="sr-Latn-CS"/>
        </w:rPr>
        <w:t>Opis projekta</w:t>
      </w:r>
      <w:bookmarkEnd w:id="6"/>
      <w:bookmarkEnd w:id="7"/>
    </w:p>
    <w:p w:rsidRPr="005E5BF1" w:rsidR="005E5BF1" w:rsidP="296A5EE4" w:rsidRDefault="005E5BF1" w14:paraId="44EECC2F" w14:textId="77777777" w14:noSpellErr="1">
      <w:pPr>
        <w:pStyle w:val="BodyText"/>
        <w:rPr>
          <w:u w:val="single"/>
          <w:lang w:val="sr-Latn-CS"/>
        </w:rPr>
      </w:pPr>
      <w:r w:rsidRPr="296A5EE4" w:rsidR="005E5BF1">
        <w:rPr>
          <w:u w:val="single"/>
          <w:lang w:val="sr-Latn-CS"/>
        </w:rPr>
        <w:t>Funkcionalnosti:</w:t>
      </w:r>
    </w:p>
    <w:p w:rsidR="34BDB0B7" w:rsidP="34BDB0B7" w:rsidRDefault="34BDB0B7" w14:paraId="2362609E" w14:textId="27CB3347">
      <w:pPr>
        <w:pStyle w:val="TOC1"/>
        <w:tabs>
          <w:tab w:val="left" w:pos="390"/>
          <w:tab w:val="right" w:leader="dot" w:pos="9360"/>
        </w:tabs>
        <w:rPr>
          <w:rStyle w:val="Hyperlink"/>
        </w:rPr>
      </w:pPr>
    </w:p>
    <w:p w:rsidRPr="005E5BF1" w:rsidR="005E5BF1" w:rsidP="005E5BF1" w:rsidRDefault="005E5BF1" w14:paraId="181C0483" w14:textId="77777777">
      <w:pPr>
        <w:pStyle w:val="BodyText"/>
        <w:rPr>
          <w:lang w:val="sr-Latn-CS"/>
        </w:rPr>
      </w:pPr>
    </w:p>
    <w:p w:rsidRPr="005E5BF1" w:rsidR="005E5BF1" w:rsidP="296A5EE4" w:rsidRDefault="005E5BF1" w14:paraId="05E5DC7A" w14:textId="4F9116A6">
      <w:pPr>
        <w:pStyle w:val="BodyText"/>
        <w:numPr>
          <w:ilvl w:val="1"/>
          <w:numId w:val="24"/>
        </w:numPr>
        <w:rPr>
          <w:lang w:val="sr-Latn-CS"/>
        </w:rPr>
      </w:pPr>
      <w:r w:rsidRPr="296A5EE4" w:rsidR="005E5BF1">
        <w:rPr>
          <w:lang w:val="sr-Latn-CS"/>
        </w:rPr>
        <w:t>Optimizovanje(skra</w:t>
      </w:r>
      <w:r w:rsidRPr="296A5EE4" w:rsidR="55AC72EB">
        <w:rPr>
          <w:lang w:val="sr-Latn-CS"/>
        </w:rPr>
        <w:t>ć</w:t>
      </w:r>
      <w:r w:rsidRPr="296A5EE4" w:rsidR="005E5BF1">
        <w:rPr>
          <w:lang w:val="sr-Latn-CS"/>
        </w:rPr>
        <w:t>ivanje) procesa izdavanja mese</w:t>
      </w:r>
      <w:r w:rsidRPr="296A5EE4" w:rsidR="1D842A0F">
        <w:rPr>
          <w:lang w:val="sr-Latn-CS"/>
        </w:rPr>
        <w:t>č</w:t>
      </w:r>
      <w:r w:rsidRPr="296A5EE4" w:rsidR="005E5BF1">
        <w:rPr>
          <w:lang w:val="sr-Latn-CS"/>
        </w:rPr>
        <w:t>ne ili polumese</w:t>
      </w:r>
      <w:r w:rsidRPr="296A5EE4" w:rsidR="31214DBB">
        <w:rPr>
          <w:lang w:val="sr-Latn-CS"/>
        </w:rPr>
        <w:t>č</w:t>
      </w:r>
      <w:r w:rsidRPr="296A5EE4" w:rsidR="005E5BF1">
        <w:rPr>
          <w:lang w:val="sr-Latn-CS"/>
        </w:rPr>
        <w:t>ne karte na bazenu. (+ skra</w:t>
      </w:r>
      <w:r w:rsidRPr="296A5EE4" w:rsidR="0D541961">
        <w:rPr>
          <w:lang w:val="sr-Latn-CS"/>
        </w:rPr>
        <w:t>ć</w:t>
      </w:r>
      <w:r w:rsidRPr="296A5EE4" w:rsidR="005E5BF1">
        <w:rPr>
          <w:lang w:val="sr-Latn-CS"/>
        </w:rPr>
        <w:t xml:space="preserve">ivanje vremena </w:t>
      </w:r>
      <w:r w:rsidRPr="296A5EE4" w:rsidR="7F7B5E84">
        <w:rPr>
          <w:lang w:val="sr-Latn-CS"/>
        </w:rPr>
        <w:t>č</w:t>
      </w:r>
      <w:r w:rsidRPr="296A5EE4" w:rsidR="005E5BF1">
        <w:rPr>
          <w:lang w:val="sr-Latn-CS"/>
        </w:rPr>
        <w:t>ekanja)</w:t>
      </w:r>
    </w:p>
    <w:p w:rsidRPr="005E5BF1" w:rsidR="005E5BF1" w:rsidP="296A5EE4" w:rsidRDefault="005E5BF1" w14:paraId="5E47E15A" w14:textId="5D0473DB">
      <w:pPr>
        <w:pStyle w:val="BodyText"/>
        <w:numPr>
          <w:ilvl w:val="1"/>
          <w:numId w:val="24"/>
        </w:numPr>
        <w:rPr>
          <w:lang w:val="sr-Latn-CS"/>
        </w:rPr>
      </w:pPr>
      <w:r w:rsidRPr="296A5EE4" w:rsidR="005E5BF1">
        <w:rPr>
          <w:lang w:val="sr-Latn-CS"/>
        </w:rPr>
        <w:t>Online konkurisanje za posao na bazenu (zapo</w:t>
      </w:r>
      <w:r w:rsidRPr="296A5EE4" w:rsidR="7914BA05">
        <w:rPr>
          <w:lang w:val="sr-Latn-CS"/>
        </w:rPr>
        <w:t>š</w:t>
      </w:r>
      <w:r w:rsidRPr="296A5EE4" w:rsidR="005E5BF1">
        <w:rPr>
          <w:lang w:val="sr-Latn-CS"/>
        </w:rPr>
        <w:t>ljavanje)</w:t>
      </w:r>
    </w:p>
    <w:p w:rsidRPr="005E5BF1" w:rsidR="005E5BF1" w:rsidP="296A5EE4" w:rsidRDefault="005E5BF1" w14:paraId="069D19E8" w14:textId="4B238733">
      <w:pPr>
        <w:pStyle w:val="BodyText"/>
        <w:numPr>
          <w:ilvl w:val="1"/>
          <w:numId w:val="24"/>
        </w:numPr>
        <w:rPr>
          <w:lang w:val="sr-Latn-CS"/>
        </w:rPr>
      </w:pPr>
      <w:r w:rsidRPr="296A5EE4" w:rsidR="005E5BF1">
        <w:rPr>
          <w:lang w:val="sr-Latn-CS"/>
        </w:rPr>
        <w:t>Unapred dodeljivanje termina za pouze</w:t>
      </w:r>
      <w:r w:rsidRPr="296A5EE4" w:rsidR="7631FF21">
        <w:rPr>
          <w:lang w:val="sr-Latn-CS"/>
        </w:rPr>
        <w:t>ć</w:t>
      </w:r>
      <w:r w:rsidRPr="296A5EE4" w:rsidR="005E5BF1">
        <w:rPr>
          <w:lang w:val="sr-Latn-CS"/>
        </w:rPr>
        <w:t>e mese</w:t>
      </w:r>
      <w:r w:rsidRPr="296A5EE4" w:rsidR="33F924B7">
        <w:rPr>
          <w:lang w:val="sr-Latn-CS"/>
        </w:rPr>
        <w:t>č</w:t>
      </w:r>
      <w:r w:rsidRPr="296A5EE4" w:rsidR="005E5BF1">
        <w:rPr>
          <w:lang w:val="sr-Latn-CS"/>
        </w:rPr>
        <w:t>ne karte.</w:t>
      </w:r>
    </w:p>
    <w:p w:rsidRPr="005E5BF1" w:rsidR="005E5BF1" w:rsidP="296A5EE4" w:rsidRDefault="005E5BF1" w14:paraId="4CC34683" w14:textId="0BF477E3">
      <w:pPr>
        <w:pStyle w:val="BodyText"/>
        <w:numPr>
          <w:ilvl w:val="1"/>
          <w:numId w:val="24"/>
        </w:numPr>
        <w:rPr>
          <w:lang w:val="sr-Latn-CS"/>
        </w:rPr>
      </w:pPr>
      <w:r w:rsidRPr="296A5EE4" w:rsidR="005E5BF1">
        <w:rPr>
          <w:lang w:val="sr-Latn-CS"/>
        </w:rPr>
        <w:t>Unapred rezervisanje ležaljki</w:t>
      </w:r>
    </w:p>
    <w:p w:rsidR="459156F3" w:rsidP="459156F3" w:rsidRDefault="459156F3" w14:paraId="35E3616D" w14:textId="2C932B6E">
      <w:pPr>
        <w:pStyle w:val="BodyText"/>
        <w:rPr>
          <w:lang w:val="sr-Latn-CS"/>
        </w:rPr>
      </w:pPr>
    </w:p>
    <w:p w:rsidRPr="005E5BF1" w:rsidR="005E5BF1" w:rsidP="005E5BF1" w:rsidRDefault="005E5BF1" w14:paraId="7A74E2E8" w14:textId="77777777" w14:noSpellErr="1">
      <w:pPr>
        <w:pStyle w:val="BodyText"/>
        <w:rPr>
          <w:b w:val="0"/>
          <w:bCs w:val="0"/>
          <w:u w:val="none"/>
          <w:lang w:val="sr-Latn-CS"/>
        </w:rPr>
      </w:pPr>
      <w:r w:rsidRPr="296A5EE4" w:rsidR="005E5BF1">
        <w:rPr>
          <w:b w:val="0"/>
          <w:bCs w:val="0"/>
          <w:u w:val="none"/>
          <w:lang w:val="sr-Latn-CS"/>
        </w:rPr>
        <w:t>Kupači:</w:t>
      </w:r>
    </w:p>
    <w:p w:rsidRPr="005E5BF1" w:rsidR="005E5BF1" w:rsidP="005E5BF1" w:rsidRDefault="005E5BF1" w14:paraId="211A0DD5" w14:textId="0ED81326">
      <w:pPr>
        <w:pStyle w:val="BodyText"/>
        <w:rPr>
          <w:lang w:val="sr-Latn-CS"/>
        </w:rPr>
      </w:pPr>
      <w:r w:rsidRPr="296A5EE4" w:rsidR="005E5BF1">
        <w:rPr>
          <w:lang w:val="sr-Latn-CS"/>
        </w:rPr>
        <w:t>Nakon što izvrše registraciju i login</w:t>
      </w:r>
      <w:r w:rsidRPr="296A5EE4" w:rsidR="37B3F625">
        <w:rPr>
          <w:lang w:val="sr-Latn-CS"/>
        </w:rPr>
        <w:t>-</w:t>
      </w:r>
      <w:r w:rsidRPr="296A5EE4" w:rsidR="005E5BF1">
        <w:rPr>
          <w:lang w:val="sr-Latn-CS"/>
        </w:rPr>
        <w:t>uju se</w:t>
      </w:r>
      <w:r w:rsidRPr="296A5EE4" w:rsidR="2C2CEDCA">
        <w:rPr>
          <w:lang w:val="sr-Latn-CS"/>
        </w:rPr>
        <w:t>,</w:t>
      </w:r>
      <w:r w:rsidRPr="296A5EE4" w:rsidR="005E5BF1">
        <w:rPr>
          <w:lang w:val="sr-Latn-CS"/>
        </w:rPr>
        <w:t xml:space="preserve"> imaju mogućnost naruč</w:t>
      </w:r>
      <w:r w:rsidRPr="296A5EE4" w:rsidR="2EBA193A">
        <w:rPr>
          <w:lang w:val="sr-Latn-CS"/>
        </w:rPr>
        <w:t>i</w:t>
      </w:r>
      <w:r w:rsidRPr="296A5EE4" w:rsidR="005E5BF1">
        <w:rPr>
          <w:lang w:val="sr-Latn-CS"/>
        </w:rPr>
        <w:t xml:space="preserve">vanje karata </w:t>
      </w:r>
      <w:r w:rsidRPr="296A5EE4" w:rsidR="005E5BF1">
        <w:rPr>
          <w:lang w:val="sr-Latn-CS"/>
        </w:rPr>
        <w:t>online</w:t>
      </w:r>
      <w:r w:rsidRPr="296A5EE4" w:rsidR="005E5BF1">
        <w:rPr>
          <w:lang w:val="sr-Latn-CS"/>
        </w:rPr>
        <w:t xml:space="preserve"> gde će priložiti svoje neophodne podatke i svoju fotografiju</w:t>
      </w:r>
      <w:r w:rsidRPr="296A5EE4" w:rsidR="3B1DE4F3">
        <w:rPr>
          <w:lang w:val="sr-Latn-CS"/>
        </w:rPr>
        <w:t>. U</w:t>
      </w:r>
      <w:r w:rsidRPr="296A5EE4" w:rsidR="005E5BF1">
        <w:rPr>
          <w:lang w:val="sr-Latn-CS"/>
        </w:rPr>
        <w:t xml:space="preserve">koliko </w:t>
      </w:r>
      <w:r w:rsidRPr="296A5EE4" w:rsidR="42B504D3">
        <w:rPr>
          <w:lang w:val="sr-Latn-CS"/>
        </w:rPr>
        <w:t>je</w:t>
      </w:r>
      <w:r w:rsidRPr="296A5EE4" w:rsidR="005E5BF1">
        <w:rPr>
          <w:lang w:val="sr-Latn-CS"/>
        </w:rPr>
        <w:t xml:space="preserve"> osoba student može da pošalje i sliku </w:t>
      </w:r>
      <w:r w:rsidRPr="296A5EE4" w:rsidR="47960AB7">
        <w:rPr>
          <w:lang w:val="sr-Latn-CS"/>
        </w:rPr>
        <w:t>o</w:t>
      </w:r>
      <w:r w:rsidRPr="296A5EE4" w:rsidR="005E5BF1">
        <w:rPr>
          <w:lang w:val="sr-Latn-CS"/>
        </w:rPr>
        <w:t>verenja</w:t>
      </w:r>
      <w:r w:rsidRPr="296A5EE4" w:rsidR="005E5BF1">
        <w:rPr>
          <w:lang w:val="sr-Latn-CS"/>
        </w:rPr>
        <w:t xml:space="preserve"> sa fakulteta kako bi dobio 20%.</w:t>
      </w:r>
    </w:p>
    <w:p w:rsidRPr="005E5BF1" w:rsidR="005E5BF1" w:rsidP="005E5BF1" w:rsidRDefault="005E5BF1" w14:paraId="7F91590D" w14:textId="231A300E">
      <w:pPr>
        <w:pStyle w:val="BodyText"/>
        <w:rPr>
          <w:lang w:val="sr-Latn-CS"/>
        </w:rPr>
      </w:pPr>
      <w:r w:rsidRPr="459156F3">
        <w:rPr>
          <w:lang w:val="sr-Latn-CS"/>
        </w:rPr>
        <w:t>Nakon toga ima opciju da kartu sam pokupi po ulazu u akva park od datuma koji će mu biti prikazan na stranici</w:t>
      </w:r>
      <w:r w:rsidRPr="459156F3" w:rsidR="3CA9C203">
        <w:rPr>
          <w:lang w:val="sr-Latn-CS"/>
        </w:rPr>
        <w:t xml:space="preserve"> </w:t>
      </w:r>
      <w:r w:rsidRPr="459156F3">
        <w:rPr>
          <w:lang w:val="sr-Latn-CS"/>
        </w:rPr>
        <w:t>(vreme dok se kartica napravi).</w:t>
      </w:r>
    </w:p>
    <w:p w:rsidRPr="005E5BF1" w:rsidR="005E5BF1" w:rsidP="005E5BF1" w:rsidRDefault="005E5BF1" w14:paraId="06123C2A" w14:textId="77777777">
      <w:pPr>
        <w:pStyle w:val="BodyText"/>
        <w:rPr>
          <w:lang w:val="sr-Latn-CS"/>
        </w:rPr>
      </w:pPr>
      <w:r w:rsidRPr="005E5BF1">
        <w:rPr>
          <w:lang w:val="sr-Latn-CS"/>
        </w:rPr>
        <w:t>Takođe će imati mogućnost da produži svoju karticu online i imaće dostupnu informaciju na stranici koliko mu dana važi kartica.</w:t>
      </w:r>
    </w:p>
    <w:p w:rsidRPr="005E5BF1" w:rsidR="005E5BF1" w:rsidP="005E5BF1" w:rsidRDefault="20142DAF" w14:paraId="049AD53A" w14:textId="18703504">
      <w:pPr>
        <w:pStyle w:val="BodyText"/>
        <w:rPr>
          <w:lang w:val="sr-Latn-CS"/>
        </w:rPr>
      </w:pPr>
      <w:r w:rsidRPr="459156F3">
        <w:rPr>
          <w:lang w:val="sr-Latn-CS"/>
        </w:rPr>
        <w:t>Postoji i</w:t>
      </w:r>
      <w:r w:rsidRPr="459156F3" w:rsidR="005E5BF1">
        <w:rPr>
          <w:lang w:val="sr-Latn-CS"/>
        </w:rPr>
        <w:t xml:space="preserve"> kontakt stranica gde </w:t>
      </w:r>
      <w:r w:rsidRPr="459156F3" w:rsidR="204F3D20">
        <w:rPr>
          <w:lang w:val="sr-Latn-CS"/>
        </w:rPr>
        <w:t xml:space="preserve">korisnik </w:t>
      </w:r>
      <w:r w:rsidRPr="459156F3" w:rsidR="005E5BF1">
        <w:rPr>
          <w:lang w:val="sr-Latn-CS"/>
        </w:rPr>
        <w:t>može da šalje svoja pitanja administratorskom timu.</w:t>
      </w:r>
    </w:p>
    <w:p w:rsidRPr="005E5BF1" w:rsidR="005E5BF1" w:rsidP="005E5BF1" w:rsidRDefault="005E5BF1" w14:paraId="77D06F2C" w14:textId="48864233">
      <w:pPr>
        <w:pStyle w:val="BodyText"/>
        <w:rPr>
          <w:lang w:val="sr-Latn-CS"/>
        </w:rPr>
      </w:pPr>
      <w:r w:rsidRPr="459156F3">
        <w:rPr>
          <w:lang w:val="sr-Latn-CS"/>
        </w:rPr>
        <w:t>Kupač može da rezerviše ležaljke putem web</w:t>
      </w:r>
      <w:r w:rsidRPr="459156F3" w:rsidR="448D4307">
        <w:rPr>
          <w:lang w:val="sr-Latn-CS"/>
        </w:rPr>
        <w:t xml:space="preserve"> aplikacije.</w:t>
      </w:r>
    </w:p>
    <w:p w:rsidRPr="005E5BF1" w:rsidR="005E5BF1" w:rsidP="005E5BF1" w:rsidRDefault="005E5BF1" w14:paraId="1245EDAA" w14:textId="4C01E878">
      <w:pPr>
        <w:pStyle w:val="BodyText"/>
        <w:rPr>
          <w:lang w:val="sr-Latn-CS"/>
        </w:rPr>
      </w:pPr>
      <w:r w:rsidRPr="459156F3">
        <w:rPr>
          <w:lang w:val="sr-Latn-CS"/>
        </w:rPr>
        <w:t>Zapo</w:t>
      </w:r>
      <w:r w:rsidRPr="459156F3" w:rsidR="01F4DB25">
        <w:rPr>
          <w:lang w:val="sr-Latn-CS"/>
        </w:rPr>
        <w:t>š</w:t>
      </w:r>
      <w:r w:rsidRPr="459156F3">
        <w:rPr>
          <w:lang w:val="sr-Latn-CS"/>
        </w:rPr>
        <w:t>ljavanje:</w:t>
      </w:r>
    </w:p>
    <w:p w:rsidRPr="005E5BF1" w:rsidR="005E5BF1" w:rsidP="005E5BF1" w:rsidRDefault="005E5BF1" w14:paraId="1FBB3DD8" w14:textId="435BAB90">
      <w:pPr>
        <w:pStyle w:val="BodyText"/>
        <w:rPr>
          <w:lang w:val="sr-Latn-CS"/>
        </w:rPr>
      </w:pPr>
      <w:r w:rsidRPr="459156F3">
        <w:rPr>
          <w:lang w:val="sr-Latn-CS"/>
        </w:rPr>
        <w:t>Nakon što izvrše registraciju i login imaju mogućnost da se prijave za zapošljenje na nekoliko radnih mesta</w:t>
      </w:r>
      <w:r w:rsidRPr="459156F3" w:rsidR="7FD45984">
        <w:rPr>
          <w:lang w:val="sr-Latn-CS"/>
        </w:rPr>
        <w:t xml:space="preserve"> </w:t>
      </w:r>
      <w:r w:rsidRPr="459156F3">
        <w:rPr>
          <w:lang w:val="sr-Latn-CS"/>
        </w:rPr>
        <w:t>(</w:t>
      </w:r>
      <w:r w:rsidRPr="459156F3" w:rsidR="080CB5C4">
        <w:rPr>
          <w:lang w:val="sr-Latn-CS"/>
        </w:rPr>
        <w:t>spasioci, čuvari tobogana...</w:t>
      </w:r>
      <w:r w:rsidRPr="459156F3">
        <w:rPr>
          <w:lang w:val="sr-Latn-CS"/>
        </w:rPr>
        <w:t>)</w:t>
      </w:r>
      <w:r w:rsidRPr="459156F3" w:rsidR="574AD18E">
        <w:rPr>
          <w:lang w:val="sr-Latn-CS"/>
        </w:rPr>
        <w:t xml:space="preserve"> </w:t>
      </w:r>
      <w:r w:rsidRPr="459156F3">
        <w:rPr>
          <w:lang w:val="sr-Latn-CS"/>
        </w:rPr>
        <w:t>gde su za neke od njih potrebne dodatne informacije</w:t>
      </w:r>
      <w:r w:rsidRPr="459156F3" w:rsidR="0218421A">
        <w:rPr>
          <w:lang w:val="sr-Latn-CS"/>
        </w:rPr>
        <w:t xml:space="preserve"> </w:t>
      </w:r>
      <w:r w:rsidRPr="459156F3">
        <w:rPr>
          <w:lang w:val="sr-Latn-CS"/>
        </w:rPr>
        <w:t>(recimo za spasioca diploma)</w:t>
      </w:r>
      <w:r w:rsidRPr="459156F3" w:rsidR="66F08B7B">
        <w:rPr>
          <w:lang w:val="sr-Latn-CS"/>
        </w:rPr>
        <w:t>.</w:t>
      </w:r>
    </w:p>
    <w:p w:rsidR="459156F3" w:rsidP="459156F3" w:rsidRDefault="459156F3" w14:paraId="0E8D057E" w14:textId="04FF6BC2">
      <w:pPr>
        <w:pStyle w:val="BodyText"/>
        <w:rPr>
          <w:lang w:val="sr-Latn-CS"/>
        </w:rPr>
      </w:pPr>
      <w:r w:rsidRPr="296A5EE4" w:rsidR="005E5BF1">
        <w:rPr>
          <w:lang w:val="sr-Latn-CS"/>
        </w:rPr>
        <w:t>Dobijaju informaciju na stranici da li su prihvaćeni ili ne.</w:t>
      </w:r>
    </w:p>
    <w:p w:rsidR="296A5EE4" w:rsidP="296A5EE4" w:rsidRDefault="296A5EE4" w14:paraId="74CF6DF6" w14:textId="6F8E7C4F">
      <w:pPr>
        <w:pStyle w:val="BodyText"/>
        <w:rPr>
          <w:lang w:val="sr-Latn-CS"/>
        </w:rPr>
      </w:pPr>
    </w:p>
    <w:p w:rsidRPr="005E5BF1" w:rsidR="005E5BF1" w:rsidP="005E5BF1" w:rsidRDefault="005E5BF1" w14:paraId="05C56424" w14:textId="77777777">
      <w:pPr>
        <w:pStyle w:val="BodyText"/>
        <w:rPr>
          <w:lang w:val="sr-Latn-CS"/>
        </w:rPr>
      </w:pPr>
      <w:r w:rsidRPr="005E5BF1">
        <w:rPr>
          <w:lang w:val="sr-Latn-CS"/>
        </w:rPr>
        <w:t>Administratori:</w:t>
      </w:r>
    </w:p>
    <w:p w:rsidRPr="005E5BF1" w:rsidR="005E5BF1" w:rsidP="005E5BF1" w:rsidRDefault="005E5BF1" w14:paraId="009F703B" w14:textId="7BA0F2FE">
      <w:pPr>
        <w:pStyle w:val="BodyText"/>
        <w:rPr>
          <w:lang w:val="sr-Latn-CS"/>
        </w:rPr>
      </w:pPr>
      <w:r w:rsidRPr="459156F3">
        <w:rPr>
          <w:lang w:val="sr-Latn-CS"/>
        </w:rPr>
        <w:t xml:space="preserve">Imaju uvid u sve što se dešava na stranici </w:t>
      </w:r>
      <w:r w:rsidRPr="459156F3" w:rsidR="7E814CE1">
        <w:rPr>
          <w:lang w:val="sr-Latn-CS"/>
        </w:rPr>
        <w:t>(o kupcima i radnoj snazi).</w:t>
      </w:r>
    </w:p>
    <w:p w:rsidRPr="005E5BF1" w:rsidR="005E5BF1" w:rsidP="005E5BF1" w:rsidRDefault="005E5BF1" w14:paraId="7FA12EEB" w14:textId="428BC168">
      <w:pPr>
        <w:pStyle w:val="BodyText"/>
        <w:rPr>
          <w:lang w:val="sr-Latn-CS"/>
        </w:rPr>
      </w:pPr>
      <w:r w:rsidRPr="296A5EE4" w:rsidR="005E5BF1">
        <w:rPr>
          <w:lang w:val="sr-Latn-CS"/>
        </w:rPr>
        <w:t xml:space="preserve">Kod kupaca mogu da verifikuju </w:t>
      </w:r>
      <w:r w:rsidRPr="296A5EE4" w:rsidR="005E5BF1">
        <w:rPr>
          <w:lang w:val="sr-Latn-CS"/>
        </w:rPr>
        <w:t>overenje</w:t>
      </w:r>
      <w:r w:rsidRPr="296A5EE4" w:rsidR="005E5BF1">
        <w:rPr>
          <w:lang w:val="sr-Latn-CS"/>
        </w:rPr>
        <w:t xml:space="preserve"> sa fakulteta</w:t>
      </w:r>
      <w:r w:rsidRPr="296A5EE4" w:rsidR="200967A9">
        <w:rPr>
          <w:lang w:val="sr-Latn-CS"/>
        </w:rPr>
        <w:t xml:space="preserve"> </w:t>
      </w:r>
      <w:r w:rsidRPr="296A5EE4" w:rsidR="005E5BF1">
        <w:rPr>
          <w:lang w:val="sr-Latn-CS"/>
        </w:rPr>
        <w:t xml:space="preserve">(da nije falsifikat) i da odobre pravljenje kartice, mogu da menjaju podatke ako je došlo do neke greške kad je korisnik unosio svoje podatke (pogrešio </w:t>
      </w:r>
      <w:r w:rsidRPr="296A5EE4" w:rsidR="059A8730">
        <w:rPr>
          <w:lang w:val="sr-Latn-CS"/>
        </w:rPr>
        <w:t>JMBG</w:t>
      </w:r>
      <w:r w:rsidRPr="296A5EE4" w:rsidR="005E5BF1">
        <w:rPr>
          <w:lang w:val="sr-Latn-CS"/>
        </w:rPr>
        <w:t>)</w:t>
      </w:r>
      <w:r w:rsidRPr="296A5EE4" w:rsidR="27D73A68">
        <w:rPr>
          <w:lang w:val="sr-Latn-CS"/>
        </w:rPr>
        <w:t xml:space="preserve">, </w:t>
      </w:r>
      <w:r w:rsidRPr="296A5EE4" w:rsidR="005E5BF1">
        <w:rPr>
          <w:lang w:val="sr-Latn-CS"/>
        </w:rPr>
        <w:t xml:space="preserve">mogu </w:t>
      </w:r>
      <w:r w:rsidRPr="296A5EE4" w:rsidR="63059EAC">
        <w:rPr>
          <w:lang w:val="sr-Latn-CS"/>
        </w:rPr>
        <w:t>i da</w:t>
      </w:r>
      <w:r w:rsidRPr="296A5EE4" w:rsidR="005E5BF1">
        <w:rPr>
          <w:lang w:val="sr-Latn-CS"/>
        </w:rPr>
        <w:t xml:space="preserve"> karticu obore (i eventualno daju zabranu).</w:t>
      </w:r>
      <w:r w:rsidRPr="296A5EE4" w:rsidR="606CAF13">
        <w:rPr>
          <w:lang w:val="sr-Latn-CS"/>
        </w:rPr>
        <w:t xml:space="preserve"> </w:t>
      </w:r>
      <w:r w:rsidRPr="296A5EE4" w:rsidR="005E5BF1">
        <w:rPr>
          <w:lang w:val="sr-Latn-CS"/>
        </w:rPr>
        <w:t xml:space="preserve">Takođe mogu da odbijaju ili prihvate radnu snagu. </w:t>
      </w:r>
    </w:p>
    <w:p w:rsidR="005E5BF1" w:rsidP="005E5BF1" w:rsidRDefault="005E5BF1" w14:paraId="366CF5CB" w14:textId="02487CB4">
      <w:pPr>
        <w:pStyle w:val="BodyText"/>
        <w:rPr>
          <w:lang w:val="sr-Latn-CS"/>
        </w:rPr>
      </w:pPr>
      <w:r w:rsidRPr="459156F3">
        <w:rPr>
          <w:lang w:val="sr-Latn-CS"/>
        </w:rPr>
        <w:t xml:space="preserve">Mogu da šalju neki feedback ukoliko </w:t>
      </w:r>
      <w:r w:rsidRPr="459156F3" w:rsidR="20182FC6">
        <w:rPr>
          <w:lang w:val="sr-Latn-CS"/>
        </w:rPr>
        <w:t xml:space="preserve">se </w:t>
      </w:r>
      <w:r w:rsidRPr="459156F3">
        <w:rPr>
          <w:lang w:val="sr-Latn-CS"/>
        </w:rPr>
        <w:t>smatra da je potrebno objašnjenje zašto je kandidat primljen/odbijen.</w:t>
      </w:r>
    </w:p>
    <w:p w:rsidR="5F5FE7CA" w:rsidP="296A5EE4" w:rsidRDefault="5F5FE7CA" w14:paraId="2001CA13" w14:textId="6EA385A1">
      <w:pPr>
        <w:pStyle w:val="Heading1"/>
        <w:rPr>
          <w:lang w:val="sr-Latn-CS"/>
        </w:rPr>
      </w:pPr>
      <w:bookmarkStart w:name="_Toc1366311023" w:id="8"/>
      <w:bookmarkStart w:name="_Toc160193882" w:id="9"/>
      <w:r w:rsidRPr="296A5EE4" w:rsidR="5F5FE7CA">
        <w:rPr>
          <w:lang w:val="sr-Latn-CS"/>
        </w:rPr>
        <w:t>Znanja i veštine potrebne za izradu projekta</w:t>
      </w:r>
      <w:bookmarkEnd w:id="8"/>
      <w:bookmarkEnd w:id="9"/>
    </w:p>
    <w:p w:rsidR="296A5EE4" w:rsidP="296A5EE4" w:rsidRDefault="296A5EE4" w14:paraId="124A4F6A" w14:textId="72F0A045">
      <w:pPr>
        <w:pStyle w:val="Normal"/>
        <w:rPr>
          <w:lang w:val="sr-Latn-CS"/>
        </w:rPr>
      </w:pPr>
    </w:p>
    <w:p w:rsidR="00D96EF7" w:rsidP="296A5EE4" w:rsidRDefault="005E5BF1" w14:paraId="7B206A8C" w14:textId="5CEC5FFD" w14:noSpellErr="1">
      <w:pPr>
        <w:pStyle w:val="BodyText"/>
        <w:ind w:left="0" w:firstLine="720"/>
        <w:rPr>
          <w:u w:val="single"/>
          <w:lang w:val="sr-Latn-CS"/>
        </w:rPr>
      </w:pPr>
      <w:r w:rsidRPr="296A5EE4" w:rsidR="005E5BF1">
        <w:rPr>
          <w:u w:val="single"/>
          <w:lang w:val="sr-Latn-CS"/>
        </w:rPr>
        <w:t>P</w:t>
      </w:r>
      <w:r w:rsidRPr="296A5EE4" w:rsidR="005A054F">
        <w:rPr>
          <w:u w:val="single"/>
          <w:lang w:val="sr-Latn-CS"/>
        </w:rPr>
        <w:t>otrebna znanja i veštine projektnog tima</w:t>
      </w:r>
      <w:r w:rsidRPr="296A5EE4" w:rsidR="005E5BF1">
        <w:rPr>
          <w:u w:val="single"/>
          <w:lang w:val="sr-Latn-CS"/>
        </w:rPr>
        <w:t>:</w:t>
      </w:r>
    </w:p>
    <w:p w:rsidR="005E5BF1" w:rsidP="296A5EE4" w:rsidRDefault="005E5BF1" w14:paraId="60FB68DA" w14:textId="77777777" w14:noSpellErr="1">
      <w:pPr>
        <w:pStyle w:val="BodyText"/>
        <w:numPr>
          <w:ilvl w:val="0"/>
          <w:numId w:val="25"/>
        </w:numPr>
        <w:rPr>
          <w:lang w:val="sr-Latn-CS"/>
        </w:rPr>
      </w:pPr>
      <w:r w:rsidRPr="296A5EE4" w:rsidR="005E5BF1">
        <w:rPr>
          <w:lang w:val="sr-Latn-CS"/>
        </w:rPr>
        <w:t>Frontend</w:t>
      </w:r>
      <w:r w:rsidRPr="296A5EE4" w:rsidR="005E5BF1">
        <w:rPr>
          <w:lang w:val="sr-Latn-CS"/>
        </w:rPr>
        <w:t xml:space="preserve"> tehnologije: </w:t>
      </w:r>
      <w:r w:rsidRPr="296A5EE4" w:rsidR="005E5BF1">
        <w:rPr>
          <w:lang w:val="sr-Latn-CS"/>
        </w:rPr>
        <w:t>Angular</w:t>
      </w:r>
      <w:r w:rsidRPr="296A5EE4" w:rsidR="005E5BF1">
        <w:rPr>
          <w:lang w:val="sr-Latn-CS"/>
        </w:rPr>
        <w:t xml:space="preserve">(JS </w:t>
      </w:r>
      <w:r w:rsidRPr="296A5EE4" w:rsidR="005E5BF1">
        <w:rPr>
          <w:lang w:val="sr-Latn-CS"/>
        </w:rPr>
        <w:t>framework</w:t>
      </w:r>
      <w:r w:rsidRPr="296A5EE4" w:rsidR="005E5BF1">
        <w:rPr>
          <w:lang w:val="sr-Latn-CS"/>
        </w:rPr>
        <w:t xml:space="preserve">), </w:t>
      </w:r>
      <w:r w:rsidRPr="296A5EE4" w:rsidR="005E5BF1">
        <w:rPr>
          <w:lang w:val="sr-Latn-CS"/>
        </w:rPr>
        <w:t>Bootstrap</w:t>
      </w:r>
      <w:r w:rsidRPr="296A5EE4" w:rsidR="005E5BF1">
        <w:rPr>
          <w:lang w:val="sr-Latn-CS"/>
        </w:rPr>
        <w:t xml:space="preserve"> kao CSS </w:t>
      </w:r>
      <w:r w:rsidRPr="296A5EE4" w:rsidR="005E5BF1">
        <w:rPr>
          <w:lang w:val="sr-Latn-CS"/>
        </w:rPr>
        <w:t>framework</w:t>
      </w:r>
    </w:p>
    <w:p w:rsidRPr="00D96EF7" w:rsidR="005E5BF1" w:rsidP="296A5EE4" w:rsidRDefault="005E5BF1" w14:paraId="5E882272" w14:textId="757A1D7E" w14:noSpellErr="1">
      <w:pPr>
        <w:pStyle w:val="BodyText"/>
        <w:numPr>
          <w:ilvl w:val="0"/>
          <w:numId w:val="25"/>
        </w:numPr>
        <w:rPr>
          <w:lang w:val="sr-Latn-CS"/>
        </w:rPr>
      </w:pPr>
      <w:r w:rsidRPr="296A5EE4" w:rsidR="005E5BF1">
        <w:rPr>
          <w:lang w:val="sr-Latn-CS"/>
        </w:rPr>
        <w:t>Backend</w:t>
      </w:r>
      <w:r w:rsidRPr="296A5EE4" w:rsidR="005E5BF1">
        <w:rPr>
          <w:lang w:val="sr-Latn-CS"/>
        </w:rPr>
        <w:t xml:space="preserve"> tehnologija: </w:t>
      </w:r>
      <w:r w:rsidRPr="296A5EE4" w:rsidR="005E5BF1">
        <w:rPr>
          <w:lang w:val="sr-Latn-CS"/>
        </w:rPr>
        <w:t>Dotnet</w:t>
      </w:r>
      <w:r w:rsidRPr="296A5EE4" w:rsidR="005E5BF1">
        <w:rPr>
          <w:lang w:val="sr-Latn-CS"/>
        </w:rPr>
        <w:t xml:space="preserve"> </w:t>
      </w:r>
    </w:p>
    <w:p w:rsidR="005E5BF1" w:rsidP="296A5EE4" w:rsidRDefault="005A054F" w14:paraId="5FA438D5" w14:textId="3FD13A28">
      <w:pPr>
        <w:pStyle w:val="BodyText"/>
        <w:rPr>
          <w:u w:val="single"/>
          <w:lang w:val="sr-Latn-CS"/>
        </w:rPr>
      </w:pPr>
      <w:r w:rsidRPr="296A5EE4" w:rsidR="7DFAD021">
        <w:rPr>
          <w:u w:val="single"/>
          <w:lang w:val="sr-Latn-CS"/>
        </w:rPr>
        <w:t>Z</w:t>
      </w:r>
      <w:r w:rsidRPr="296A5EE4" w:rsidR="005A054F">
        <w:rPr>
          <w:u w:val="single"/>
          <w:lang w:val="sr-Latn-CS"/>
        </w:rPr>
        <w:t>nanja i veštine članova tima</w:t>
      </w:r>
      <w:r w:rsidRPr="296A5EE4" w:rsidR="005E5BF1">
        <w:rPr>
          <w:u w:val="single"/>
          <w:lang w:val="sr-Latn-CS"/>
        </w:rPr>
        <w:t>:</w:t>
      </w:r>
    </w:p>
    <w:p w:rsidR="005A054F" w:rsidP="296A5EE4" w:rsidRDefault="005E5BF1" w14:paraId="6043869D" w14:textId="239C0E68" w14:noSpellErr="1">
      <w:pPr>
        <w:pStyle w:val="BodyText"/>
        <w:numPr>
          <w:ilvl w:val="0"/>
          <w:numId w:val="39"/>
        </w:numPr>
        <w:rPr>
          <w:lang w:val="sr-Latn-CS"/>
        </w:rPr>
      </w:pPr>
      <w:r w:rsidRPr="296A5EE4" w:rsidR="005E5BF1">
        <w:rPr>
          <w:lang w:val="sr-Latn-CS"/>
        </w:rPr>
        <w:t xml:space="preserve">Članovi tima imaju umereno znanje iz </w:t>
      </w:r>
      <w:r w:rsidRPr="296A5EE4" w:rsidR="005E5BF1">
        <w:rPr>
          <w:lang w:val="sr-Latn-CS"/>
        </w:rPr>
        <w:t>Dotnet</w:t>
      </w:r>
      <w:r w:rsidRPr="296A5EE4" w:rsidR="005E5BF1">
        <w:rPr>
          <w:lang w:val="sr-Latn-CS"/>
        </w:rPr>
        <w:t xml:space="preserve">-a i </w:t>
      </w:r>
      <w:r w:rsidRPr="296A5EE4" w:rsidR="005E5BF1">
        <w:rPr>
          <w:lang w:val="sr-Latn-CS"/>
        </w:rPr>
        <w:t>Bootstrap</w:t>
      </w:r>
      <w:r w:rsidRPr="296A5EE4" w:rsidR="005E5BF1">
        <w:rPr>
          <w:lang w:val="sr-Latn-CS"/>
        </w:rPr>
        <w:t xml:space="preserve">-a, a za realizaciju projekta potrebno je da članovi dodatno nauče i </w:t>
      </w:r>
      <w:r w:rsidRPr="296A5EE4" w:rsidR="005E5BF1">
        <w:rPr>
          <w:lang w:val="sr-Latn-CS"/>
        </w:rPr>
        <w:t>Angular</w:t>
      </w:r>
    </w:p>
    <w:p w:rsidR="005A054F" w:rsidP="296A5EE4" w:rsidRDefault="005E5BF1" w14:paraId="73297BE6" w14:textId="170D9AFD" w14:noSpellErr="1">
      <w:pPr>
        <w:pStyle w:val="BodyText"/>
        <w:ind w:left="360"/>
        <w:rPr>
          <w:u w:val="single"/>
          <w:lang w:val="sr-Latn-CS"/>
        </w:rPr>
      </w:pPr>
      <w:r w:rsidRPr="296A5EE4" w:rsidR="005E5BF1">
        <w:rPr>
          <w:u w:val="single"/>
          <w:lang w:val="sr-Latn-CS"/>
        </w:rPr>
        <w:t>R</w:t>
      </w:r>
      <w:r w:rsidRPr="296A5EE4" w:rsidR="005A054F">
        <w:rPr>
          <w:u w:val="single"/>
          <w:lang w:val="sr-Latn-CS"/>
        </w:rPr>
        <w:t>izi</w:t>
      </w:r>
      <w:r w:rsidRPr="296A5EE4" w:rsidR="005E5BF1">
        <w:rPr>
          <w:u w:val="single"/>
          <w:lang w:val="sr-Latn-CS"/>
        </w:rPr>
        <w:t>ci</w:t>
      </w:r>
      <w:r w:rsidRPr="296A5EE4" w:rsidR="005A054F">
        <w:rPr>
          <w:u w:val="single"/>
          <w:lang w:val="sr-Latn-CS"/>
        </w:rPr>
        <w:t xml:space="preserve"> za uspešnu realizaciju projekta</w:t>
      </w:r>
      <w:r w:rsidRPr="296A5EE4" w:rsidR="005E5BF1">
        <w:rPr>
          <w:u w:val="single"/>
          <w:lang w:val="sr-Latn-CS"/>
        </w:rPr>
        <w:t>:</w:t>
      </w:r>
    </w:p>
    <w:p w:rsidR="005E5BF1" w:rsidP="296A5EE4" w:rsidRDefault="00FD59FD" w14:paraId="0D4E968F" w14:textId="6680906E" w14:noSpellErr="1">
      <w:pPr>
        <w:pStyle w:val="BodyText"/>
        <w:numPr>
          <w:ilvl w:val="0"/>
          <w:numId w:val="40"/>
        </w:numPr>
        <w:rPr>
          <w:lang w:val="sr-Latn-CS"/>
        </w:rPr>
      </w:pPr>
      <w:r w:rsidRPr="296A5EE4" w:rsidR="00FD59FD">
        <w:rPr>
          <w:lang w:val="sr-Latn-CS"/>
        </w:rPr>
        <w:t xml:space="preserve">Preveliko vreme </w:t>
      </w:r>
      <w:r w:rsidRPr="296A5EE4" w:rsidR="00BD24E3">
        <w:rPr>
          <w:lang w:val="sr-Latn-CS"/>
        </w:rPr>
        <w:t xml:space="preserve">potrebno </w:t>
      </w:r>
      <w:r w:rsidRPr="296A5EE4" w:rsidR="00FD59FD">
        <w:rPr>
          <w:lang w:val="sr-Latn-CS"/>
        </w:rPr>
        <w:t xml:space="preserve">za savladavanje </w:t>
      </w:r>
      <w:r w:rsidRPr="296A5EE4" w:rsidR="00FD59FD">
        <w:rPr>
          <w:lang w:val="sr-Latn-CS"/>
        </w:rPr>
        <w:t>Angular</w:t>
      </w:r>
      <w:r w:rsidRPr="296A5EE4" w:rsidR="00FD59FD">
        <w:rPr>
          <w:lang w:val="sr-Latn-CS"/>
        </w:rPr>
        <w:t xml:space="preserve"> </w:t>
      </w:r>
      <w:r w:rsidRPr="296A5EE4" w:rsidR="00FD59FD">
        <w:rPr>
          <w:lang w:val="sr-Latn-CS"/>
        </w:rPr>
        <w:t>framework</w:t>
      </w:r>
      <w:r w:rsidRPr="296A5EE4" w:rsidR="00FD59FD">
        <w:rPr>
          <w:lang w:val="sr-Latn-CS"/>
        </w:rPr>
        <w:t xml:space="preserve">-a </w:t>
      </w:r>
    </w:p>
    <w:p w:rsidR="296A5EE4" w:rsidP="296A5EE4" w:rsidRDefault="296A5EE4" w14:paraId="6DF1E674" w14:textId="7E2A790C">
      <w:pPr>
        <w:pStyle w:val="BodyText"/>
        <w:ind w:left="360"/>
        <w:rPr>
          <w:lang w:val="sr-Latn-CS"/>
        </w:rPr>
      </w:pPr>
    </w:p>
    <w:p w:rsidRPr="006F61C6" w:rsidR="005A054F" w:rsidP="005A054F" w:rsidRDefault="28621465" w14:paraId="19C5A0EB" w14:textId="77777777" w14:noSpellErr="1">
      <w:pPr>
        <w:pStyle w:val="Heading1"/>
        <w:rPr>
          <w:lang w:val="sr-Latn-CS"/>
        </w:rPr>
      </w:pPr>
      <w:bookmarkStart w:name="_Toc944707919" w:id="10"/>
      <w:bookmarkStart w:name="_Toc160193883" w:id="11"/>
      <w:r w:rsidRPr="296A5EE4" w:rsidR="28621465">
        <w:rPr>
          <w:lang w:val="sr-Latn-CS"/>
        </w:rPr>
        <w:t>Cilj i motivacija tima</w:t>
      </w:r>
      <w:bookmarkEnd w:id="10"/>
      <w:bookmarkEnd w:id="11"/>
    </w:p>
    <w:p w:rsidR="296A5EE4" w:rsidP="296A5EE4" w:rsidRDefault="296A5EE4" w14:paraId="07358FFB" w14:textId="1E468947">
      <w:pPr>
        <w:pStyle w:val="Normal"/>
        <w:rPr>
          <w:lang w:val="sr-Latn-CS"/>
        </w:rPr>
      </w:pPr>
    </w:p>
    <w:p w:rsidR="00835400" w:rsidP="296A5EE4" w:rsidRDefault="00FD59FD" w14:paraId="5636BFB0" w14:textId="4CDDF965" w14:noSpellErr="1">
      <w:pPr>
        <w:pStyle w:val="BodyText"/>
        <w:rPr>
          <w:u w:val="single"/>
          <w:lang w:val="sr-Latn-CS"/>
        </w:rPr>
      </w:pPr>
      <w:r w:rsidRPr="296A5EE4" w:rsidR="00FD59FD">
        <w:rPr>
          <w:u w:val="single"/>
          <w:lang w:val="sr-Latn-CS"/>
        </w:rPr>
        <w:t>C</w:t>
      </w:r>
      <w:r w:rsidRPr="296A5EE4" w:rsidR="00835400">
        <w:rPr>
          <w:u w:val="single"/>
          <w:lang w:val="sr-Latn-CS"/>
        </w:rPr>
        <w:t>ilj</w:t>
      </w:r>
      <w:r w:rsidRPr="296A5EE4" w:rsidR="00835400">
        <w:rPr>
          <w:u w:val="single"/>
          <w:lang w:val="sr-Latn-CS"/>
        </w:rPr>
        <w:t>ev</w:t>
      </w:r>
      <w:r w:rsidRPr="296A5EE4" w:rsidR="00FD59FD">
        <w:rPr>
          <w:u w:val="single"/>
          <w:lang w:val="sr-Latn-CS"/>
        </w:rPr>
        <w:t>i</w:t>
      </w:r>
      <w:r w:rsidRPr="296A5EE4" w:rsidR="00835400">
        <w:rPr>
          <w:u w:val="single"/>
          <w:lang w:val="sr-Latn-CS"/>
        </w:rPr>
        <w:t xml:space="preserve"> tima</w:t>
      </w:r>
      <w:r w:rsidRPr="296A5EE4" w:rsidR="00FD59FD">
        <w:rPr>
          <w:u w:val="single"/>
          <w:lang w:val="sr-Latn-CS"/>
        </w:rPr>
        <w:t>:</w:t>
      </w:r>
    </w:p>
    <w:p w:rsidR="00FD59FD" w:rsidP="296A5EE4" w:rsidRDefault="00FD59FD" w14:paraId="2074C1B0" w14:textId="7A0561EC" w14:noSpellErr="1">
      <w:pPr>
        <w:pStyle w:val="BodyText"/>
        <w:numPr>
          <w:ilvl w:val="0"/>
          <w:numId w:val="27"/>
        </w:numPr>
        <w:rPr>
          <w:lang w:val="sr-Latn-CS"/>
        </w:rPr>
      </w:pPr>
      <w:r w:rsidRPr="296A5EE4" w:rsidR="00FD59FD">
        <w:rPr>
          <w:lang w:val="sr-Latn-CS"/>
        </w:rPr>
        <w:t>Uspešna realizacija projekta</w:t>
      </w:r>
    </w:p>
    <w:p w:rsidR="00FD59FD" w:rsidP="296A5EE4" w:rsidRDefault="00FD59FD" w14:paraId="4ECE61DD" w14:textId="109CBAA9" w14:noSpellErr="1">
      <w:pPr>
        <w:pStyle w:val="BodyText"/>
        <w:numPr>
          <w:ilvl w:val="0"/>
          <w:numId w:val="27"/>
        </w:numPr>
        <w:rPr>
          <w:lang w:val="sr-Latn-CS"/>
        </w:rPr>
      </w:pPr>
      <w:r w:rsidRPr="296A5EE4" w:rsidR="00FD59FD">
        <w:rPr>
          <w:lang w:val="sr-Latn-CS"/>
        </w:rPr>
        <w:t>Sticanje iskustva rada u timu</w:t>
      </w:r>
    </w:p>
    <w:p w:rsidRPr="00D96EF7" w:rsidR="00FD59FD" w:rsidP="296A5EE4" w:rsidRDefault="00FD59FD" w14:paraId="266D1037" w14:textId="017CDF99" w14:noSpellErr="1">
      <w:pPr>
        <w:pStyle w:val="BodyText"/>
        <w:numPr>
          <w:ilvl w:val="0"/>
          <w:numId w:val="27"/>
        </w:numPr>
        <w:rPr>
          <w:lang w:val="sr-Latn-CS"/>
        </w:rPr>
      </w:pPr>
      <w:r w:rsidRPr="296A5EE4" w:rsidR="00FD59FD">
        <w:rPr>
          <w:lang w:val="sr-Latn-CS"/>
        </w:rPr>
        <w:t>Učenje novih tehnologija za izradu kompleksnih softverskih proizvoda</w:t>
      </w:r>
    </w:p>
    <w:p w:rsidRPr="00D96EF7" w:rsidR="00835400" w:rsidP="296A5EE4" w:rsidRDefault="00FD59FD" w14:paraId="05C4B213" w14:textId="7B3979C7" w14:noSpellErr="1">
      <w:pPr>
        <w:pStyle w:val="BodyText"/>
        <w:rPr>
          <w:u w:val="single"/>
          <w:lang w:val="sr-Latn-CS"/>
        </w:rPr>
      </w:pPr>
      <w:r w:rsidRPr="296A5EE4" w:rsidR="00FD59FD">
        <w:rPr>
          <w:u w:val="single"/>
          <w:lang w:val="sr-Latn-CS"/>
        </w:rPr>
        <w:t>C</w:t>
      </w:r>
      <w:r w:rsidRPr="296A5EE4" w:rsidR="00835400">
        <w:rPr>
          <w:u w:val="single"/>
          <w:lang w:val="sr-Latn-CS"/>
        </w:rPr>
        <w:t>iljev</w:t>
      </w:r>
      <w:r w:rsidRPr="296A5EE4" w:rsidR="00FD59FD">
        <w:rPr>
          <w:u w:val="single"/>
          <w:lang w:val="sr-Latn-CS"/>
        </w:rPr>
        <w:t>i</w:t>
      </w:r>
      <w:r w:rsidRPr="296A5EE4" w:rsidR="00835400">
        <w:rPr>
          <w:u w:val="single"/>
          <w:lang w:val="sr-Latn-CS"/>
        </w:rPr>
        <w:t xml:space="preserve"> članova tima</w:t>
      </w:r>
      <w:r w:rsidRPr="296A5EE4" w:rsidR="00FD59FD">
        <w:rPr>
          <w:u w:val="single"/>
          <w:lang w:val="sr-Latn-CS"/>
        </w:rPr>
        <w:t>:</w:t>
      </w:r>
    </w:p>
    <w:p w:rsidR="5E574676" w:rsidP="296A5EE4" w:rsidRDefault="3E1C0617" w14:paraId="73CA4D9B" w14:textId="5D1FD43E">
      <w:pPr>
        <w:pStyle w:val="BodyText"/>
        <w:numPr>
          <w:ilvl w:val="0"/>
          <w:numId w:val="28"/>
        </w:numPr>
        <w:ind/>
        <w:rPr>
          <w:lang w:val="sr-Latn-CS"/>
        </w:rPr>
      </w:pPr>
      <w:r w:rsidRPr="296A5EE4" w:rsidR="3E1C0617">
        <w:rPr>
          <w:lang w:val="sr-Latn-CS"/>
        </w:rPr>
        <w:t>Ciljevi članova tima se uklapaju u celokupnu sliku ciljeva tima.</w:t>
      </w:r>
    </w:p>
    <w:p w:rsidR="5E574676" w:rsidP="296A5EE4" w:rsidRDefault="5E574676" w14:paraId="11CAF84B" w14:textId="3DFAF332" w14:noSpellErr="1">
      <w:pPr>
        <w:pStyle w:val="BodyText"/>
        <w:rPr>
          <w:u w:val="single"/>
          <w:lang w:val="sr-Latn-CS"/>
        </w:rPr>
      </w:pPr>
      <w:r w:rsidRPr="296A5EE4" w:rsidR="5E574676">
        <w:rPr>
          <w:u w:val="single"/>
          <w:lang w:val="sr-Latn-CS"/>
        </w:rPr>
        <w:t>Osobine članova tima:</w:t>
      </w:r>
    </w:p>
    <w:p w:rsidR="3746A709" w:rsidP="34BDB0B7" w:rsidRDefault="3746A709" w14:paraId="72B6CDBB" w14:textId="191ECFED">
      <w:pPr>
        <w:pStyle w:val="BodyText"/>
        <w:numPr>
          <w:ilvl w:val="0"/>
          <w:numId w:val="6"/>
        </w:numPr>
        <w:rPr>
          <w:lang w:val="sr-Latn-CS"/>
        </w:rPr>
      </w:pPr>
      <w:r w:rsidRPr="34BDB0B7">
        <w:rPr>
          <w:lang w:val="sr-Latn-CS"/>
        </w:rPr>
        <w:t>Sava Mihajlović</w:t>
      </w:r>
      <w:r w:rsidRPr="34BDB0B7" w:rsidR="7E39D3D1">
        <w:rPr>
          <w:lang w:val="sr-Latn-CS"/>
        </w:rPr>
        <w:t>:</w:t>
      </w:r>
      <w:r>
        <w:tab/>
      </w:r>
    </w:p>
    <w:p w:rsidR="7E39D3D1" w:rsidP="296A5EE4" w:rsidRDefault="7E39D3D1" w14:paraId="42A602C4" w14:textId="4A8A2A85">
      <w:pPr>
        <w:pStyle w:val="BodyText"/>
        <w:numPr>
          <w:ilvl w:val="0"/>
          <w:numId w:val="29"/>
        </w:numPr>
        <w:ind/>
        <w:rPr>
          <w:lang w:val="sr-Latn-CS"/>
        </w:rPr>
      </w:pPr>
      <w:r w:rsidRPr="296A5EE4" w:rsidR="7E39D3D1">
        <w:rPr>
          <w:lang w:val="sr-Latn-CS"/>
        </w:rPr>
        <w:t>Timski igrač</w:t>
      </w:r>
    </w:p>
    <w:p w:rsidR="17BCFB27" w:rsidP="296A5EE4" w:rsidRDefault="17BCFB27" w14:paraId="3A98D696" w14:textId="7A762144">
      <w:pPr>
        <w:pStyle w:val="BodyText"/>
        <w:numPr>
          <w:ilvl w:val="0"/>
          <w:numId w:val="29"/>
        </w:numPr>
        <w:ind/>
        <w:rPr>
          <w:lang w:val="sr-Latn-CS"/>
        </w:rPr>
      </w:pPr>
      <w:r w:rsidRPr="296A5EE4" w:rsidR="0C753467">
        <w:rPr>
          <w:lang w:val="sr-Latn-CS"/>
        </w:rPr>
        <w:t>Odgovoran i ažuran</w:t>
      </w:r>
    </w:p>
    <w:p w:rsidR="70801B5E" w:rsidP="296A5EE4" w:rsidRDefault="70801B5E" w14:paraId="564B39FC" w14:textId="71210419">
      <w:pPr>
        <w:pStyle w:val="BodyText"/>
        <w:numPr>
          <w:ilvl w:val="0"/>
          <w:numId w:val="29"/>
        </w:numPr>
        <w:ind/>
        <w:rPr>
          <w:lang w:val="sr-Latn-CS"/>
        </w:rPr>
      </w:pPr>
      <w:r w:rsidRPr="296A5EE4" w:rsidR="24CD69C6">
        <w:rPr>
          <w:lang w:val="sr-Latn-CS"/>
        </w:rPr>
        <w:t>Posvećen organizovanju članova tima</w:t>
      </w:r>
      <w:r>
        <w:tab/>
      </w:r>
    </w:p>
    <w:p w:rsidR="53B2B377" w:rsidP="296A5EE4" w:rsidRDefault="53B2B377" w14:paraId="6479B49A" w14:textId="15AC699E">
      <w:pPr>
        <w:pStyle w:val="BodyText"/>
        <w:numPr>
          <w:ilvl w:val="0"/>
          <w:numId w:val="29"/>
        </w:numPr>
        <w:ind/>
        <w:rPr>
          <w:lang w:val="sr-Latn-CS"/>
        </w:rPr>
      </w:pPr>
      <w:r w:rsidRPr="296A5EE4" w:rsidR="53B2B377">
        <w:rPr>
          <w:lang w:val="sr-Latn-CS"/>
        </w:rPr>
        <w:t>Spreman da stiče nova znanja</w:t>
      </w:r>
      <w:r w:rsidRPr="296A5EE4" w:rsidR="7E39D3D1">
        <w:rPr>
          <w:lang w:val="sr-Latn-CS"/>
        </w:rPr>
        <w:t xml:space="preserve"> </w:t>
      </w:r>
      <w:r>
        <w:tab/>
      </w:r>
    </w:p>
    <w:p w:rsidR="3746A709" w:rsidP="34BDB0B7" w:rsidRDefault="3746A709" w14:paraId="36B772D4" w14:textId="2F920262">
      <w:pPr>
        <w:pStyle w:val="BodyText"/>
        <w:numPr>
          <w:ilvl w:val="0"/>
          <w:numId w:val="6"/>
        </w:numPr>
        <w:rPr>
          <w:lang w:val="sr-Latn-CS"/>
        </w:rPr>
      </w:pPr>
      <w:r w:rsidRPr="296A5EE4" w:rsidR="3746A709">
        <w:rPr>
          <w:lang w:val="sr-Latn-CS"/>
        </w:rPr>
        <w:t>Nemanja Miloičić</w:t>
      </w:r>
      <w:r w:rsidRPr="296A5EE4" w:rsidR="78B33160">
        <w:rPr>
          <w:lang w:val="sr-Latn-CS"/>
        </w:rPr>
        <w:t>:</w:t>
      </w:r>
    </w:p>
    <w:p w:rsidR="54CDD22A" w:rsidP="296A5EE4" w:rsidRDefault="54CDD22A" w14:paraId="409DFD20" w14:textId="4E2536D9">
      <w:pPr>
        <w:pStyle w:val="BodyText"/>
        <w:numPr>
          <w:ilvl w:val="0"/>
          <w:numId w:val="30"/>
        </w:numPr>
        <w:ind/>
        <w:rPr>
          <w:lang w:val="sr-Latn-CS"/>
        </w:rPr>
      </w:pPr>
      <w:r w:rsidRPr="296A5EE4" w:rsidR="3081F606">
        <w:rPr>
          <w:lang w:val="sr-Latn-CS"/>
        </w:rPr>
        <w:t>Spreman da stiče nova znanja</w:t>
      </w:r>
    </w:p>
    <w:p w:rsidR="6BC7A6FF" w:rsidP="296A5EE4" w:rsidRDefault="6BC7A6FF" w14:paraId="122626FF" w14:textId="2322B2C5">
      <w:pPr>
        <w:pStyle w:val="BodyText"/>
        <w:numPr>
          <w:ilvl w:val="0"/>
          <w:numId w:val="30"/>
        </w:numPr>
        <w:ind/>
        <w:rPr>
          <w:lang w:val="sr-Latn-CS"/>
        </w:rPr>
      </w:pPr>
      <w:r w:rsidRPr="296A5EE4" w:rsidR="6BC7A6FF">
        <w:rPr>
          <w:lang w:val="sr-Latn-CS"/>
        </w:rPr>
        <w:t>Odgovoran i ažuran</w:t>
      </w:r>
    </w:p>
    <w:p w:rsidR="2D22C1CE" w:rsidP="296A5EE4" w:rsidRDefault="2D22C1CE" w14:paraId="7CD9C425" w14:textId="34116619">
      <w:pPr>
        <w:pStyle w:val="BodyText"/>
        <w:numPr>
          <w:ilvl w:val="0"/>
          <w:numId w:val="30"/>
        </w:numPr>
        <w:ind/>
        <w:rPr>
          <w:lang w:val="sr-Latn-CS"/>
        </w:rPr>
      </w:pPr>
      <w:r w:rsidRPr="296A5EE4" w:rsidR="2D22C1CE">
        <w:rPr>
          <w:lang w:val="sr-Latn-CS"/>
        </w:rPr>
        <w:t>Brzo i lako predviđa rešenja</w:t>
      </w:r>
    </w:p>
    <w:p w:rsidR="2D22C1CE" w:rsidP="296A5EE4" w:rsidRDefault="2D22C1CE" w14:paraId="73A52D5B" w14:textId="04B06F66">
      <w:pPr>
        <w:pStyle w:val="BodyText"/>
        <w:numPr>
          <w:ilvl w:val="0"/>
          <w:numId w:val="30"/>
        </w:numPr>
        <w:ind/>
        <w:rPr>
          <w:lang w:val="sr-Latn-CS"/>
        </w:rPr>
      </w:pPr>
      <w:r w:rsidRPr="296A5EE4" w:rsidR="2D22C1CE">
        <w:rPr>
          <w:lang w:val="sr-Latn-CS"/>
        </w:rPr>
        <w:t>Zainteresovan za rad u timu</w:t>
      </w:r>
    </w:p>
    <w:p w:rsidR="38684280" w:rsidP="34BDB0B7" w:rsidRDefault="38684280" w14:paraId="6AF95787" w14:textId="0533FDC0">
      <w:pPr>
        <w:pStyle w:val="BodyText"/>
        <w:numPr>
          <w:ilvl w:val="0"/>
          <w:numId w:val="6"/>
        </w:numPr>
        <w:rPr>
          <w:lang w:val="sr-Latn-CS"/>
        </w:rPr>
      </w:pPr>
      <w:r w:rsidRPr="296A5EE4" w:rsidR="38684280">
        <w:rPr>
          <w:lang w:val="sr-Latn-CS"/>
        </w:rPr>
        <w:t>Lazar Trifunović</w:t>
      </w:r>
      <w:r w:rsidRPr="296A5EE4" w:rsidR="77477284">
        <w:rPr>
          <w:lang w:val="sr-Latn-CS"/>
        </w:rPr>
        <w:t>:</w:t>
      </w:r>
    </w:p>
    <w:p w:rsidR="0A3A9FF1" w:rsidP="296A5EE4" w:rsidRDefault="0A3A9FF1" w14:paraId="56B9B78D" w14:textId="4879BDF9">
      <w:pPr>
        <w:pStyle w:val="BodyText"/>
        <w:numPr>
          <w:ilvl w:val="0"/>
          <w:numId w:val="32"/>
        </w:numPr>
        <w:ind/>
        <w:rPr>
          <w:lang w:val="sr-Latn-CS"/>
        </w:rPr>
      </w:pPr>
      <w:r w:rsidRPr="296A5EE4" w:rsidR="0A3A9FF1">
        <w:rPr>
          <w:lang w:val="sr-Latn-CS"/>
        </w:rPr>
        <w:t>Snalažljiv</w:t>
      </w:r>
    </w:p>
    <w:p w:rsidR="0A3A9FF1" w:rsidP="296A5EE4" w:rsidRDefault="0A3A9FF1" w14:paraId="0DC6D766" w14:textId="48FB973C">
      <w:pPr>
        <w:pStyle w:val="BodyText"/>
        <w:numPr>
          <w:ilvl w:val="0"/>
          <w:numId w:val="32"/>
        </w:numPr>
        <w:ind/>
        <w:rPr>
          <w:lang w:val="sr-Latn-CS"/>
        </w:rPr>
      </w:pPr>
      <w:r w:rsidRPr="296A5EE4" w:rsidR="0A3A9FF1">
        <w:rPr>
          <w:lang w:val="sr-Latn-CS"/>
        </w:rPr>
        <w:t>Lako dostupan za komunikaciju</w:t>
      </w:r>
    </w:p>
    <w:p w:rsidR="0A3A9FF1" w:rsidP="296A5EE4" w:rsidRDefault="0A3A9FF1" w14:paraId="0147E914" w14:textId="2C5C9D5E">
      <w:pPr>
        <w:pStyle w:val="BodyText"/>
        <w:numPr>
          <w:ilvl w:val="0"/>
          <w:numId w:val="32"/>
        </w:numPr>
        <w:ind/>
        <w:rPr>
          <w:lang w:val="sr-Latn-CS"/>
        </w:rPr>
      </w:pPr>
      <w:r w:rsidRPr="296A5EE4" w:rsidR="725179B3">
        <w:rPr>
          <w:lang w:val="sr-Latn-CS"/>
        </w:rPr>
        <w:t>Spreman da stiče nova znanja</w:t>
      </w:r>
    </w:p>
    <w:p w:rsidR="725179B3" w:rsidP="296A5EE4" w:rsidRDefault="725179B3" w14:paraId="0844B904" w14:textId="6DFCB549">
      <w:pPr>
        <w:pStyle w:val="BodyText"/>
        <w:numPr>
          <w:ilvl w:val="0"/>
          <w:numId w:val="32"/>
        </w:numPr>
        <w:ind/>
        <w:rPr>
          <w:lang w:val="sr-Latn-CS"/>
        </w:rPr>
      </w:pPr>
      <w:r w:rsidRPr="296A5EE4" w:rsidR="725179B3">
        <w:rPr>
          <w:lang w:val="sr-Latn-CS"/>
        </w:rPr>
        <w:t>Fleksibilan u radu</w:t>
      </w:r>
    </w:p>
    <w:p w:rsidR="0A3A9FF1" w:rsidP="34BDB0B7" w:rsidRDefault="0A3A9FF1" w14:paraId="715A834F" w14:textId="0AFF64FB">
      <w:pPr>
        <w:pStyle w:val="BodyText"/>
        <w:ind w:left="1440"/>
        <w:rPr>
          <w:lang w:val="sr-Latn-CS"/>
        </w:rPr>
      </w:pPr>
    </w:p>
    <w:p w:rsidRPr="006F61C6" w:rsidR="00835400" w:rsidP="00835400" w:rsidRDefault="28621465" w14:paraId="1F3559E0" w14:textId="77777777">
      <w:pPr>
        <w:pStyle w:val="Heading1"/>
        <w:rPr>
          <w:lang w:val="sr-Latn-CS"/>
        </w:rPr>
      </w:pPr>
      <w:bookmarkStart w:name="_Toc428704217" w:id="12"/>
      <w:bookmarkStart w:name="_Toc160193884" w:id="13"/>
      <w:r w:rsidRPr="296A5EE4" w:rsidR="28621465">
        <w:rPr>
          <w:lang w:val="sr-Latn-CS"/>
        </w:rPr>
        <w:t>Vođa tima</w:t>
      </w:r>
      <w:bookmarkEnd w:id="12"/>
      <w:bookmarkEnd w:id="13"/>
    </w:p>
    <w:p w:rsidR="00835400" w:rsidP="296A5EE4" w:rsidRDefault="00FD59FD" w14:paraId="566053EE" w14:textId="38109D9B" w14:noSpellErr="1">
      <w:pPr>
        <w:pStyle w:val="BodyText"/>
        <w:rPr>
          <w:u w:val="single"/>
          <w:lang w:val="sr-Latn-CS"/>
        </w:rPr>
      </w:pPr>
      <w:r w:rsidRPr="296A5EE4" w:rsidR="00FD59FD">
        <w:rPr>
          <w:u w:val="single"/>
          <w:lang w:val="sr-Latn-CS"/>
        </w:rPr>
        <w:t>K</w:t>
      </w:r>
      <w:r w:rsidRPr="296A5EE4" w:rsidR="00835400">
        <w:rPr>
          <w:u w:val="single"/>
          <w:lang w:val="sr-Latn-RS"/>
        </w:rPr>
        <w:t>riterijum</w:t>
      </w:r>
      <w:r w:rsidRPr="296A5EE4" w:rsidR="00FD59FD">
        <w:rPr>
          <w:u w:val="single"/>
          <w:lang w:val="sr-Latn-RS"/>
        </w:rPr>
        <w:t>i</w:t>
      </w:r>
      <w:r w:rsidRPr="296A5EE4" w:rsidR="00835400">
        <w:rPr>
          <w:u w:val="single"/>
          <w:lang w:val="sr-Latn-RS"/>
        </w:rPr>
        <w:t xml:space="preserve"> za izbor vođe </w:t>
      </w:r>
      <w:r w:rsidRPr="296A5EE4" w:rsidR="00835400">
        <w:rPr>
          <w:u w:val="single"/>
          <w:lang w:val="sr-Latn-CS"/>
        </w:rPr>
        <w:t>tima</w:t>
      </w:r>
      <w:r w:rsidRPr="296A5EE4" w:rsidR="00FD59FD">
        <w:rPr>
          <w:u w:val="single"/>
          <w:lang w:val="sr-Latn-CS"/>
        </w:rPr>
        <w:t>:</w:t>
      </w:r>
    </w:p>
    <w:p w:rsidR="00FD59FD" w:rsidP="296A5EE4" w:rsidRDefault="00FD59FD" w14:paraId="3D4B15CA" w14:textId="0791A8AB" w14:noSpellErr="1">
      <w:pPr>
        <w:pStyle w:val="BodyText"/>
        <w:numPr>
          <w:ilvl w:val="0"/>
          <w:numId w:val="33"/>
        </w:numPr>
        <w:rPr>
          <w:lang w:val="sr-Latn-CS"/>
        </w:rPr>
      </w:pPr>
      <w:r w:rsidRPr="296A5EE4" w:rsidR="00FD59FD">
        <w:rPr>
          <w:lang w:val="sr-Latn-CS"/>
        </w:rPr>
        <w:t xml:space="preserve">Prisutnost vođe tima radi konsultacija </w:t>
      </w:r>
    </w:p>
    <w:p w:rsidRPr="00D96EF7" w:rsidR="00FD59FD" w:rsidP="296A5EE4" w:rsidRDefault="00FD59FD" w14:paraId="6FA746D6" w14:textId="3D898F84" w14:noSpellErr="1">
      <w:pPr>
        <w:pStyle w:val="BodyText"/>
        <w:numPr>
          <w:ilvl w:val="0"/>
          <w:numId w:val="33"/>
        </w:numPr>
        <w:rPr>
          <w:lang w:val="sr-Latn-CS"/>
        </w:rPr>
      </w:pPr>
      <w:r w:rsidRPr="296A5EE4" w:rsidR="00FD59FD">
        <w:rPr>
          <w:lang w:val="sr-Latn-CS"/>
        </w:rPr>
        <w:t xml:space="preserve">Vremenska fleksibilnost </w:t>
      </w:r>
    </w:p>
    <w:p w:rsidR="39B883AD" w:rsidP="296A5EE4" w:rsidRDefault="39B883AD" w14:paraId="75EB8B5E" w14:textId="617DD4A8" w14:noSpellErr="1">
      <w:pPr>
        <w:pStyle w:val="BodyText"/>
        <w:numPr>
          <w:ilvl w:val="0"/>
          <w:numId w:val="33"/>
        </w:numPr>
        <w:rPr>
          <w:lang w:val="sr-Latn-CS"/>
        </w:rPr>
      </w:pPr>
      <w:r w:rsidRPr="296A5EE4" w:rsidR="39B883AD">
        <w:rPr>
          <w:lang w:val="sr-Latn-CS"/>
        </w:rPr>
        <w:t>Socijalne sposobnosti i organizacione veštine</w:t>
      </w:r>
    </w:p>
    <w:p w:rsidR="00835400" w:rsidP="00FD59FD" w:rsidRDefault="00FD59FD" w14:paraId="58270BA1" w14:textId="410D7264" w14:noSpellErr="1">
      <w:pPr>
        <w:pStyle w:val="BodyText"/>
        <w:rPr>
          <w:lang w:val="sr-Latn-RS"/>
        </w:rPr>
      </w:pPr>
      <w:r w:rsidRPr="296A5EE4" w:rsidR="00FD59FD">
        <w:rPr>
          <w:u w:val="single"/>
          <w:lang w:val="sr-Latn-RS"/>
        </w:rPr>
        <w:t>I</w:t>
      </w:r>
      <w:r w:rsidRPr="296A5EE4" w:rsidR="00835400">
        <w:rPr>
          <w:u w:val="single"/>
          <w:lang w:val="sr-Latn-RS"/>
        </w:rPr>
        <w:t>zbor vođe tima</w:t>
      </w:r>
      <w:r w:rsidRPr="296A5EE4" w:rsidR="00FD59FD">
        <w:rPr>
          <w:u w:val="single"/>
          <w:lang w:val="sr-Latn-RS"/>
        </w:rPr>
        <w:t>:</w:t>
      </w:r>
      <w:r w:rsidRPr="296A5EE4" w:rsidR="00FD59FD">
        <w:rPr>
          <w:lang w:val="sr-Latn-RS"/>
        </w:rPr>
        <w:t xml:space="preserve"> </w:t>
      </w:r>
    </w:p>
    <w:p w:rsidRPr="00FD59FD" w:rsidR="00FD59FD" w:rsidP="296A5EE4" w:rsidRDefault="00FD59FD" w14:paraId="585C02A2" w14:textId="39B3C6E4">
      <w:pPr>
        <w:pStyle w:val="BodyText"/>
        <w:numPr>
          <w:ilvl w:val="0"/>
          <w:numId w:val="34"/>
        </w:numPr>
        <w:rPr>
          <w:lang w:val="sr-Latn-RS"/>
        </w:rPr>
      </w:pPr>
      <w:r w:rsidRPr="296A5EE4" w:rsidR="00FD59FD">
        <w:rPr>
          <w:lang w:val="sr-Latn-RS"/>
        </w:rPr>
        <w:t>Lider tima Sava Mihajlović je izabran</w:t>
      </w:r>
      <w:r w:rsidRPr="296A5EE4" w:rsidR="076C1173">
        <w:rPr>
          <w:lang w:val="sr-Latn-RS"/>
        </w:rPr>
        <w:t xml:space="preserve"> za vođu projekta</w:t>
      </w:r>
      <w:r w:rsidRPr="296A5EE4" w:rsidR="00FD59FD">
        <w:rPr>
          <w:lang w:val="sr-Latn-RS"/>
        </w:rPr>
        <w:t xml:space="preserve"> </w:t>
      </w:r>
      <w:r w:rsidRPr="296A5EE4" w:rsidR="00FD59FD">
        <w:rPr>
          <w:lang w:val="sr-Latn-RS"/>
        </w:rPr>
        <w:t>jer ispunjava gore navedene kriterijume zato što živi u Nišu, i u mogućnosti je da prisustvuje svi događajima vezanim za projekat</w:t>
      </w:r>
    </w:p>
    <w:p w:rsidRPr="006F61C6" w:rsidR="00995C29" w:rsidP="00995C29" w:rsidRDefault="5B72461C" w14:paraId="305F5903" w14:textId="77777777">
      <w:pPr>
        <w:pStyle w:val="Heading1"/>
        <w:rPr>
          <w:lang w:val="sr-Latn-CS"/>
        </w:rPr>
      </w:pPr>
      <w:bookmarkStart w:name="_Toc1847212265" w:id="14"/>
      <w:bookmarkStart w:name="_Toc160193885" w:id="15"/>
      <w:r w:rsidRPr="296A5EE4" w:rsidR="5B72461C">
        <w:rPr>
          <w:lang w:val="sr-Latn-CS"/>
        </w:rPr>
        <w:t>Komunikacija</w:t>
      </w:r>
      <w:bookmarkEnd w:id="14"/>
      <w:bookmarkEnd w:id="15"/>
    </w:p>
    <w:p w:rsidR="00995C29" w:rsidP="296A5EE4" w:rsidRDefault="00FD59FD" w14:paraId="57728908" w14:textId="17AC6061">
      <w:pPr>
        <w:pStyle w:val="BodyText"/>
        <w:rPr>
          <w:u w:val="single"/>
          <w:lang w:val="sr-Latn-CS"/>
        </w:rPr>
      </w:pPr>
      <w:r w:rsidRPr="296A5EE4" w:rsidR="00FD59FD">
        <w:rPr>
          <w:u w:val="single"/>
          <w:lang w:val="sr-Latn-CS"/>
        </w:rPr>
        <w:t>N</w:t>
      </w:r>
      <w:r w:rsidRPr="296A5EE4" w:rsidR="00D62E1E">
        <w:rPr>
          <w:u w:val="single"/>
          <w:lang w:val="sr-Latn-CS"/>
        </w:rPr>
        <w:t>ačin</w:t>
      </w:r>
      <w:r w:rsidRPr="296A5EE4" w:rsidR="00FD59FD">
        <w:rPr>
          <w:u w:val="single"/>
          <w:lang w:val="sr-Latn-CS"/>
        </w:rPr>
        <w:t>i</w:t>
      </w:r>
      <w:r w:rsidRPr="296A5EE4" w:rsidR="00D62E1E">
        <w:rPr>
          <w:u w:val="single"/>
          <w:lang w:val="sr-Latn-CS"/>
        </w:rPr>
        <w:t xml:space="preserve"> komunikacije</w:t>
      </w:r>
      <w:r w:rsidRPr="296A5EE4" w:rsidR="00FD59FD">
        <w:rPr>
          <w:u w:val="single"/>
          <w:lang w:val="sr-Latn-CS"/>
        </w:rPr>
        <w:t>:</w:t>
      </w:r>
    </w:p>
    <w:p w:rsidR="00995C29" w:rsidP="296A5EE4" w:rsidRDefault="00FD59FD" w14:paraId="3FFD7F7D" w14:textId="70509974">
      <w:pPr>
        <w:pStyle w:val="BodyText"/>
        <w:numPr>
          <w:ilvl w:val="1"/>
          <w:numId w:val="35"/>
        </w:numPr>
        <w:rPr>
          <w:lang w:val="sr-Latn-CS"/>
        </w:rPr>
      </w:pPr>
      <w:r w:rsidRPr="296A5EE4" w:rsidR="00FD59FD">
        <w:rPr>
          <w:lang w:val="sr-Latn-CS"/>
        </w:rPr>
        <w:t xml:space="preserve"> </w:t>
      </w:r>
      <w:r w:rsidRPr="296A5EE4" w:rsidR="00FA48CA">
        <w:rPr>
          <w:lang w:val="sr-Latn-CS"/>
        </w:rPr>
        <w:t>diskord</w:t>
      </w:r>
      <w:r w:rsidRPr="296A5EE4" w:rsidR="00FA48CA">
        <w:rPr>
          <w:lang w:val="sr-Latn-CS"/>
        </w:rPr>
        <w:t xml:space="preserve"> radi zakazivanja sastanaka  </w:t>
      </w:r>
    </w:p>
    <w:p w:rsidR="00995C29" w:rsidP="296A5EE4" w:rsidRDefault="00FA48CA" w14:paraId="2E274F5C" w14:textId="2B7A96CC">
      <w:pPr>
        <w:pStyle w:val="BodyText"/>
        <w:rPr>
          <w:u w:val="single"/>
          <w:lang w:val="sr-Latn-CS"/>
        </w:rPr>
      </w:pPr>
      <w:r w:rsidRPr="296A5EE4" w:rsidR="00FA48CA">
        <w:rPr>
          <w:u w:val="single"/>
          <w:lang w:val="sr-Latn-CS"/>
        </w:rPr>
        <w:t>N</w:t>
      </w:r>
      <w:r w:rsidRPr="296A5EE4" w:rsidR="00D62E1E">
        <w:rPr>
          <w:u w:val="single"/>
          <w:lang w:val="sr-Latn-CS"/>
        </w:rPr>
        <w:t>ačin</w:t>
      </w:r>
      <w:r w:rsidRPr="296A5EE4" w:rsidR="00FA48CA">
        <w:rPr>
          <w:u w:val="single"/>
          <w:lang w:val="sr-Latn-CS"/>
        </w:rPr>
        <w:t>i</w:t>
      </w:r>
      <w:r w:rsidRPr="296A5EE4" w:rsidR="00D62E1E">
        <w:rPr>
          <w:u w:val="single"/>
          <w:lang w:val="sr-Latn-CS"/>
        </w:rPr>
        <w:t xml:space="preserve"> održavanja sastanaka</w:t>
      </w:r>
      <w:r w:rsidRPr="296A5EE4" w:rsidR="00FA48CA">
        <w:rPr>
          <w:u w:val="single"/>
          <w:lang w:val="sr-Latn-CS"/>
        </w:rPr>
        <w:t>:</w:t>
      </w:r>
    </w:p>
    <w:p w:rsidR="00995C29" w:rsidP="296A5EE4" w:rsidRDefault="00FA48CA" w14:paraId="1CCE6849" w14:textId="7E53AEB1">
      <w:pPr>
        <w:pStyle w:val="BodyText"/>
        <w:numPr>
          <w:ilvl w:val="1"/>
          <w:numId w:val="36"/>
        </w:numPr>
        <w:rPr>
          <w:lang w:val="sr-Latn-CS"/>
        </w:rPr>
      </w:pPr>
      <w:r w:rsidRPr="296A5EE4" w:rsidR="00FA48CA">
        <w:rPr>
          <w:lang w:val="sr-Latn-CS"/>
        </w:rPr>
        <w:t xml:space="preserve">sastanci onlajn, putem </w:t>
      </w:r>
      <w:r w:rsidRPr="296A5EE4" w:rsidR="00FA48CA">
        <w:rPr>
          <w:lang w:val="sr-Latn-CS"/>
        </w:rPr>
        <w:t>diskorda</w:t>
      </w:r>
      <w:r w:rsidRPr="296A5EE4" w:rsidR="00FA48CA">
        <w:rPr>
          <w:lang w:val="sr-Latn-CS"/>
        </w:rPr>
        <w:t>, kao i sastanci uživo</w:t>
      </w:r>
    </w:p>
    <w:p w:rsidR="00D62E1E" w:rsidP="296A5EE4" w:rsidRDefault="00FA48CA" w14:paraId="25CAA2A7" w14:textId="07AE44CD">
      <w:pPr>
        <w:pStyle w:val="BodyText"/>
        <w:rPr>
          <w:u w:val="single"/>
          <w:lang w:val="sr-Latn-CS"/>
        </w:rPr>
      </w:pPr>
      <w:r w:rsidRPr="296A5EE4" w:rsidR="00FA48CA">
        <w:rPr>
          <w:u w:val="single"/>
          <w:lang w:val="sr-Latn-CS"/>
        </w:rPr>
        <w:t>E</w:t>
      </w:r>
      <w:r w:rsidRPr="296A5EE4" w:rsidR="00D62E1E">
        <w:rPr>
          <w:u w:val="single"/>
          <w:lang w:val="sr-Latn-CS"/>
        </w:rPr>
        <w:t>videncija o odlukama u toku izrade projekta</w:t>
      </w:r>
      <w:r w:rsidRPr="296A5EE4" w:rsidR="00FA48CA">
        <w:rPr>
          <w:u w:val="single"/>
          <w:lang w:val="sr-Latn-CS"/>
        </w:rPr>
        <w:t>:</w:t>
      </w:r>
    </w:p>
    <w:p w:rsidR="00D62E1E" w:rsidP="296A5EE4" w:rsidRDefault="00FA48CA" w14:paraId="4DBBB1DE" w14:textId="44331C3C">
      <w:pPr>
        <w:pStyle w:val="BodyText"/>
        <w:numPr>
          <w:ilvl w:val="1"/>
          <w:numId w:val="37"/>
        </w:numPr>
        <w:rPr>
          <w:lang w:val="sr-Latn-CS"/>
        </w:rPr>
      </w:pPr>
      <w:r w:rsidRPr="296A5EE4" w:rsidR="00FA48CA">
        <w:rPr>
          <w:lang w:val="sr-Latn-CS"/>
        </w:rPr>
        <w:t xml:space="preserve"> lider tima će voditi evidenciju o </w:t>
      </w:r>
      <w:r w:rsidRPr="296A5EE4" w:rsidR="591F1EB1">
        <w:rPr>
          <w:lang w:val="sr-Latn-CS"/>
        </w:rPr>
        <w:t>z</w:t>
      </w:r>
      <w:r w:rsidRPr="296A5EE4" w:rsidR="00FA48CA">
        <w:rPr>
          <w:lang w:val="sr-Latn-CS"/>
        </w:rPr>
        <w:t>načajnim odlukama done</w:t>
      </w:r>
      <w:r w:rsidRPr="296A5EE4" w:rsidR="25533796">
        <w:rPr>
          <w:lang w:val="sr-Latn-CS"/>
        </w:rPr>
        <w:t>s</w:t>
      </w:r>
      <w:r w:rsidRPr="296A5EE4" w:rsidR="00FA48CA">
        <w:rPr>
          <w:lang w:val="sr-Latn-CS"/>
        </w:rPr>
        <w:t>enim na sastancima sa ostatkom tima, i čuvaće to kao dokumente u elektronskom formatu</w:t>
      </w:r>
    </w:p>
    <w:p w:rsidR="00D62E1E" w:rsidP="296A5EE4" w:rsidRDefault="00FA48CA" w14:paraId="7E289A2E" w14:textId="54FAB13C">
      <w:pPr>
        <w:pStyle w:val="BodyText"/>
        <w:rPr>
          <w:u w:val="single"/>
          <w:lang w:val="sr-Latn-CS"/>
        </w:rPr>
      </w:pPr>
      <w:r w:rsidRPr="296A5EE4" w:rsidR="00FA48CA">
        <w:rPr>
          <w:u w:val="single"/>
          <w:lang w:val="sr-Latn-CS"/>
        </w:rPr>
        <w:t>N</w:t>
      </w:r>
      <w:r w:rsidRPr="296A5EE4" w:rsidR="00D62E1E">
        <w:rPr>
          <w:u w:val="single"/>
          <w:lang w:val="sr-Latn-CS"/>
        </w:rPr>
        <w:t>ačin</w:t>
      </w:r>
      <w:r w:rsidRPr="296A5EE4" w:rsidR="00FA48CA">
        <w:rPr>
          <w:u w:val="single"/>
          <w:lang w:val="sr-Latn-CS"/>
        </w:rPr>
        <w:t>i</w:t>
      </w:r>
      <w:r w:rsidRPr="296A5EE4" w:rsidR="00D62E1E">
        <w:rPr>
          <w:u w:val="single"/>
          <w:lang w:val="sr-Latn-CS"/>
        </w:rPr>
        <w:t xml:space="preserve"> razmene podataka</w:t>
      </w:r>
      <w:r w:rsidRPr="296A5EE4" w:rsidR="00FA48CA">
        <w:rPr>
          <w:u w:val="single"/>
          <w:lang w:val="sr-Latn-CS"/>
        </w:rPr>
        <w:t>:</w:t>
      </w:r>
    </w:p>
    <w:p w:rsidR="00D62E1E" w:rsidP="296A5EE4" w:rsidRDefault="00FA48CA" w14:paraId="4106D052" w14:textId="34C17B1B">
      <w:pPr>
        <w:pStyle w:val="BodyText"/>
        <w:numPr>
          <w:ilvl w:val="1"/>
          <w:numId w:val="38"/>
        </w:numPr>
        <w:rPr>
          <w:lang w:val="sr-Latn-CS"/>
        </w:rPr>
      </w:pPr>
      <w:r w:rsidRPr="296A5EE4" w:rsidR="00FA48CA">
        <w:rPr>
          <w:lang w:val="sr-Latn-CS"/>
        </w:rPr>
        <w:t xml:space="preserve"> </w:t>
      </w:r>
      <w:r w:rsidRPr="296A5EE4" w:rsidR="039678CC">
        <w:rPr>
          <w:lang w:val="sr-Latn-CS"/>
        </w:rPr>
        <w:t xml:space="preserve">putem </w:t>
      </w:r>
      <w:r w:rsidRPr="296A5EE4" w:rsidR="039678CC">
        <w:rPr>
          <w:lang w:val="sr-Latn-CS"/>
        </w:rPr>
        <w:t>bitbucket</w:t>
      </w:r>
      <w:r w:rsidRPr="296A5EE4" w:rsidR="039678CC">
        <w:rPr>
          <w:lang w:val="sr-Latn-CS"/>
        </w:rPr>
        <w:t>-a za aktuelne verzije projekta</w:t>
      </w:r>
    </w:p>
    <w:p w:rsidRPr="006F61C6" w:rsidR="00835400" w:rsidP="00835400" w:rsidRDefault="28621465" w14:paraId="1AE32D62" w14:textId="77777777" w14:noSpellErr="1">
      <w:pPr>
        <w:pStyle w:val="Heading1"/>
        <w:rPr>
          <w:lang w:val="sr-Latn-CS"/>
        </w:rPr>
      </w:pPr>
      <w:bookmarkStart w:name="_Toc661783083" w:id="16"/>
      <w:bookmarkStart w:name="_Toc160193886" w:id="17"/>
      <w:r w:rsidRPr="296A5EE4" w:rsidR="28621465">
        <w:rPr>
          <w:lang w:val="sr-Latn-CS"/>
        </w:rPr>
        <w:t>Planiranje vremena</w:t>
      </w:r>
      <w:bookmarkEnd w:id="16"/>
      <w:bookmarkEnd w:id="17"/>
    </w:p>
    <w:p w:rsidR="296A5EE4" w:rsidP="296A5EE4" w:rsidRDefault="296A5EE4" w14:paraId="4CF99717" w14:textId="6A3208CA">
      <w:pPr>
        <w:pStyle w:val="Normal"/>
        <w:rPr>
          <w:lang w:val="sr-Latn-CS"/>
        </w:rPr>
      </w:pPr>
    </w:p>
    <w:p w:rsidR="00835400" w:rsidP="296A5EE4" w:rsidRDefault="628ED2DC" w14:paraId="3461D779" w14:textId="51214434" w14:noSpellErr="1">
      <w:pPr>
        <w:pStyle w:val="BodyText"/>
        <w:rPr>
          <w:u w:val="single"/>
          <w:lang w:val="sr-Latn-CS"/>
        </w:rPr>
      </w:pPr>
      <w:r w:rsidRPr="296A5EE4" w:rsidR="628ED2DC">
        <w:rPr>
          <w:u w:val="single"/>
          <w:lang w:val="sr-Latn-CS"/>
        </w:rPr>
        <w:t>P</w:t>
      </w:r>
      <w:r w:rsidRPr="296A5EE4" w:rsidR="00995C29">
        <w:rPr>
          <w:u w:val="single"/>
          <w:lang w:val="sr-Latn-CS"/>
        </w:rPr>
        <w:t>rosečan</w:t>
      </w:r>
      <w:r w:rsidRPr="296A5EE4" w:rsidR="00835400">
        <w:rPr>
          <w:u w:val="single"/>
          <w:lang w:val="sr-Latn-CS"/>
        </w:rPr>
        <w:t xml:space="preserve"> nedeljni broj sati rada na</w:t>
      </w:r>
      <w:r w:rsidRPr="296A5EE4" w:rsidR="00995C29">
        <w:rPr>
          <w:u w:val="single"/>
          <w:lang w:val="sr-Latn-CS"/>
        </w:rPr>
        <w:t xml:space="preserve"> izradi projekta</w:t>
      </w:r>
      <w:r w:rsidRPr="296A5EE4" w:rsidR="00835400">
        <w:rPr>
          <w:u w:val="single"/>
          <w:lang w:val="sr-Latn-CS"/>
        </w:rPr>
        <w:t xml:space="preserve"> </w:t>
      </w:r>
      <w:r w:rsidRPr="296A5EE4" w:rsidR="00D62E1E">
        <w:rPr>
          <w:u w:val="single"/>
          <w:lang w:val="sr-Latn-CS"/>
        </w:rPr>
        <w:t>(pojedinačno i timski)</w:t>
      </w:r>
      <w:r w:rsidRPr="296A5EE4" w:rsidR="1B34197E">
        <w:rPr>
          <w:u w:val="single"/>
          <w:lang w:val="sr-Latn-CS"/>
        </w:rPr>
        <w:t>:</w:t>
      </w:r>
    </w:p>
    <w:p w:rsidRPr="006F61C6" w:rsidR="002343C5" w:rsidP="34BDB0B7" w:rsidRDefault="1B34197E" w14:paraId="0F442A7F" w14:textId="6D120E08" w14:noSpellErr="1">
      <w:pPr>
        <w:pStyle w:val="BodyText"/>
        <w:rPr>
          <w:lang w:val="sr-Latn-CS"/>
        </w:rPr>
      </w:pPr>
      <w:r w:rsidRPr="296A5EE4" w:rsidR="1B34197E">
        <w:rPr>
          <w:u w:val="none"/>
          <w:lang w:val="sr-Latn-CS"/>
        </w:rPr>
        <w:t>Pojedinačno</w:t>
      </w:r>
      <w:r w:rsidRPr="296A5EE4" w:rsidR="1B34197E">
        <w:rPr>
          <w:u w:val="none"/>
          <w:lang w:val="sr-Latn-CS"/>
        </w:rPr>
        <w:t xml:space="preserve"> </w:t>
      </w:r>
      <w:r w:rsidRPr="296A5EE4" w:rsidR="1B34197E">
        <w:rPr>
          <w:lang w:val="sr-Latn-CS"/>
        </w:rPr>
        <w:t>- svaki član tima će na projektu raditi maksimalno 20 sati nedeljno.</w:t>
      </w:r>
    </w:p>
    <w:p w:rsidRPr="006F61C6" w:rsidR="002343C5" w:rsidRDefault="1B34197E" w14:paraId="3CF2D8B6" w14:textId="32EC24CE">
      <w:pPr>
        <w:pStyle w:val="BodyText"/>
        <w:rPr>
          <w:lang w:val="sr-Latn-CS"/>
        </w:rPr>
      </w:pPr>
      <w:r w:rsidRPr="34BDB0B7">
        <w:rPr>
          <w:lang w:val="sr-Latn-CS"/>
        </w:rPr>
        <w:t>Timski - članovi tima će zajedno na projektu oko 5 sati nedeljno</w:t>
      </w:r>
    </w:p>
    <w:p w:rsidR="1B34197E" w:rsidP="34BDB0B7" w:rsidRDefault="1B34197E" w14:paraId="0F17EA10" w14:textId="684C3957">
      <w:pPr>
        <w:pStyle w:val="BodyText"/>
        <w:rPr>
          <w:lang w:val="sr-Latn-CS"/>
        </w:rPr>
      </w:pPr>
      <w:r w:rsidRPr="34BDB0B7">
        <w:rPr>
          <w:lang w:val="sr-Latn-CS"/>
        </w:rPr>
        <w:t xml:space="preserve">Ukupan broj sati rada na izradi projekta će biti oko </w:t>
      </w:r>
      <w:r w:rsidRPr="34BDB0B7" w:rsidR="336A21C9">
        <w:rPr>
          <w:lang w:val="sr-Latn-CS"/>
        </w:rPr>
        <w:t>18</w:t>
      </w:r>
      <w:r w:rsidRPr="34BDB0B7">
        <w:rPr>
          <w:lang w:val="sr-Latn-CS"/>
        </w:rPr>
        <w:t>0 sati.</w:t>
      </w:r>
    </w:p>
    <w:sectPr w:rsidR="1B34197E">
      <w:headerReference w:type="default" r:id="rId10"/>
      <w:footerReference w:type="default" r:id="rId11"/>
      <w:headerReference w:type="first" r:id="rId12"/>
      <w:footerReference w:type="first" r:id="rId13"/>
      <w:pgSz w:w="12240" w:h="15840" w:orient="portrait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134E6" w:rsidRDefault="00B134E6" w14:paraId="0EE86F47" w14:textId="77777777">
      <w:r>
        <w:separator/>
      </w:r>
    </w:p>
  </w:endnote>
  <w:endnote w:type="continuationSeparator" w:id="0">
    <w:p w:rsidR="00B134E6" w:rsidRDefault="00B134E6" w14:paraId="08193450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343C5" w:rsidRDefault="002343C5" w14:paraId="53928121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343C5" w:rsidRDefault="002343C5" w14:paraId="0FB78278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4BDB0B7" w:rsidTr="34BDB0B7" w14:paraId="36F87C2F" w14:textId="77777777">
      <w:trPr>
        <w:trHeight w:val="300"/>
      </w:trPr>
      <w:tc>
        <w:tcPr>
          <w:tcW w:w="3120" w:type="dxa"/>
        </w:tcPr>
        <w:p w:rsidR="34BDB0B7" w:rsidP="34BDB0B7" w:rsidRDefault="34BDB0B7" w14:paraId="43A0D747" w14:textId="1099EDCC">
          <w:pPr>
            <w:pStyle w:val="Header"/>
            <w:ind w:left="-115"/>
          </w:pPr>
        </w:p>
      </w:tc>
      <w:tc>
        <w:tcPr>
          <w:tcW w:w="3120" w:type="dxa"/>
        </w:tcPr>
        <w:p w:rsidR="34BDB0B7" w:rsidP="34BDB0B7" w:rsidRDefault="34BDB0B7" w14:paraId="5EF19BEC" w14:textId="6734A804">
          <w:pPr>
            <w:pStyle w:val="Header"/>
            <w:jc w:val="center"/>
          </w:pPr>
        </w:p>
      </w:tc>
      <w:tc>
        <w:tcPr>
          <w:tcW w:w="3120" w:type="dxa"/>
        </w:tcPr>
        <w:p w:rsidR="34BDB0B7" w:rsidP="34BDB0B7" w:rsidRDefault="34BDB0B7" w14:paraId="24625104" w14:textId="18B997FD">
          <w:pPr>
            <w:pStyle w:val="Header"/>
            <w:ind w:right="-115"/>
            <w:jc w:val="right"/>
          </w:pPr>
        </w:p>
      </w:tc>
    </w:tr>
  </w:tbl>
  <w:p w:rsidR="34BDB0B7" w:rsidP="34BDB0B7" w:rsidRDefault="34BDB0B7" w14:paraId="4E2F72C3" w14:textId="038C29F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2538"/>
      <w:gridCol w:w="4590"/>
      <w:gridCol w:w="2358"/>
    </w:tblGrid>
    <w:tr w:rsidRPr="006D0694" w:rsidR="002343C5" w:rsidTr="34BDB0B7" w14:paraId="16F8F962" w14:textId="77777777">
      <w:trPr>
        <w:trHeight w:val="300"/>
      </w:trPr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:rsidRPr="006D0694" w:rsidR="002343C5" w:rsidRDefault="006F61C6" w14:paraId="31F4DE5D" w14:textId="77777777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90" w:type="dxa"/>
          <w:tcBorders>
            <w:top w:val="nil"/>
            <w:left w:val="nil"/>
            <w:bottom w:val="nil"/>
            <w:right w:val="nil"/>
          </w:tcBorders>
        </w:tcPr>
        <w:p w:rsidRPr="006D0694" w:rsidR="002343C5" w:rsidP="00AB1DE2" w:rsidRDefault="34BDB0B7" w14:paraId="7EFC3254" w14:textId="3E77E4C0">
          <w:pPr>
            <w:jc w:val="center"/>
            <w:rPr>
              <w:lang w:val="sr-Latn-CS"/>
            </w:rPr>
          </w:pPr>
          <w:r w:rsidRPr="34BDB0B7">
            <w:rPr>
              <w:rFonts w:ascii="Symbol" w:hAnsi="Symbol" w:eastAsia="Symbol" w:cs="Symbol"/>
              <w:lang w:val="sr-Latn-CS"/>
            </w:rPr>
            <w:t>Ó</w:t>
          </w:r>
          <w:r w:rsidRPr="34BDB0B7">
            <w:rPr>
              <w:lang w:val="sr-Latn-CS"/>
            </w:rPr>
            <w:t>Solution4, 2024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:rsidRPr="006D0694" w:rsidR="002343C5" w:rsidP="00EA31DB" w:rsidRDefault="34BDB0B7" w14:paraId="09A6FDE1" w14:textId="0182C751">
          <w:pPr>
            <w:rPr>
              <w:rStyle w:val="PageNumber"/>
              <w:lang w:val="sr-Latn-CS"/>
            </w:rPr>
          </w:pPr>
          <w:r w:rsidRPr="34BDB0B7">
            <w:rPr>
              <w:lang w:val="sr-Latn-CS"/>
            </w:rPr>
            <w:t xml:space="preserve">Strana  </w:t>
          </w:r>
          <w:r w:rsidR="00EA31DB">
            <w:rPr>
              <w:lang w:val="sr-Latn-CS"/>
            </w:rPr>
            <w:fldChar w:fldCharType="begin"/>
          </w:r>
          <w:r w:rsidR="00EA31DB">
            <w:rPr>
              <w:lang w:val="sr-Latn-CS"/>
            </w:rPr>
            <w:instrText xml:space="preserve"> PAGE  \* Arabic  \* MERGEFORMAT </w:instrText>
          </w:r>
          <w:r w:rsidR="00EA31DB">
            <w:rPr>
              <w:lang w:val="sr-Latn-CS"/>
            </w:rPr>
            <w:fldChar w:fldCharType="separate"/>
          </w:r>
          <w:r w:rsidR="00EA31DB">
            <w:rPr>
              <w:noProof/>
              <w:lang w:val="sr-Latn-CS"/>
            </w:rPr>
            <w:t>2</w:t>
          </w:r>
          <w:r w:rsidR="00EA31DB">
            <w:rPr>
              <w:lang w:val="sr-Latn-CS"/>
            </w:rPr>
            <w:fldChar w:fldCharType="end"/>
          </w:r>
          <w:r w:rsidRPr="34BDB0B7">
            <w:rPr>
              <w:lang w:val="sr-Latn-CS"/>
            </w:rPr>
            <w:t xml:space="preserve">  </w:t>
          </w:r>
          <w:r w:rsidRPr="34BDB0B7">
            <w:rPr>
              <w:rStyle w:val="PageNumber"/>
              <w:lang w:val="sr-Latn-CS"/>
            </w:rPr>
            <w:t xml:space="preserve">od </w:t>
          </w:r>
          <w:r w:rsidR="00EA31DB">
            <w:rPr>
              <w:rStyle w:val="PageNumber"/>
              <w:lang w:val="sr-Latn-CS"/>
            </w:rPr>
            <w:t>7</w:t>
          </w:r>
        </w:p>
      </w:tc>
    </w:tr>
  </w:tbl>
  <w:p w:rsidRPr="006D0694" w:rsidR="00EA31DB" w:rsidRDefault="00EA31DB" w14:paraId="126975B0" w14:textId="6398B249">
    <w:pPr>
      <w:pStyle w:val="Footer"/>
      <w:rPr>
        <w:lang w:val="sr-Latn-CS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343C5" w:rsidRDefault="002343C5" w14:paraId="6D98A12B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134E6" w:rsidRDefault="00B134E6" w14:paraId="0919F73E" w14:textId="77777777">
      <w:r>
        <w:separator/>
      </w:r>
    </w:p>
  </w:footnote>
  <w:footnote w:type="continuationSeparator" w:id="0">
    <w:p w:rsidR="00B134E6" w:rsidRDefault="00B134E6" w14:paraId="4EF7CC9F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343C5" w:rsidRDefault="002343C5" w14:paraId="1FC39945" w14:textId="77777777">
    <w:pPr>
      <w:rPr>
        <w:sz w:val="24"/>
      </w:rPr>
    </w:pPr>
  </w:p>
  <w:p w:rsidR="002343C5" w:rsidRDefault="002343C5" w14:paraId="0562CB0E" w14:textId="77777777">
    <w:pPr>
      <w:pBdr>
        <w:top w:val="single" w:color="auto" w:sz="6" w:space="1"/>
      </w:pBdr>
      <w:rPr>
        <w:sz w:val="24"/>
      </w:rPr>
    </w:pPr>
  </w:p>
  <w:p w:rsidR="34BDB0B7" w:rsidP="34BDB0B7" w:rsidRDefault="34BDB0B7" w14:paraId="1081BE64" w14:textId="3C9B7BAB">
    <w:pPr>
      <w:pBdr>
        <w:bottom w:val="single" w:color="auto" w:sz="6" w:space="1"/>
      </w:pBdr>
      <w:jc w:val="right"/>
    </w:pPr>
    <w:r w:rsidRPr="34BDB0B7">
      <w:rPr>
        <w:rFonts w:ascii="Arial" w:hAnsi="Arial"/>
        <w:b/>
        <w:bCs/>
        <w:sz w:val="36"/>
        <w:szCs w:val="36"/>
      </w:rPr>
      <w:t>Solution4</w:t>
    </w:r>
  </w:p>
  <w:p w:rsidR="002343C5" w:rsidRDefault="002343C5" w14:paraId="34CE0A41" w14:textId="77777777">
    <w:pPr>
      <w:pBdr>
        <w:bottom w:val="single" w:color="auto" w:sz="6" w:space="1"/>
      </w:pBdr>
      <w:jc w:val="right"/>
      <w:rPr>
        <w:sz w:val="24"/>
      </w:rPr>
    </w:pPr>
  </w:p>
  <w:p w:rsidR="002343C5" w:rsidRDefault="002343C5" w14:paraId="62EBF3C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Pr="006D0694" w:rsidR="002343C5" w:rsidTr="34BDB0B7" w14:paraId="2565E51A" w14:textId="77777777">
      <w:tc>
        <w:tcPr>
          <w:tcW w:w="6379" w:type="dxa"/>
        </w:tcPr>
        <w:p w:rsidRPr="006D0694" w:rsidR="002343C5" w:rsidP="34BDB0B7" w:rsidRDefault="34BDB0B7" w14:paraId="2FD056B1" w14:textId="4418F207">
          <w:pPr>
            <w:rPr>
              <w:lang w:val="sr-Latn-CS"/>
            </w:rPr>
          </w:pPr>
          <w:r w:rsidRPr="34BDB0B7">
            <w:rPr>
              <w:lang w:val="sr-Latn-CS"/>
            </w:rPr>
            <w:t>Web aplikacija za akva park</w:t>
          </w:r>
        </w:p>
      </w:tc>
      <w:tc>
        <w:tcPr>
          <w:tcW w:w="3179" w:type="dxa"/>
        </w:tcPr>
        <w:p w:rsidRPr="006D0694" w:rsidR="002343C5" w:rsidRDefault="002343C5" w14:paraId="06F89D34" w14:textId="77777777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Pr="006D0694" w:rsidR="006F61C6">
            <w:rPr>
              <w:lang w:val="sr-Latn-CS"/>
            </w:rPr>
            <w:t>Verzija</w:t>
          </w:r>
          <w:r w:rsidRPr="006D0694">
            <w:rPr>
              <w:lang w:val="sr-Latn-CS"/>
            </w:rPr>
            <w:t xml:space="preserve">:           </w:t>
          </w:r>
          <w:r w:rsidRPr="006D0694" w:rsidR="006F61C6">
            <w:rPr>
              <w:lang w:val="sr-Latn-CS"/>
            </w:rPr>
            <w:t>1</w:t>
          </w:r>
          <w:r w:rsidRPr="006D0694">
            <w:rPr>
              <w:lang w:val="sr-Latn-CS"/>
            </w:rPr>
            <w:t>.0</w:t>
          </w:r>
        </w:p>
      </w:tc>
    </w:tr>
    <w:tr w:rsidRPr="006D0694" w:rsidR="002343C5" w:rsidTr="34BDB0B7" w14:paraId="6238C342" w14:textId="77777777">
      <w:tc>
        <w:tcPr>
          <w:tcW w:w="6379" w:type="dxa"/>
        </w:tcPr>
        <w:p w:rsidRPr="006D0694" w:rsidR="002343C5" w:rsidRDefault="006F61C6" w14:paraId="307E0DEA" w14:textId="77777777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3179" w:type="dxa"/>
        </w:tcPr>
        <w:p w:rsidRPr="006D0694" w:rsidR="002343C5" w:rsidP="00AB1DE2" w:rsidRDefault="34BDB0B7" w14:paraId="436398BC" w14:textId="3CE30BB3">
          <w:pPr>
            <w:rPr>
              <w:lang w:val="sr-Latn-CS"/>
            </w:rPr>
          </w:pPr>
          <w:r w:rsidRPr="34BDB0B7">
            <w:rPr>
              <w:lang w:val="sr-Latn-CS"/>
            </w:rPr>
            <w:t xml:space="preserve">  Datum: 01.03.2024. god.</w:t>
          </w:r>
        </w:p>
      </w:tc>
    </w:tr>
    <w:tr w:rsidRPr="006D0694" w:rsidR="002343C5" w:rsidTr="34BDB0B7" w14:paraId="2BA7D040" w14:textId="77777777">
      <w:tc>
        <w:tcPr>
          <w:tcW w:w="9558" w:type="dxa"/>
          <w:gridSpan w:val="2"/>
        </w:tcPr>
        <w:p w:rsidRPr="006D0694" w:rsidR="002343C5" w:rsidP="002B4765" w:rsidRDefault="34BDB0B7" w14:paraId="6E9E3EEB" w14:textId="7E4A4C24">
          <w:pPr>
            <w:rPr>
              <w:lang w:val="sr-Latn-CS"/>
            </w:rPr>
          </w:pPr>
          <w:r w:rsidRPr="34BDB0B7">
            <w:rPr>
              <w:lang w:val="sr-Latn-CS"/>
            </w:rPr>
            <w:t>SWE-WAZAP-01</w:t>
          </w:r>
        </w:p>
      </w:tc>
    </w:tr>
  </w:tbl>
  <w:p w:rsidRPr="006D0694" w:rsidR="002343C5" w:rsidRDefault="002343C5" w14:paraId="08CE6F91" w14:textId="77777777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343C5" w:rsidRDefault="002343C5" w14:paraId="110FFD37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7">
    <w:nsid w:val="728706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74ca6f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409e75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43a9d9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7f7222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4ba53f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4338f5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32afea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4910df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52b85a8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40889f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ed4c7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5316aa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319608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4bb843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650e32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3ead0b0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1c325cb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6E9E2E2"/>
    <w:multiLevelType w:val="hybridMultilevel"/>
    <w:tmpl w:val="54E8C75E"/>
    <w:lvl w:ilvl="0" w:tplc="E78CA6A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4600C64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w:ilvl="2" w:tplc="9992259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064A32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C8AE8C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EA4BBD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03ABB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6440FF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26E779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4" w15:restartNumberingAfterBreak="0">
    <w:nsid w:val="1892CF55"/>
    <w:multiLevelType w:val="hybridMultilevel"/>
    <w:tmpl w:val="A302F238"/>
    <w:lvl w:ilvl="0" w:tplc="0E62074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FF96B99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B72955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610B14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504BF1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82E291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1965C4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216749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41C6DC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BC7B103"/>
    <w:multiLevelType w:val="hybridMultilevel"/>
    <w:tmpl w:val="56B6157E"/>
    <w:lvl w:ilvl="0" w:tplc="DCBA4E9E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7FA45C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2E6CF7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D2E415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C52FC0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C94395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2BA55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98E59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E0E41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7" w15:restartNumberingAfterBreak="0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9" w15:restartNumberingAfterBreak="0">
    <w:nsid w:val="35830F65"/>
    <w:multiLevelType w:val="hybridMultilevel"/>
    <w:tmpl w:val="D6EE08C0"/>
    <w:lvl w:ilvl="0">
      <w:start w:val="1"/>
      <w:numFmt w:val="bullet"/>
      <w:lvlText w:val="▫"/>
      <w:lvlJc w:val="left"/>
      <w:pPr>
        <w:ind w:left="1800" w:hanging="360"/>
      </w:pPr>
      <w:rPr>
        <w:rFonts w:hint="default" w:ascii="Courier New" w:hAnsi="Courier New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0" w15:restartNumberingAfterBreak="0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1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2" w15:restartNumberingAfterBreak="0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3" w15:restartNumberingAfterBreak="0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4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6B561DE"/>
    <w:multiLevelType w:val="hybridMultilevel"/>
    <w:tmpl w:val="81EA6956"/>
    <w:lvl w:ilvl="0" w:tplc="A05C74F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93AD62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8A4263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162B5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5266C6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EAEEB2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BC833A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4FE036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C68F6A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FBE6AD5"/>
    <w:multiLevelType w:val="hybridMultilevel"/>
    <w:tmpl w:val="7DE8A04A"/>
    <w:lvl w:ilvl="0" w:tplc="E1A043D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2C2C19F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D700B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932E8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1FA730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24473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FE857D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D50778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02EBE3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8" w15:restartNumberingAfterBreak="0">
    <w:nsid w:val="760F41E7"/>
    <w:multiLevelType w:val="hybridMultilevel"/>
    <w:tmpl w:val="78468404"/>
    <w:lvl w:ilvl="0" w:tplc="FA68289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E40C33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932A6A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2EED74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D9413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0729F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801E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C80274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F709DF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764CC5E1"/>
    <w:multiLevelType w:val="hybridMultilevel"/>
    <w:tmpl w:val="0D642822"/>
    <w:lvl w:ilvl="0" w:tplc="196A5D6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4326C54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w:ilvl="2" w:tplc="336ACEF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33E2AE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EF66B3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256ECD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1C441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9AAFC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9F8D2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0">
    <w:abstractNumId w:val="37"/>
  </w:num>
  <w:num w:numId="39">
    <w:abstractNumId w:val="36"/>
  </w:num>
  <w:num w:numId="38">
    <w:abstractNumId w:val="35"/>
  </w:num>
  <w:num w:numId="37">
    <w:abstractNumId w:val="34"/>
  </w:num>
  <w:num w:numId="36">
    <w:abstractNumId w:val="33"/>
  </w:num>
  <w:num w:numId="35">
    <w:abstractNumId w:val="32"/>
  </w:num>
  <w:num w:numId="34">
    <w:abstractNumId w:val="31"/>
  </w:num>
  <w:num w:numId="33">
    <w:abstractNumId w:val="30"/>
  </w:num>
  <w:num w:numId="32">
    <w:abstractNumId w:val="29"/>
  </w:num>
  <w:num w:numId="31">
    <w:abstractNumId w:val="28"/>
  </w:num>
  <w:num w:numId="30">
    <w:abstractNumId w:val="27"/>
  </w:num>
  <w:num w:numId="29">
    <w:abstractNumId w:val="26"/>
  </w:num>
  <w:num w:numId="28">
    <w:abstractNumId w:val="25"/>
  </w:num>
  <w:num w:numId="27">
    <w:abstractNumId w:val="24"/>
  </w:num>
  <w:num w:numId="26">
    <w:abstractNumId w:val="23"/>
  </w:num>
  <w:num w:numId="25">
    <w:abstractNumId w:val="22"/>
  </w:num>
  <w:num w:numId="24">
    <w:abstractNumId w:val="21"/>
  </w:num>
  <w:num w:numId="23">
    <w:abstractNumId w:val="20"/>
  </w:num>
  <w:num w:numId="1" w16cid:durableId="548959448">
    <w:abstractNumId w:val="2"/>
  </w:num>
  <w:num w:numId="2" w16cid:durableId="1209997164">
    <w:abstractNumId w:val="15"/>
  </w:num>
  <w:num w:numId="3" w16cid:durableId="1654604242">
    <w:abstractNumId w:val="16"/>
  </w:num>
  <w:num w:numId="4" w16cid:durableId="1471628137">
    <w:abstractNumId w:val="4"/>
  </w:num>
  <w:num w:numId="5" w16cid:durableId="2052340551">
    <w:abstractNumId w:val="18"/>
  </w:num>
  <w:num w:numId="6" w16cid:durableId="430396533">
    <w:abstractNumId w:val="5"/>
  </w:num>
  <w:num w:numId="7" w16cid:durableId="2146580522">
    <w:abstractNumId w:val="19"/>
  </w:num>
  <w:num w:numId="8" w16cid:durableId="1599635234">
    <w:abstractNumId w:val="0"/>
  </w:num>
  <w:num w:numId="9" w16cid:durableId="577327849">
    <w:abstractNumId w:val="1"/>
  </w:num>
  <w:num w:numId="10" w16cid:durableId="109472360">
    <w:abstractNumId w:val="3"/>
  </w:num>
  <w:num w:numId="11" w16cid:durableId="1398016583">
    <w:abstractNumId w:val="17"/>
  </w:num>
  <w:num w:numId="12" w16cid:durableId="191188877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417482097">
    <w:abstractNumId w:val="6"/>
  </w:num>
  <w:num w:numId="14" w16cid:durableId="1202017851">
    <w:abstractNumId w:val="11"/>
  </w:num>
  <w:num w:numId="15" w16cid:durableId="17130701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873495573">
    <w:abstractNumId w:val="7"/>
  </w:num>
  <w:num w:numId="17" w16cid:durableId="1330713094">
    <w:abstractNumId w:val="12"/>
  </w:num>
  <w:num w:numId="18" w16cid:durableId="482965382">
    <w:abstractNumId w:val="14"/>
  </w:num>
  <w:num w:numId="19" w16cid:durableId="257522467">
    <w:abstractNumId w:val="13"/>
  </w:num>
  <w:num w:numId="20" w16cid:durableId="1182666200">
    <w:abstractNumId w:val="8"/>
  </w:num>
  <w:num w:numId="21" w16cid:durableId="1159612128">
    <w:abstractNumId w:val="10"/>
  </w:num>
  <w:num w:numId="22" w16cid:durableId="162681449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ExtTAyMTMxtjAzMzZW0lEKTi0uzszPAykwrgUA9lbIlywAAAA="/>
  </w:docVars>
  <w:rsids>
    <w:rsidRoot w:val="006F61C6"/>
    <w:rsid w:val="000012A9"/>
    <w:rsid w:val="000F5EE8"/>
    <w:rsid w:val="00103833"/>
    <w:rsid w:val="00151CDF"/>
    <w:rsid w:val="00157DAE"/>
    <w:rsid w:val="001E4E21"/>
    <w:rsid w:val="001F6798"/>
    <w:rsid w:val="00210E17"/>
    <w:rsid w:val="002343C5"/>
    <w:rsid w:val="00237102"/>
    <w:rsid w:val="0024759A"/>
    <w:rsid w:val="00257501"/>
    <w:rsid w:val="00260B17"/>
    <w:rsid w:val="00287FE3"/>
    <w:rsid w:val="002B4765"/>
    <w:rsid w:val="0032777D"/>
    <w:rsid w:val="003312BC"/>
    <w:rsid w:val="00387292"/>
    <w:rsid w:val="003A4834"/>
    <w:rsid w:val="003C6C27"/>
    <w:rsid w:val="003D5CA3"/>
    <w:rsid w:val="003E416D"/>
    <w:rsid w:val="003F7DFE"/>
    <w:rsid w:val="00422B0E"/>
    <w:rsid w:val="0046548E"/>
    <w:rsid w:val="00490DC7"/>
    <w:rsid w:val="00495821"/>
    <w:rsid w:val="004A22E8"/>
    <w:rsid w:val="004D118C"/>
    <w:rsid w:val="0053248E"/>
    <w:rsid w:val="005430FA"/>
    <w:rsid w:val="00555767"/>
    <w:rsid w:val="00574004"/>
    <w:rsid w:val="005A054F"/>
    <w:rsid w:val="005E5BF1"/>
    <w:rsid w:val="00614EF5"/>
    <w:rsid w:val="00670936"/>
    <w:rsid w:val="006776CF"/>
    <w:rsid w:val="006D0694"/>
    <w:rsid w:val="006D41CE"/>
    <w:rsid w:val="006F61C6"/>
    <w:rsid w:val="007A2854"/>
    <w:rsid w:val="007E1F8E"/>
    <w:rsid w:val="0081471E"/>
    <w:rsid w:val="00835400"/>
    <w:rsid w:val="0084235B"/>
    <w:rsid w:val="00851B00"/>
    <w:rsid w:val="00870F50"/>
    <w:rsid w:val="008E29EF"/>
    <w:rsid w:val="008E3870"/>
    <w:rsid w:val="008F13A1"/>
    <w:rsid w:val="009207A8"/>
    <w:rsid w:val="0093054F"/>
    <w:rsid w:val="00995C29"/>
    <w:rsid w:val="0099694D"/>
    <w:rsid w:val="00A70277"/>
    <w:rsid w:val="00A74DEF"/>
    <w:rsid w:val="00A97B47"/>
    <w:rsid w:val="00AB1DE2"/>
    <w:rsid w:val="00AC06A4"/>
    <w:rsid w:val="00AE7AE3"/>
    <w:rsid w:val="00B10BF0"/>
    <w:rsid w:val="00B134E6"/>
    <w:rsid w:val="00B357AD"/>
    <w:rsid w:val="00B40827"/>
    <w:rsid w:val="00B549D9"/>
    <w:rsid w:val="00B75D52"/>
    <w:rsid w:val="00B93575"/>
    <w:rsid w:val="00BB7AAA"/>
    <w:rsid w:val="00BD24E3"/>
    <w:rsid w:val="00BD39B8"/>
    <w:rsid w:val="00C24B5D"/>
    <w:rsid w:val="00C30C23"/>
    <w:rsid w:val="00C4723D"/>
    <w:rsid w:val="00C502CA"/>
    <w:rsid w:val="00CC420E"/>
    <w:rsid w:val="00CF694C"/>
    <w:rsid w:val="00D104B9"/>
    <w:rsid w:val="00D36260"/>
    <w:rsid w:val="00D62E1E"/>
    <w:rsid w:val="00D96EF7"/>
    <w:rsid w:val="00D97F08"/>
    <w:rsid w:val="00DF310B"/>
    <w:rsid w:val="00E464F7"/>
    <w:rsid w:val="00EA1072"/>
    <w:rsid w:val="00EA31DB"/>
    <w:rsid w:val="00EA55CA"/>
    <w:rsid w:val="00EA9ABB"/>
    <w:rsid w:val="00EB4996"/>
    <w:rsid w:val="00EC70CF"/>
    <w:rsid w:val="00F267E3"/>
    <w:rsid w:val="00F334DC"/>
    <w:rsid w:val="00F62203"/>
    <w:rsid w:val="00FA48CA"/>
    <w:rsid w:val="00FD0ACA"/>
    <w:rsid w:val="00FD59FD"/>
    <w:rsid w:val="01345766"/>
    <w:rsid w:val="015DFA8A"/>
    <w:rsid w:val="01EF3E76"/>
    <w:rsid w:val="01F4DB25"/>
    <w:rsid w:val="0215E65B"/>
    <w:rsid w:val="0218421A"/>
    <w:rsid w:val="0243AF13"/>
    <w:rsid w:val="02866B1C"/>
    <w:rsid w:val="0287679A"/>
    <w:rsid w:val="039678CC"/>
    <w:rsid w:val="03C0F562"/>
    <w:rsid w:val="04223B7D"/>
    <w:rsid w:val="04B4201F"/>
    <w:rsid w:val="04B54D9C"/>
    <w:rsid w:val="04CBE71A"/>
    <w:rsid w:val="052D4445"/>
    <w:rsid w:val="05337783"/>
    <w:rsid w:val="059A8730"/>
    <w:rsid w:val="05B65129"/>
    <w:rsid w:val="0679498B"/>
    <w:rsid w:val="06EAE6C3"/>
    <w:rsid w:val="074F52E9"/>
    <w:rsid w:val="0752218A"/>
    <w:rsid w:val="0760A56D"/>
    <w:rsid w:val="076C1173"/>
    <w:rsid w:val="080CB5C4"/>
    <w:rsid w:val="082B7ACA"/>
    <w:rsid w:val="085EA0D8"/>
    <w:rsid w:val="08B906E3"/>
    <w:rsid w:val="08ECAA7E"/>
    <w:rsid w:val="08F5ACA0"/>
    <w:rsid w:val="0A3A9FF1"/>
    <w:rsid w:val="0B401693"/>
    <w:rsid w:val="0B63858D"/>
    <w:rsid w:val="0BA4CBDD"/>
    <w:rsid w:val="0BE7D53F"/>
    <w:rsid w:val="0C0BFDD1"/>
    <w:rsid w:val="0C753467"/>
    <w:rsid w:val="0D0CE085"/>
    <w:rsid w:val="0D541961"/>
    <w:rsid w:val="0D7495D8"/>
    <w:rsid w:val="0DB4BC1D"/>
    <w:rsid w:val="0E571248"/>
    <w:rsid w:val="0EDC6C9F"/>
    <w:rsid w:val="0F079921"/>
    <w:rsid w:val="0F47339A"/>
    <w:rsid w:val="0FCCE044"/>
    <w:rsid w:val="10026003"/>
    <w:rsid w:val="1037C22F"/>
    <w:rsid w:val="10783D00"/>
    <w:rsid w:val="109A51D7"/>
    <w:rsid w:val="10C418C8"/>
    <w:rsid w:val="115D7C10"/>
    <w:rsid w:val="126D70ED"/>
    <w:rsid w:val="132DD1FD"/>
    <w:rsid w:val="13436C26"/>
    <w:rsid w:val="136D76E8"/>
    <w:rsid w:val="1409414E"/>
    <w:rsid w:val="158E1461"/>
    <w:rsid w:val="161D2D3E"/>
    <w:rsid w:val="1676366C"/>
    <w:rsid w:val="16CF7B14"/>
    <w:rsid w:val="1745F28B"/>
    <w:rsid w:val="17BCFB27"/>
    <w:rsid w:val="182F7A63"/>
    <w:rsid w:val="183C8411"/>
    <w:rsid w:val="1866AE6B"/>
    <w:rsid w:val="18738A25"/>
    <w:rsid w:val="18786594"/>
    <w:rsid w:val="18D7ABB7"/>
    <w:rsid w:val="19214E36"/>
    <w:rsid w:val="19C6CD22"/>
    <w:rsid w:val="19FB7774"/>
    <w:rsid w:val="1A90169D"/>
    <w:rsid w:val="1B34197E"/>
    <w:rsid w:val="1B7A80AC"/>
    <w:rsid w:val="1C71559A"/>
    <w:rsid w:val="1CADB7CF"/>
    <w:rsid w:val="1D16510D"/>
    <w:rsid w:val="1D1F0840"/>
    <w:rsid w:val="1D842A0F"/>
    <w:rsid w:val="1DDA8727"/>
    <w:rsid w:val="1DDAFA99"/>
    <w:rsid w:val="1E22D6BB"/>
    <w:rsid w:val="1EC0E2D3"/>
    <w:rsid w:val="1F1C3E0B"/>
    <w:rsid w:val="1FD6794B"/>
    <w:rsid w:val="200967A9"/>
    <w:rsid w:val="20142DAF"/>
    <w:rsid w:val="20182FC6"/>
    <w:rsid w:val="20434D55"/>
    <w:rsid w:val="204F3D20"/>
    <w:rsid w:val="20CE9BF9"/>
    <w:rsid w:val="20E22A18"/>
    <w:rsid w:val="20FF5821"/>
    <w:rsid w:val="21D85488"/>
    <w:rsid w:val="21E9C230"/>
    <w:rsid w:val="228DDF81"/>
    <w:rsid w:val="229B2882"/>
    <w:rsid w:val="22EC954A"/>
    <w:rsid w:val="235D28F5"/>
    <w:rsid w:val="237424E9"/>
    <w:rsid w:val="2419CADA"/>
    <w:rsid w:val="24B03EEF"/>
    <w:rsid w:val="24CD69C6"/>
    <w:rsid w:val="25533796"/>
    <w:rsid w:val="255E07B4"/>
    <w:rsid w:val="2593EF3A"/>
    <w:rsid w:val="2603B83D"/>
    <w:rsid w:val="26FC735E"/>
    <w:rsid w:val="2717776C"/>
    <w:rsid w:val="272C4291"/>
    <w:rsid w:val="2754A530"/>
    <w:rsid w:val="27697ECB"/>
    <w:rsid w:val="27D73A68"/>
    <w:rsid w:val="284C5CC3"/>
    <w:rsid w:val="28621465"/>
    <w:rsid w:val="296A5EE4"/>
    <w:rsid w:val="2A10D8BB"/>
    <w:rsid w:val="2A2D2413"/>
    <w:rsid w:val="2B26B3CF"/>
    <w:rsid w:val="2C24DCBF"/>
    <w:rsid w:val="2C2CEDCA"/>
    <w:rsid w:val="2C3C49AB"/>
    <w:rsid w:val="2D0EF03B"/>
    <w:rsid w:val="2D22C1CE"/>
    <w:rsid w:val="2DB3B672"/>
    <w:rsid w:val="2E05178E"/>
    <w:rsid w:val="2E2027CC"/>
    <w:rsid w:val="2E32A83F"/>
    <w:rsid w:val="2EBA193A"/>
    <w:rsid w:val="2EBDA0BE"/>
    <w:rsid w:val="2FE08C42"/>
    <w:rsid w:val="3081F606"/>
    <w:rsid w:val="31214DBB"/>
    <w:rsid w:val="32948EDC"/>
    <w:rsid w:val="32F66F3D"/>
    <w:rsid w:val="3319CC47"/>
    <w:rsid w:val="331A0794"/>
    <w:rsid w:val="331F54D3"/>
    <w:rsid w:val="336A21C9"/>
    <w:rsid w:val="339B239F"/>
    <w:rsid w:val="33A3BA25"/>
    <w:rsid w:val="33F924B7"/>
    <w:rsid w:val="340818D8"/>
    <w:rsid w:val="343DCF7C"/>
    <w:rsid w:val="34B46DB8"/>
    <w:rsid w:val="34BDB0B7"/>
    <w:rsid w:val="35059BA4"/>
    <w:rsid w:val="35A16669"/>
    <w:rsid w:val="362A2AE4"/>
    <w:rsid w:val="371D5C7E"/>
    <w:rsid w:val="373D36CA"/>
    <w:rsid w:val="3746A709"/>
    <w:rsid w:val="37B3F625"/>
    <w:rsid w:val="37C741B6"/>
    <w:rsid w:val="37CB161F"/>
    <w:rsid w:val="380FDA3D"/>
    <w:rsid w:val="38684280"/>
    <w:rsid w:val="38DF0724"/>
    <w:rsid w:val="38E9A14C"/>
    <w:rsid w:val="3956B260"/>
    <w:rsid w:val="39593E09"/>
    <w:rsid w:val="39B883AD"/>
    <w:rsid w:val="3B1DE4F3"/>
    <w:rsid w:val="3B41226A"/>
    <w:rsid w:val="3BC0D4A8"/>
    <w:rsid w:val="3BF5ECF4"/>
    <w:rsid w:val="3C4B4B82"/>
    <w:rsid w:val="3C74BBE5"/>
    <w:rsid w:val="3CA9C203"/>
    <w:rsid w:val="3CACA391"/>
    <w:rsid w:val="3CF4684E"/>
    <w:rsid w:val="3D82D52A"/>
    <w:rsid w:val="3DA0C285"/>
    <w:rsid w:val="3E19B1FA"/>
    <w:rsid w:val="3E1C0617"/>
    <w:rsid w:val="3EBD9D2F"/>
    <w:rsid w:val="3ED0EEB3"/>
    <w:rsid w:val="3F1EA58B"/>
    <w:rsid w:val="3F7649EB"/>
    <w:rsid w:val="40457694"/>
    <w:rsid w:val="409CEFA5"/>
    <w:rsid w:val="40BA75EC"/>
    <w:rsid w:val="4164F71F"/>
    <w:rsid w:val="41C696F3"/>
    <w:rsid w:val="427A4F33"/>
    <w:rsid w:val="42B504D3"/>
    <w:rsid w:val="42D44B91"/>
    <w:rsid w:val="43790EC6"/>
    <w:rsid w:val="448D4307"/>
    <w:rsid w:val="4528A581"/>
    <w:rsid w:val="459156F3"/>
    <w:rsid w:val="45E3278A"/>
    <w:rsid w:val="462454FF"/>
    <w:rsid w:val="4665998C"/>
    <w:rsid w:val="46A35508"/>
    <w:rsid w:val="473CB850"/>
    <w:rsid w:val="47960AB7"/>
    <w:rsid w:val="47D75425"/>
    <w:rsid w:val="48B7A4E9"/>
    <w:rsid w:val="4A42A0CB"/>
    <w:rsid w:val="4A6E85B0"/>
    <w:rsid w:val="4B76C62B"/>
    <w:rsid w:val="4C13BE36"/>
    <w:rsid w:val="4C40F092"/>
    <w:rsid w:val="4C482639"/>
    <w:rsid w:val="4D5723C2"/>
    <w:rsid w:val="4DA0F545"/>
    <w:rsid w:val="4DC39097"/>
    <w:rsid w:val="4E02C312"/>
    <w:rsid w:val="4EAE66ED"/>
    <w:rsid w:val="4F3B7A8E"/>
    <w:rsid w:val="4F9E9373"/>
    <w:rsid w:val="50AFDE43"/>
    <w:rsid w:val="5262B6C5"/>
    <w:rsid w:val="52E64C0E"/>
    <w:rsid w:val="530B2A34"/>
    <w:rsid w:val="53B2B377"/>
    <w:rsid w:val="53B5261A"/>
    <w:rsid w:val="540F0B1F"/>
    <w:rsid w:val="54260527"/>
    <w:rsid w:val="54821C6F"/>
    <w:rsid w:val="549A9EC3"/>
    <w:rsid w:val="54CDD22A"/>
    <w:rsid w:val="5556073A"/>
    <w:rsid w:val="55AC72EB"/>
    <w:rsid w:val="561898D0"/>
    <w:rsid w:val="564393E5"/>
    <w:rsid w:val="564A9476"/>
    <w:rsid w:val="56E08207"/>
    <w:rsid w:val="570C5C8B"/>
    <w:rsid w:val="5744D368"/>
    <w:rsid w:val="5747C8C0"/>
    <w:rsid w:val="574AD18E"/>
    <w:rsid w:val="57ACA5A7"/>
    <w:rsid w:val="591F1EB1"/>
    <w:rsid w:val="594AABAF"/>
    <w:rsid w:val="5988E292"/>
    <w:rsid w:val="5AD282E5"/>
    <w:rsid w:val="5AF26FF7"/>
    <w:rsid w:val="5B0F2315"/>
    <w:rsid w:val="5B20AE0B"/>
    <w:rsid w:val="5B72461C"/>
    <w:rsid w:val="5B7959D2"/>
    <w:rsid w:val="5BB3F32A"/>
    <w:rsid w:val="5C5EB225"/>
    <w:rsid w:val="5CB3E1AD"/>
    <w:rsid w:val="5D32DD83"/>
    <w:rsid w:val="5E120C85"/>
    <w:rsid w:val="5E574676"/>
    <w:rsid w:val="5E9CB834"/>
    <w:rsid w:val="5EDD966E"/>
    <w:rsid w:val="5EEB93EC"/>
    <w:rsid w:val="5F060C15"/>
    <w:rsid w:val="5F4927B2"/>
    <w:rsid w:val="5F5FE7CA"/>
    <w:rsid w:val="5FACAD11"/>
    <w:rsid w:val="606CAF13"/>
    <w:rsid w:val="609BF9A8"/>
    <w:rsid w:val="60BBF5A5"/>
    <w:rsid w:val="61487D72"/>
    <w:rsid w:val="61D458F6"/>
    <w:rsid w:val="628ED2DC"/>
    <w:rsid w:val="62BD7C01"/>
    <w:rsid w:val="62E44DD3"/>
    <w:rsid w:val="63059EAC"/>
    <w:rsid w:val="632D8E76"/>
    <w:rsid w:val="63AD341A"/>
    <w:rsid w:val="63B7564C"/>
    <w:rsid w:val="63C6F295"/>
    <w:rsid w:val="6485CFA4"/>
    <w:rsid w:val="658BD05B"/>
    <w:rsid w:val="65A3FB9E"/>
    <w:rsid w:val="65D96132"/>
    <w:rsid w:val="66A7CA19"/>
    <w:rsid w:val="66D1349B"/>
    <w:rsid w:val="66ED5880"/>
    <w:rsid w:val="66F08B7B"/>
    <w:rsid w:val="674293DA"/>
    <w:rsid w:val="677BA773"/>
    <w:rsid w:val="685FF4FC"/>
    <w:rsid w:val="69D45781"/>
    <w:rsid w:val="6A363419"/>
    <w:rsid w:val="6A7CD3CF"/>
    <w:rsid w:val="6A92EB20"/>
    <w:rsid w:val="6B3EA171"/>
    <w:rsid w:val="6BC7A6FF"/>
    <w:rsid w:val="6BF15D92"/>
    <w:rsid w:val="6C4C97AB"/>
    <w:rsid w:val="6CCC2AF9"/>
    <w:rsid w:val="6DE8680C"/>
    <w:rsid w:val="6E57BCA2"/>
    <w:rsid w:val="6F767AA0"/>
    <w:rsid w:val="6F84386D"/>
    <w:rsid w:val="6FEE7229"/>
    <w:rsid w:val="70801B5E"/>
    <w:rsid w:val="70FACC20"/>
    <w:rsid w:val="715906FE"/>
    <w:rsid w:val="71698CBD"/>
    <w:rsid w:val="71D4F663"/>
    <w:rsid w:val="71DF6966"/>
    <w:rsid w:val="725179B3"/>
    <w:rsid w:val="72AB93CC"/>
    <w:rsid w:val="73025F23"/>
    <w:rsid w:val="7326E9E3"/>
    <w:rsid w:val="7378860B"/>
    <w:rsid w:val="7455D45D"/>
    <w:rsid w:val="7461B334"/>
    <w:rsid w:val="74DBEB9A"/>
    <w:rsid w:val="74F0FD12"/>
    <w:rsid w:val="75177908"/>
    <w:rsid w:val="754B39B2"/>
    <w:rsid w:val="75983FD8"/>
    <w:rsid w:val="75DC02BF"/>
    <w:rsid w:val="7631FF21"/>
    <w:rsid w:val="76F34889"/>
    <w:rsid w:val="770DE791"/>
    <w:rsid w:val="77341039"/>
    <w:rsid w:val="77477284"/>
    <w:rsid w:val="77C7EE73"/>
    <w:rsid w:val="77E138EF"/>
    <w:rsid w:val="78068C6E"/>
    <w:rsid w:val="7875388F"/>
    <w:rsid w:val="78857144"/>
    <w:rsid w:val="78B33160"/>
    <w:rsid w:val="78EBCB7E"/>
    <w:rsid w:val="7905D259"/>
    <w:rsid w:val="790D25AF"/>
    <w:rsid w:val="7914BA05"/>
    <w:rsid w:val="79B9F09A"/>
    <w:rsid w:val="7AFFE944"/>
    <w:rsid w:val="7B3E2D30"/>
    <w:rsid w:val="7B65B12A"/>
    <w:rsid w:val="7BDE2A6C"/>
    <w:rsid w:val="7CF7D660"/>
    <w:rsid w:val="7D7986FC"/>
    <w:rsid w:val="7DFAD021"/>
    <w:rsid w:val="7E39D3D1"/>
    <w:rsid w:val="7E68F863"/>
    <w:rsid w:val="7E814CE1"/>
    <w:rsid w:val="7EBE66FA"/>
    <w:rsid w:val="7EBEBFF5"/>
    <w:rsid w:val="7EE9BAA1"/>
    <w:rsid w:val="7F1990EE"/>
    <w:rsid w:val="7F7B5E84"/>
    <w:rsid w:val="7F9CDCC3"/>
    <w:rsid w:val="7FD35A67"/>
    <w:rsid w:val="7FD4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4D56F4"/>
  <w15:chartTrackingRefBased/>
  <w15:docId w15:val="{6D4D8712-86F7-4F5B-9791-67A127472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8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8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8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8"/>
      </w:numPr>
      <w:spacing w:before="240" w:after="60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abletext" w:customStyle="1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nspace" w:customStyle="1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  <w:lang w:eastAsia="en-US"/>
    </w:rPr>
  </w:style>
  <w:style w:type="paragraph" w:styleId="paraspace" w:customStyle="1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  <w:lang w:eastAsia="en-US"/>
    </w:rPr>
  </w:style>
  <w:style w:type="table" w:styleId="TableGrid">
    <w:name w:val="Table Grid"/>
    <w:basedOn w:val="TableNormal"/>
    <w:rsid w:val="00A97B4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unhideWhenUsed/>
    <w:rsid w:val="00AB1DE2"/>
    <w:pPr>
      <w:widowControl/>
      <w:spacing w:before="100" w:beforeAutospacing="1" w:after="100" w:afterAutospacing="1" w:line="240" w:lineRule="auto"/>
    </w:pPr>
    <w:rPr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799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77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425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49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393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96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750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9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footer" Target="footer4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header" Target="head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3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header" Target="header2.xml" Id="rId10" /><Relationship Type="http://schemas.openxmlformats.org/officeDocument/2006/relationships/webSettings" Target="webSettings.xml" Id="rId4" /><Relationship Type="http://schemas.openxmlformats.org/officeDocument/2006/relationships/footer" Target="footer2.xml" Id="rId9" /><Relationship Type="http://schemas.openxmlformats.org/officeDocument/2006/relationships/fontTable" Target="fontTable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ProjectPlan.dot</ap:Template>
  <ap:Application>Microsoft Word for the web</ap:Application>
  <ap:DocSecurity>0</ap:DocSecurity>
  <ap:ScaleCrop>false</ap:ScaleCrop>
  <ap:Company>ELFAK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Project Plan</dc:title>
  <dc:subject>C-Registration System</dc:subject>
  <dc:creator>Wylie College</dc:creator>
  <keywords/>
  <lastModifiedBy>Sava Mihajlovic</lastModifiedBy>
  <revision>5</revision>
  <lastPrinted>1999-04-23T21:49:00.0000000Z</lastPrinted>
  <dcterms:created xsi:type="dcterms:W3CDTF">2024-03-01T12:54:00.0000000Z</dcterms:created>
  <dcterms:modified xsi:type="dcterms:W3CDTF">2024-03-01T13:10:55.2942837Z</dcterms:modified>
</coreProperties>
</file>